
<file path=[Content_Types].xml><?xml version="1.0" encoding="utf-8"?>
<Types xmlns="http://schemas.openxmlformats.org/package/2006/content-types">
  <Default Extension="11" ContentType="image/pn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F8D2D" w14:textId="77777777" w:rsidR="009D0065" w:rsidRPr="00454F80" w:rsidRDefault="009D0065" w:rsidP="009D0065">
      <w:pPr>
        <w:spacing w:before="91"/>
        <w:ind w:left="540" w:right="550"/>
        <w:jc w:val="center"/>
        <w:rPr>
          <w:b/>
          <w:bCs/>
          <w:sz w:val="28"/>
          <w:szCs w:val="28"/>
          <w:lang w:val="vi-VN"/>
        </w:rPr>
      </w:pPr>
      <w:bookmarkStart w:id="0" w:name="_Hlk36280688"/>
      <w:r w:rsidRPr="00454F80">
        <w:rPr>
          <w:b/>
          <w:bCs/>
          <w:sz w:val="28"/>
          <w:szCs w:val="28"/>
          <w:lang w:val="vi-VN"/>
        </w:rPr>
        <w:t>TỔNG LIÊN ĐOÀN LAO ĐỘNG VIỆT NAM</w:t>
      </w:r>
    </w:p>
    <w:p w14:paraId="7BB7E3C4" w14:textId="77777777" w:rsidR="009D0065" w:rsidRPr="00454F80" w:rsidRDefault="009D0065" w:rsidP="009D0065">
      <w:pPr>
        <w:spacing w:before="3"/>
        <w:ind w:left="540" w:right="550"/>
        <w:jc w:val="center"/>
        <w:rPr>
          <w:b/>
          <w:bCs/>
          <w:sz w:val="28"/>
          <w:szCs w:val="28"/>
          <w:lang w:val="vi-VN"/>
        </w:rPr>
      </w:pPr>
      <w:r w:rsidRPr="00454F80">
        <w:rPr>
          <w:b/>
          <w:bCs/>
          <w:sz w:val="28"/>
          <w:szCs w:val="28"/>
          <w:lang w:val="vi-VN"/>
        </w:rPr>
        <w:t>TRƯỜNG ĐẠI HỌC TÔN ĐỨC THẮNG</w:t>
      </w:r>
    </w:p>
    <w:p w14:paraId="58A9D009" w14:textId="77777777" w:rsidR="009D0065" w:rsidRPr="00454F80" w:rsidRDefault="009D0065" w:rsidP="009D0065">
      <w:pPr>
        <w:spacing w:before="4"/>
        <w:ind w:left="540" w:right="550"/>
        <w:jc w:val="center"/>
        <w:rPr>
          <w:b/>
          <w:bCs/>
          <w:sz w:val="28"/>
          <w:szCs w:val="28"/>
        </w:rPr>
      </w:pPr>
      <w:r w:rsidRPr="00454F80">
        <w:rPr>
          <w:b/>
          <w:bCs/>
          <w:sz w:val="28"/>
          <w:szCs w:val="28"/>
          <w:lang w:val="vi-VN"/>
        </w:rPr>
        <w:t xml:space="preserve">KHOA </w:t>
      </w:r>
      <w:r w:rsidRPr="00454F80">
        <w:rPr>
          <w:b/>
          <w:bCs/>
          <w:sz w:val="28"/>
          <w:szCs w:val="28"/>
        </w:rPr>
        <w:t>CÔNG NGHỆ THÔNG TIN</w:t>
      </w:r>
    </w:p>
    <w:p w14:paraId="059ED099" w14:textId="77777777" w:rsidR="009D0065" w:rsidRPr="000F0AE1" w:rsidRDefault="009D0065" w:rsidP="009D0065">
      <w:pPr>
        <w:pStyle w:val="BodyText"/>
        <w:spacing w:before="7"/>
        <w:jc w:val="center"/>
        <w:rPr>
          <w:sz w:val="19"/>
          <w:lang w:val="vi-VN"/>
        </w:rPr>
      </w:pPr>
    </w:p>
    <w:p w14:paraId="38B54391" w14:textId="77777777" w:rsidR="009D0065" w:rsidRPr="000F0AE1" w:rsidRDefault="00B127A5" w:rsidP="009D0065">
      <w:pPr>
        <w:pStyle w:val="BodyText"/>
        <w:rPr>
          <w:sz w:val="28"/>
          <w:lang w:val="vi-VN"/>
        </w:rPr>
      </w:pPr>
      <w:r w:rsidRPr="000F0AE1">
        <w:rPr>
          <w:noProof/>
          <w:lang w:val="vi-VN"/>
        </w:rPr>
        <w:drawing>
          <wp:anchor distT="0" distB="0" distL="114300" distR="114300" simplePos="0" relativeHeight="251658240" behindDoc="0" locked="0" layoutInCell="1" allowOverlap="1" wp14:anchorId="6464AB95" wp14:editId="05175FDB">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DDE2E" w14:textId="77777777" w:rsidR="009D0065" w:rsidRPr="000F0AE1" w:rsidRDefault="009D0065" w:rsidP="009D0065">
      <w:pPr>
        <w:pStyle w:val="BodyText"/>
        <w:rPr>
          <w:sz w:val="28"/>
          <w:lang w:val="vi-VN"/>
        </w:rPr>
      </w:pPr>
    </w:p>
    <w:p w14:paraId="6C714FA5" w14:textId="77777777" w:rsidR="009D0065" w:rsidRPr="000F0AE1" w:rsidRDefault="009A2F7B" w:rsidP="009D0065">
      <w:pPr>
        <w:pStyle w:val="BodyText"/>
        <w:spacing w:before="1"/>
        <w:rPr>
          <w:sz w:val="38"/>
          <w:lang w:val="vi-VN"/>
        </w:rPr>
      </w:pPr>
      <w:r w:rsidRPr="000F0AE1">
        <w:rPr>
          <w:sz w:val="38"/>
          <w:lang w:val="vi-VN"/>
        </w:rPr>
        <w:tab/>
      </w:r>
    </w:p>
    <w:p w14:paraId="52094AFA" w14:textId="77777777" w:rsidR="00B127A5" w:rsidRPr="000F0AE1" w:rsidRDefault="00B127A5" w:rsidP="009D0065">
      <w:pPr>
        <w:pStyle w:val="BodyText"/>
        <w:spacing w:before="1"/>
        <w:rPr>
          <w:sz w:val="38"/>
          <w:lang w:val="vi-VN"/>
        </w:rPr>
      </w:pPr>
    </w:p>
    <w:p w14:paraId="498E3129" w14:textId="77777777" w:rsidR="009A2F7B" w:rsidRPr="00454F80" w:rsidRDefault="00F147CA" w:rsidP="009A2F7B">
      <w:pPr>
        <w:widowControl w:val="0"/>
        <w:suppressAutoHyphens/>
        <w:autoSpaceDE w:val="0"/>
        <w:autoSpaceDN w:val="0"/>
        <w:adjustRightInd w:val="0"/>
        <w:spacing w:before="0" w:after="0"/>
        <w:ind w:right="49" w:hanging="142"/>
        <w:jc w:val="center"/>
        <w:rPr>
          <w:b/>
          <w:bCs/>
          <w:sz w:val="28"/>
          <w:szCs w:val="28"/>
        </w:rPr>
      </w:pPr>
      <w:r w:rsidRPr="00454F80">
        <w:rPr>
          <w:b/>
          <w:bCs/>
          <w:sz w:val="28"/>
          <w:szCs w:val="28"/>
        </w:rPr>
        <w:t>HUỲNH NHẤT ĐỆ - 522H0106</w:t>
      </w:r>
    </w:p>
    <w:p w14:paraId="6F00D1A6" w14:textId="77777777" w:rsidR="009D0065" w:rsidRPr="00454F80" w:rsidRDefault="00F147CA" w:rsidP="009A2F7B">
      <w:pPr>
        <w:widowControl w:val="0"/>
        <w:suppressAutoHyphens/>
        <w:autoSpaceDE w:val="0"/>
        <w:autoSpaceDN w:val="0"/>
        <w:adjustRightInd w:val="0"/>
        <w:spacing w:before="0" w:after="0"/>
        <w:ind w:right="49" w:hanging="142"/>
        <w:jc w:val="center"/>
        <w:rPr>
          <w:b/>
          <w:bCs/>
          <w:sz w:val="28"/>
          <w:szCs w:val="28"/>
        </w:rPr>
      </w:pPr>
      <w:r w:rsidRPr="00454F80">
        <w:rPr>
          <w:b/>
          <w:bCs/>
          <w:sz w:val="28"/>
          <w:szCs w:val="28"/>
        </w:rPr>
        <w:t>LÊ HOÀNG PHÚC THỊNH - 52200253</w:t>
      </w:r>
    </w:p>
    <w:p w14:paraId="0D77D2C1" w14:textId="77777777" w:rsidR="009D0065" w:rsidRPr="000F0AE1" w:rsidRDefault="009D0065" w:rsidP="009D0065">
      <w:pPr>
        <w:pStyle w:val="BodyText"/>
        <w:rPr>
          <w:sz w:val="28"/>
          <w:lang w:val="vi-VN"/>
        </w:rPr>
      </w:pPr>
    </w:p>
    <w:p w14:paraId="48DCFCEC" w14:textId="77777777" w:rsidR="009D0065" w:rsidRPr="000F0AE1" w:rsidRDefault="009D0065" w:rsidP="009D0065">
      <w:pPr>
        <w:pStyle w:val="BodyText"/>
        <w:rPr>
          <w:sz w:val="28"/>
          <w:lang w:val="vi-VN"/>
        </w:rPr>
      </w:pPr>
    </w:p>
    <w:p w14:paraId="60DFB629" w14:textId="77777777" w:rsidR="009D0065" w:rsidRPr="000F0AE1" w:rsidRDefault="009D0065" w:rsidP="009D0065">
      <w:pPr>
        <w:pStyle w:val="BodyText"/>
        <w:rPr>
          <w:sz w:val="28"/>
          <w:lang w:val="vi-VN"/>
        </w:rPr>
      </w:pPr>
    </w:p>
    <w:p w14:paraId="015C273A" w14:textId="77777777" w:rsidR="009D0065" w:rsidRPr="00454F80" w:rsidRDefault="00F147CA" w:rsidP="009D0065">
      <w:pPr>
        <w:spacing w:line="276" w:lineRule="auto"/>
        <w:ind w:left="540" w:right="550"/>
        <w:jc w:val="center"/>
        <w:rPr>
          <w:b/>
          <w:bCs/>
          <w:sz w:val="48"/>
          <w:szCs w:val="48"/>
        </w:rPr>
      </w:pPr>
      <w:r w:rsidRPr="00454F80">
        <w:rPr>
          <w:b/>
          <w:bCs/>
          <w:sz w:val="48"/>
          <w:szCs w:val="48"/>
        </w:rPr>
        <w:t>DỰ ÁN CNTT</w:t>
      </w:r>
    </w:p>
    <w:p w14:paraId="475997DD" w14:textId="77777777" w:rsidR="009D0065" w:rsidRPr="000F0AE1" w:rsidRDefault="009D0065" w:rsidP="009D0065">
      <w:pPr>
        <w:pStyle w:val="BodyText"/>
        <w:rPr>
          <w:sz w:val="50"/>
          <w:lang w:val="vi-VN"/>
        </w:rPr>
      </w:pPr>
    </w:p>
    <w:p w14:paraId="5323D12D" w14:textId="1E7D89BF" w:rsidR="00F147CA" w:rsidRPr="00454F80" w:rsidRDefault="00F147CA" w:rsidP="00F147CA">
      <w:pPr>
        <w:spacing w:line="276" w:lineRule="auto"/>
        <w:ind w:left="446" w:right="461"/>
        <w:jc w:val="center"/>
        <w:rPr>
          <w:b/>
          <w:bCs/>
          <w:sz w:val="44"/>
          <w:szCs w:val="44"/>
        </w:rPr>
      </w:pPr>
      <w:r w:rsidRPr="00454F80">
        <w:rPr>
          <w:b/>
          <w:bCs/>
          <w:sz w:val="44"/>
          <w:szCs w:val="44"/>
        </w:rPr>
        <w:t xml:space="preserve">PHÁT HIỆN NGÔN NGỮ ĐỘC HẠI </w:t>
      </w:r>
      <w:r w:rsidR="00B11A6D" w:rsidRPr="00454F80">
        <w:rPr>
          <w:b/>
          <w:bCs/>
          <w:sz w:val="44"/>
          <w:szCs w:val="44"/>
        </w:rPr>
        <w:t xml:space="preserve">TRÊN </w:t>
      </w:r>
      <w:r w:rsidRPr="00454F80">
        <w:rPr>
          <w:b/>
          <w:bCs/>
          <w:sz w:val="44"/>
          <w:szCs w:val="44"/>
        </w:rPr>
        <w:t>NỀN TẢNG TIKTOK BẰNG PHÂN TÍCH VĂN BẢN VÀ ÂM THANH VỚI PHOBERT VÀ WAV2VEC 2.0</w:t>
      </w:r>
    </w:p>
    <w:p w14:paraId="201C9320" w14:textId="77777777" w:rsidR="009D0065" w:rsidRPr="000F0AE1" w:rsidRDefault="009D0065" w:rsidP="005E4587">
      <w:pPr>
        <w:spacing w:line="276" w:lineRule="auto"/>
        <w:ind w:left="446" w:right="461"/>
        <w:jc w:val="center"/>
        <w:rPr>
          <w:sz w:val="44"/>
          <w:szCs w:val="44"/>
        </w:rPr>
      </w:pPr>
    </w:p>
    <w:p w14:paraId="0344FC0F" w14:textId="77777777" w:rsidR="0097682F" w:rsidRPr="000F0AE1" w:rsidRDefault="0097682F" w:rsidP="005E4587">
      <w:pPr>
        <w:spacing w:line="276" w:lineRule="auto"/>
        <w:ind w:left="446" w:right="461"/>
        <w:jc w:val="center"/>
        <w:rPr>
          <w:sz w:val="44"/>
          <w:szCs w:val="44"/>
        </w:rPr>
      </w:pPr>
    </w:p>
    <w:p w14:paraId="08867F3A" w14:textId="77777777" w:rsidR="009A2F7B" w:rsidRDefault="009A2F7B" w:rsidP="00F147CA">
      <w:pPr>
        <w:spacing w:before="10"/>
        <w:rPr>
          <w:sz w:val="28"/>
          <w:lang w:val="vi-VN"/>
        </w:rPr>
      </w:pPr>
    </w:p>
    <w:p w14:paraId="285D1264" w14:textId="77777777" w:rsidR="00454F80" w:rsidRPr="00454F80" w:rsidRDefault="00454F80" w:rsidP="00F147CA">
      <w:pPr>
        <w:spacing w:before="10"/>
        <w:rPr>
          <w:sz w:val="28"/>
          <w:lang w:val="vi-VN"/>
        </w:rPr>
      </w:pPr>
    </w:p>
    <w:p w14:paraId="2ACB9B42" w14:textId="77777777" w:rsidR="001D49C3" w:rsidRPr="00454F80" w:rsidRDefault="009D0065" w:rsidP="009A2F7B">
      <w:pPr>
        <w:spacing w:before="10"/>
        <w:ind w:left="20"/>
        <w:jc w:val="center"/>
        <w:rPr>
          <w:b/>
          <w:bCs/>
          <w:sz w:val="28"/>
          <w:szCs w:val="28"/>
          <w:lang w:val="vi-VN"/>
        </w:rPr>
      </w:pPr>
      <w:r w:rsidRPr="00454F80">
        <w:rPr>
          <w:b/>
          <w:bCs/>
          <w:sz w:val="28"/>
          <w:lang w:val="vi-VN"/>
        </w:rPr>
        <w:t xml:space="preserve">THÀNH PHỐ HỒ CHÍ MINH, NĂM </w:t>
      </w:r>
      <w:bookmarkEnd w:id="0"/>
      <w:r w:rsidR="00F147CA" w:rsidRPr="00454F80">
        <w:rPr>
          <w:b/>
          <w:bCs/>
          <w:sz w:val="28"/>
        </w:rPr>
        <w:t>2025</w:t>
      </w:r>
      <w:r w:rsidR="001D49C3" w:rsidRPr="00454F80">
        <w:rPr>
          <w:b/>
          <w:bCs/>
          <w:sz w:val="28"/>
          <w:szCs w:val="28"/>
          <w:lang w:val="vi-VN"/>
        </w:rPr>
        <w:br w:type="page"/>
      </w:r>
    </w:p>
    <w:p w14:paraId="600FEC83" w14:textId="77777777" w:rsidR="009D0065" w:rsidRPr="00454F80" w:rsidRDefault="009D0065" w:rsidP="009D0065">
      <w:pPr>
        <w:spacing w:before="91"/>
        <w:ind w:left="540" w:right="550"/>
        <w:jc w:val="center"/>
        <w:rPr>
          <w:b/>
          <w:bCs/>
          <w:sz w:val="28"/>
          <w:szCs w:val="28"/>
          <w:lang w:val="vi-VN"/>
        </w:rPr>
      </w:pPr>
      <w:r w:rsidRPr="00454F80">
        <w:rPr>
          <w:b/>
          <w:bCs/>
          <w:sz w:val="28"/>
          <w:szCs w:val="28"/>
          <w:lang w:val="vi-VN"/>
        </w:rPr>
        <w:lastRenderedPageBreak/>
        <w:t>TỔNG LIÊN ĐOÀN LAO ĐỘNG VIỆT NAM</w:t>
      </w:r>
    </w:p>
    <w:p w14:paraId="5DF13B5C" w14:textId="77777777" w:rsidR="009D0065" w:rsidRPr="00454F80" w:rsidRDefault="009D0065" w:rsidP="009D0065">
      <w:pPr>
        <w:spacing w:before="3"/>
        <w:ind w:left="540" w:right="550"/>
        <w:jc w:val="center"/>
        <w:rPr>
          <w:b/>
          <w:bCs/>
          <w:sz w:val="28"/>
          <w:szCs w:val="28"/>
          <w:lang w:val="vi-VN"/>
        </w:rPr>
      </w:pPr>
      <w:r w:rsidRPr="00454F80">
        <w:rPr>
          <w:b/>
          <w:bCs/>
          <w:sz w:val="28"/>
          <w:szCs w:val="28"/>
          <w:lang w:val="vi-VN"/>
        </w:rPr>
        <w:t>TRƯỜNG ĐẠI HỌC TÔN ĐỨC THẮNG</w:t>
      </w:r>
    </w:p>
    <w:p w14:paraId="0A7F31CF" w14:textId="77777777" w:rsidR="009D0065" w:rsidRPr="00454F80" w:rsidRDefault="009D0065" w:rsidP="009D0065">
      <w:pPr>
        <w:spacing w:before="4"/>
        <w:ind w:left="540" w:right="550"/>
        <w:jc w:val="center"/>
        <w:rPr>
          <w:b/>
          <w:bCs/>
          <w:sz w:val="28"/>
          <w:szCs w:val="28"/>
        </w:rPr>
      </w:pPr>
      <w:r w:rsidRPr="00454F80">
        <w:rPr>
          <w:b/>
          <w:bCs/>
          <w:sz w:val="28"/>
          <w:szCs w:val="28"/>
          <w:lang w:val="vi-VN"/>
        </w:rPr>
        <w:t xml:space="preserve">KHOA </w:t>
      </w:r>
      <w:r w:rsidRPr="00454F80">
        <w:rPr>
          <w:b/>
          <w:bCs/>
          <w:sz w:val="28"/>
          <w:szCs w:val="28"/>
        </w:rPr>
        <w:t>CÔNG NGHỆ THÔNG TIN</w:t>
      </w:r>
    </w:p>
    <w:p w14:paraId="4CA68F91" w14:textId="77777777" w:rsidR="009D0065" w:rsidRPr="000F0AE1" w:rsidRDefault="009D0065" w:rsidP="009D0065">
      <w:pPr>
        <w:pStyle w:val="BodyText"/>
        <w:spacing w:before="7"/>
        <w:jc w:val="center"/>
        <w:rPr>
          <w:sz w:val="19"/>
          <w:lang w:val="vi-VN"/>
        </w:rPr>
      </w:pPr>
    </w:p>
    <w:p w14:paraId="2CDE7E73" w14:textId="77777777" w:rsidR="009D0065" w:rsidRPr="000F0AE1" w:rsidRDefault="00B127A5" w:rsidP="009D0065">
      <w:pPr>
        <w:pStyle w:val="BodyText"/>
        <w:rPr>
          <w:sz w:val="28"/>
          <w:lang w:val="vi-VN"/>
        </w:rPr>
      </w:pPr>
      <w:r w:rsidRPr="000F0AE1">
        <w:rPr>
          <w:noProof/>
          <w:lang w:val="vi-VN"/>
        </w:rPr>
        <w:drawing>
          <wp:anchor distT="0" distB="0" distL="114300" distR="114300" simplePos="0" relativeHeight="251659264" behindDoc="0" locked="0" layoutInCell="1" allowOverlap="1" wp14:anchorId="6CC4F72C" wp14:editId="5B4B500A">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5D445" w14:textId="77777777" w:rsidR="009D0065" w:rsidRPr="000F0AE1" w:rsidRDefault="009D0065" w:rsidP="009D0065">
      <w:pPr>
        <w:pStyle w:val="BodyText"/>
        <w:rPr>
          <w:sz w:val="28"/>
          <w:lang w:val="vi-VN"/>
        </w:rPr>
      </w:pPr>
    </w:p>
    <w:p w14:paraId="6ACD5ABE" w14:textId="77777777" w:rsidR="009D0065" w:rsidRPr="000F0AE1" w:rsidRDefault="009D0065" w:rsidP="009D0065">
      <w:pPr>
        <w:pStyle w:val="BodyText"/>
        <w:spacing w:before="1"/>
        <w:rPr>
          <w:sz w:val="38"/>
          <w:lang w:val="vi-VN"/>
        </w:rPr>
      </w:pPr>
    </w:p>
    <w:p w14:paraId="631F18A4" w14:textId="77777777" w:rsidR="00B127A5" w:rsidRPr="000F0AE1" w:rsidRDefault="00B127A5" w:rsidP="009D0065">
      <w:pPr>
        <w:pStyle w:val="BodyText"/>
        <w:spacing w:before="1"/>
        <w:rPr>
          <w:sz w:val="38"/>
          <w:lang w:val="vi-VN"/>
        </w:rPr>
      </w:pPr>
    </w:p>
    <w:p w14:paraId="3B0141E4" w14:textId="77777777" w:rsidR="00F147CA" w:rsidRPr="00454F80" w:rsidRDefault="00F147CA" w:rsidP="00F147CA">
      <w:pPr>
        <w:widowControl w:val="0"/>
        <w:suppressAutoHyphens/>
        <w:autoSpaceDE w:val="0"/>
        <w:autoSpaceDN w:val="0"/>
        <w:adjustRightInd w:val="0"/>
        <w:spacing w:before="0" w:after="0"/>
        <w:ind w:right="49" w:hanging="142"/>
        <w:jc w:val="center"/>
        <w:rPr>
          <w:b/>
          <w:bCs/>
          <w:sz w:val="28"/>
          <w:szCs w:val="28"/>
        </w:rPr>
      </w:pPr>
      <w:r w:rsidRPr="00454F80">
        <w:rPr>
          <w:b/>
          <w:bCs/>
          <w:sz w:val="28"/>
          <w:szCs w:val="28"/>
        </w:rPr>
        <w:t>HUỲNH NHẤT ĐỆ - 522H0106</w:t>
      </w:r>
    </w:p>
    <w:p w14:paraId="3A499A66" w14:textId="77777777" w:rsidR="00F147CA" w:rsidRPr="00454F80" w:rsidRDefault="00F147CA" w:rsidP="00F147CA">
      <w:pPr>
        <w:widowControl w:val="0"/>
        <w:suppressAutoHyphens/>
        <w:autoSpaceDE w:val="0"/>
        <w:autoSpaceDN w:val="0"/>
        <w:adjustRightInd w:val="0"/>
        <w:spacing w:before="0" w:after="0"/>
        <w:ind w:right="49" w:hanging="142"/>
        <w:jc w:val="center"/>
        <w:rPr>
          <w:b/>
          <w:bCs/>
          <w:sz w:val="28"/>
          <w:szCs w:val="28"/>
        </w:rPr>
      </w:pPr>
      <w:r w:rsidRPr="00454F80">
        <w:rPr>
          <w:b/>
          <w:bCs/>
          <w:sz w:val="28"/>
          <w:szCs w:val="28"/>
        </w:rPr>
        <w:t>LÊ HOÀNG PHÚC THỊNH - 52200253</w:t>
      </w:r>
    </w:p>
    <w:p w14:paraId="34B51B57" w14:textId="77777777" w:rsidR="009D0065" w:rsidRPr="000F0AE1" w:rsidRDefault="009D0065" w:rsidP="009D0065">
      <w:pPr>
        <w:pStyle w:val="BodyText"/>
        <w:rPr>
          <w:sz w:val="28"/>
          <w:lang w:val="vi-VN"/>
        </w:rPr>
      </w:pPr>
    </w:p>
    <w:p w14:paraId="22E69BBE" w14:textId="77777777" w:rsidR="009D0065" w:rsidRPr="000F0AE1" w:rsidRDefault="009D0065" w:rsidP="009D0065">
      <w:pPr>
        <w:pStyle w:val="BodyText"/>
        <w:rPr>
          <w:sz w:val="28"/>
          <w:lang w:val="vi-VN"/>
        </w:rPr>
      </w:pPr>
    </w:p>
    <w:p w14:paraId="03F19847" w14:textId="77777777" w:rsidR="009D0065" w:rsidRPr="000F0AE1" w:rsidRDefault="009D0065" w:rsidP="009D0065">
      <w:pPr>
        <w:pStyle w:val="BodyText"/>
        <w:rPr>
          <w:sz w:val="28"/>
          <w:lang w:val="vi-VN"/>
        </w:rPr>
      </w:pPr>
    </w:p>
    <w:p w14:paraId="666B7D82" w14:textId="77777777" w:rsidR="00F147CA" w:rsidRPr="00454F80" w:rsidRDefault="00F147CA" w:rsidP="00F147CA">
      <w:pPr>
        <w:spacing w:line="276" w:lineRule="auto"/>
        <w:ind w:left="540" w:right="550"/>
        <w:jc w:val="center"/>
        <w:rPr>
          <w:b/>
          <w:bCs/>
          <w:sz w:val="48"/>
          <w:szCs w:val="48"/>
        </w:rPr>
      </w:pPr>
      <w:r w:rsidRPr="00454F80">
        <w:rPr>
          <w:b/>
          <w:bCs/>
          <w:sz w:val="48"/>
          <w:szCs w:val="48"/>
        </w:rPr>
        <w:t>DỰ ÁN CNTT</w:t>
      </w:r>
    </w:p>
    <w:p w14:paraId="44BADA63" w14:textId="77777777" w:rsidR="009D0065" w:rsidRPr="00454F80" w:rsidRDefault="009D0065" w:rsidP="009D0065">
      <w:pPr>
        <w:pStyle w:val="BodyText"/>
        <w:rPr>
          <w:b/>
          <w:bCs/>
          <w:sz w:val="50"/>
          <w:lang w:val="vi-VN"/>
        </w:rPr>
      </w:pPr>
    </w:p>
    <w:p w14:paraId="4F58F2F6" w14:textId="77777777" w:rsidR="0097682F" w:rsidRPr="00454F80" w:rsidRDefault="00F147CA" w:rsidP="00F147CA">
      <w:pPr>
        <w:spacing w:line="276" w:lineRule="auto"/>
        <w:ind w:left="446" w:right="461"/>
        <w:jc w:val="center"/>
        <w:rPr>
          <w:b/>
          <w:bCs/>
          <w:sz w:val="44"/>
          <w:szCs w:val="44"/>
        </w:rPr>
      </w:pPr>
      <w:r w:rsidRPr="00454F80">
        <w:rPr>
          <w:b/>
          <w:bCs/>
          <w:sz w:val="44"/>
          <w:szCs w:val="44"/>
        </w:rPr>
        <w:t>PHÁT HIỆN NGÔN NGỮ ĐỘC HẠI TRÊN NỀN TẢNG TIKTOK BẰNG PHÂN TÍCH VĂN BẢN VÀ ÂM THANH VỚI PHOBERT VÀ WAV2VEC 2.0</w:t>
      </w:r>
    </w:p>
    <w:p w14:paraId="226DAFE5" w14:textId="77777777" w:rsidR="005E4587" w:rsidRPr="000F0AE1" w:rsidRDefault="005E4587" w:rsidP="004E3FED">
      <w:pPr>
        <w:pStyle w:val="BodyText"/>
        <w:tabs>
          <w:tab w:val="left" w:pos="3919"/>
        </w:tabs>
        <w:spacing w:line="276" w:lineRule="auto"/>
        <w:rPr>
          <w:sz w:val="40"/>
          <w:szCs w:val="40"/>
          <w:lang w:val="en-US"/>
        </w:rPr>
      </w:pPr>
    </w:p>
    <w:p w14:paraId="6501A693" w14:textId="77777777" w:rsidR="005E4587" w:rsidRPr="00454F80" w:rsidRDefault="005E4587" w:rsidP="005E4587">
      <w:pPr>
        <w:tabs>
          <w:tab w:val="center" w:pos="4730"/>
        </w:tabs>
        <w:ind w:right="49"/>
        <w:jc w:val="center"/>
        <w:rPr>
          <w:b/>
          <w:bCs/>
          <w:sz w:val="28"/>
          <w:szCs w:val="28"/>
        </w:rPr>
      </w:pPr>
      <w:r w:rsidRPr="00454F80">
        <w:rPr>
          <w:b/>
          <w:bCs/>
          <w:sz w:val="28"/>
          <w:szCs w:val="28"/>
          <w:lang w:val="vi-VN"/>
        </w:rPr>
        <w:t>Người hướng dẫn</w:t>
      </w:r>
    </w:p>
    <w:p w14:paraId="0B605310" w14:textId="77777777" w:rsidR="009D0065" w:rsidRPr="000F0AE1" w:rsidRDefault="005E4587" w:rsidP="005E4587">
      <w:pPr>
        <w:pStyle w:val="BodyText"/>
        <w:tabs>
          <w:tab w:val="left" w:pos="3919"/>
        </w:tabs>
        <w:spacing w:line="276" w:lineRule="auto"/>
        <w:jc w:val="center"/>
        <w:rPr>
          <w:sz w:val="26"/>
          <w:lang w:val="vi-VN"/>
        </w:rPr>
      </w:pPr>
      <w:r w:rsidRPr="00454F80">
        <w:rPr>
          <w:b/>
          <w:bCs/>
          <w:sz w:val="28"/>
          <w:szCs w:val="28"/>
          <w:lang w:val="en-US"/>
        </w:rPr>
        <w:t>T</w:t>
      </w:r>
      <w:r w:rsidRPr="00454F80">
        <w:rPr>
          <w:b/>
          <w:bCs/>
          <w:sz w:val="28"/>
          <w:szCs w:val="28"/>
          <w:lang w:val="vi-VN"/>
        </w:rPr>
        <w:t xml:space="preserve">S. </w:t>
      </w:r>
      <w:r w:rsidR="00F147CA" w:rsidRPr="00454F80">
        <w:rPr>
          <w:b/>
          <w:bCs/>
          <w:sz w:val="28"/>
          <w:szCs w:val="28"/>
          <w:lang w:val="en-US"/>
        </w:rPr>
        <w:t>Trần Thanh Phước</w:t>
      </w:r>
    </w:p>
    <w:p w14:paraId="095F3162" w14:textId="77777777" w:rsidR="009D0065" w:rsidRPr="000F0AE1" w:rsidRDefault="009D0065" w:rsidP="009D0065">
      <w:pPr>
        <w:rPr>
          <w:sz w:val="26"/>
          <w:lang w:val="vi-VN"/>
        </w:rPr>
      </w:pPr>
    </w:p>
    <w:p w14:paraId="23F6224B" w14:textId="77777777" w:rsidR="009D0065" w:rsidRPr="000F0AE1" w:rsidRDefault="009D0065" w:rsidP="009D0065">
      <w:pPr>
        <w:rPr>
          <w:sz w:val="26"/>
          <w:lang w:val="vi-VN"/>
        </w:rPr>
      </w:pPr>
    </w:p>
    <w:p w14:paraId="348E58BC" w14:textId="77777777" w:rsidR="003C69F2" w:rsidRPr="00454F80" w:rsidRDefault="009D0065" w:rsidP="009D0065">
      <w:pPr>
        <w:spacing w:before="10"/>
        <w:ind w:left="20"/>
        <w:jc w:val="center"/>
        <w:rPr>
          <w:b/>
          <w:bCs/>
          <w:sz w:val="28"/>
          <w:lang w:val="vi-VN"/>
        </w:rPr>
        <w:sectPr w:rsidR="003C69F2" w:rsidRPr="00454F80" w:rsidSect="00602D02">
          <w:headerReference w:type="default" r:id="rId9"/>
          <w:pgSz w:w="11906" w:h="16838" w:code="9"/>
          <w:pgMar w:top="1985" w:right="1134" w:bottom="1701" w:left="1985" w:header="720" w:footer="720" w:gutter="0"/>
          <w:cols w:space="720"/>
          <w:docGrid w:linePitch="360"/>
        </w:sectPr>
      </w:pPr>
      <w:r w:rsidRPr="00454F80">
        <w:rPr>
          <w:b/>
          <w:bCs/>
          <w:sz w:val="28"/>
          <w:lang w:val="vi-VN"/>
        </w:rPr>
        <w:t xml:space="preserve">THÀNH PHỐ HỒ CHÍ MINH, NĂM </w:t>
      </w:r>
      <w:r w:rsidR="00F147CA" w:rsidRPr="00454F80">
        <w:rPr>
          <w:b/>
          <w:bCs/>
          <w:sz w:val="28"/>
        </w:rPr>
        <w:t xml:space="preserve"> 2025</w:t>
      </w:r>
    </w:p>
    <w:p w14:paraId="53EEF4B2" w14:textId="77777777" w:rsidR="000044BC" w:rsidRPr="00454F80" w:rsidRDefault="000044BC" w:rsidP="000044BC">
      <w:pPr>
        <w:jc w:val="center"/>
        <w:rPr>
          <w:b/>
          <w:bCs/>
          <w:sz w:val="32"/>
          <w:szCs w:val="32"/>
          <w:lang w:val="vi-VN"/>
        </w:rPr>
      </w:pPr>
      <w:r w:rsidRPr="00454F80">
        <w:rPr>
          <w:b/>
          <w:bCs/>
          <w:sz w:val="32"/>
          <w:szCs w:val="32"/>
          <w:lang w:val="vi-VN"/>
        </w:rPr>
        <w:lastRenderedPageBreak/>
        <w:t>LỜI CẢM ƠN</w:t>
      </w:r>
    </w:p>
    <w:p w14:paraId="112E26AF" w14:textId="77777777" w:rsidR="000044BC" w:rsidRPr="000F0AE1" w:rsidRDefault="000044BC" w:rsidP="0064189C">
      <w:pPr>
        <w:pStyle w:val="Nidungvnbn"/>
      </w:pPr>
    </w:p>
    <w:p w14:paraId="328ECF22" w14:textId="6FA758F4" w:rsidR="005E4587" w:rsidRPr="003507CC" w:rsidRDefault="005E4587" w:rsidP="00602D02">
      <w:pPr>
        <w:tabs>
          <w:tab w:val="left" w:leader="dot" w:pos="0"/>
          <w:tab w:val="left" w:leader="dot" w:pos="9072"/>
        </w:tabs>
        <w:spacing w:line="360" w:lineRule="auto"/>
        <w:ind w:right="-80" w:firstLine="720"/>
        <w:jc w:val="both"/>
        <w:rPr>
          <w:sz w:val="26"/>
          <w:szCs w:val="26"/>
        </w:rPr>
      </w:pPr>
      <w:r w:rsidRPr="000F0AE1">
        <w:rPr>
          <w:sz w:val="26"/>
          <w:szCs w:val="26"/>
        </w:rPr>
        <w:t>Chúng</w:t>
      </w:r>
      <w:r w:rsidR="003507CC">
        <w:rPr>
          <w:sz w:val="26"/>
          <w:szCs w:val="26"/>
        </w:rPr>
        <w:t xml:space="preserve"> tôi là Huỳnh Nhất Đệ và Lê</w:t>
      </w:r>
      <w:r w:rsidR="009E005D">
        <w:rPr>
          <w:sz w:val="26"/>
          <w:szCs w:val="26"/>
        </w:rPr>
        <w:t xml:space="preserve"> Hoàng Phúc Thịnh,</w:t>
      </w:r>
      <w:r w:rsidRPr="000F0AE1">
        <w:rPr>
          <w:sz w:val="26"/>
          <w:szCs w:val="26"/>
        </w:rPr>
        <w:t xml:space="preserve"> </w:t>
      </w:r>
      <w:r w:rsidRPr="000F0AE1">
        <w:rPr>
          <w:sz w:val="26"/>
          <w:szCs w:val="26"/>
          <w:lang w:val="vi-VN"/>
        </w:rPr>
        <w:t>xin chân</w:t>
      </w:r>
      <w:r w:rsidR="003507CC">
        <w:rPr>
          <w:sz w:val="26"/>
          <w:szCs w:val="26"/>
        </w:rPr>
        <w:t xml:space="preserve"> thành gửi lời cảm ơn chân thành và sâu sắc nhất đến</w:t>
      </w:r>
      <w:r w:rsidR="009E005D">
        <w:rPr>
          <w:sz w:val="26"/>
          <w:szCs w:val="26"/>
        </w:rPr>
        <w:t xml:space="preserve"> Tiến Sĩ, Thầy Trần Thanh Phước, trợ lý trưởng khoa Công Nghệ Thông Tin, trường Đại Học Tôn Đức Thắng, đã hỗ trợ chúng tôi hoàn thành đồ án môn học Dự Án CNTT này. Những góp ý từ thầy, cách thầy truyền đạt đến chúng tôi và các sinh viên khác rất thu hút</w:t>
      </w:r>
      <w:r w:rsidR="00494877">
        <w:rPr>
          <w:sz w:val="26"/>
          <w:szCs w:val="26"/>
        </w:rPr>
        <w:t xml:space="preserve"> </w:t>
      </w:r>
      <w:r w:rsidR="009E005D">
        <w:rPr>
          <w:sz w:val="26"/>
          <w:szCs w:val="26"/>
        </w:rPr>
        <w:t>và truyền cảm hứng, chúng tôi đã đón nhận một cách tích cực và vô cùng biết ơn. Bên cạnh việc góp ý chỉnh sửa, thầy còn đề suất cho chúng tôi nhiều phương pháp, hình thức thực hiện đề tài, cũng như những thử nghiệm mới, với mong muốn bài lảm của chúng tôi hoàn thiện và mới lạ hơn. Những điều trên làm chúng tôi vô cùng cảm phục và biết ơn tình của thầy danh cho chúng tôi, thầy xem chúng tôi là những người bạn, không đơn thuần là tình thầy trò thiêng liêng, mà còn là những người bạn cùng nhau vượt qua những thử thách. Một lần nữa, xin được gửi lời cảm ơn sâu sắc đến thầy ạ.</w:t>
      </w:r>
    </w:p>
    <w:p w14:paraId="2BAD10BD" w14:textId="77777777" w:rsidR="005E4587" w:rsidRPr="000F0AE1" w:rsidRDefault="005E4587" w:rsidP="00612205">
      <w:pPr>
        <w:ind w:left="3600"/>
        <w:jc w:val="center"/>
        <w:rPr>
          <w:sz w:val="32"/>
          <w:szCs w:val="32"/>
          <w:lang w:val="vi-VN"/>
        </w:rPr>
      </w:pPr>
    </w:p>
    <w:p w14:paraId="2967DDC8" w14:textId="48131FF7" w:rsidR="00612205" w:rsidRPr="000F0AE1" w:rsidRDefault="003C69F2" w:rsidP="00612205">
      <w:pPr>
        <w:ind w:left="3600"/>
        <w:jc w:val="center"/>
        <w:rPr>
          <w:i/>
          <w:sz w:val="26"/>
          <w:szCs w:val="26"/>
          <w:lang w:val="vi-VN"/>
        </w:rPr>
      </w:pPr>
      <w:r w:rsidRPr="000F0AE1">
        <w:rPr>
          <w:sz w:val="32"/>
          <w:szCs w:val="32"/>
          <w:lang w:val="vi-VN"/>
        </w:rPr>
        <w:t xml:space="preserve"> </w:t>
      </w:r>
      <w:r w:rsidR="00612205" w:rsidRPr="000F0AE1">
        <w:rPr>
          <w:i/>
          <w:sz w:val="26"/>
          <w:szCs w:val="26"/>
          <w:lang w:val="vi-VN"/>
        </w:rPr>
        <w:t>TP. Hồ Chí Minh, ngày</w:t>
      </w:r>
      <w:r w:rsidR="005E4587" w:rsidRPr="000F0AE1">
        <w:rPr>
          <w:i/>
          <w:sz w:val="26"/>
          <w:szCs w:val="26"/>
        </w:rPr>
        <w:t xml:space="preserve"> </w:t>
      </w:r>
      <w:r w:rsidR="000A1A14">
        <w:rPr>
          <w:i/>
          <w:sz w:val="26"/>
          <w:szCs w:val="26"/>
        </w:rPr>
        <w:t>06</w:t>
      </w:r>
      <w:r w:rsidR="005E4587" w:rsidRPr="000F0AE1">
        <w:rPr>
          <w:i/>
          <w:sz w:val="26"/>
          <w:szCs w:val="26"/>
        </w:rPr>
        <w:t xml:space="preserve"> </w:t>
      </w:r>
      <w:r w:rsidR="00612205" w:rsidRPr="000F0AE1">
        <w:rPr>
          <w:i/>
          <w:sz w:val="26"/>
          <w:szCs w:val="26"/>
          <w:lang w:val="vi-VN"/>
        </w:rPr>
        <w:t>tháng</w:t>
      </w:r>
      <w:r w:rsidR="005E4587" w:rsidRPr="000F0AE1">
        <w:rPr>
          <w:i/>
          <w:sz w:val="26"/>
          <w:szCs w:val="26"/>
        </w:rPr>
        <w:t xml:space="preserve"> </w:t>
      </w:r>
      <w:r w:rsidR="00240CF3">
        <w:rPr>
          <w:i/>
          <w:sz w:val="26"/>
          <w:szCs w:val="26"/>
        </w:rPr>
        <w:t>1</w:t>
      </w:r>
      <w:r w:rsidR="000A1A14">
        <w:rPr>
          <w:i/>
          <w:sz w:val="26"/>
          <w:szCs w:val="26"/>
        </w:rPr>
        <w:t>2</w:t>
      </w:r>
      <w:r w:rsidR="005E4587" w:rsidRPr="000F0AE1">
        <w:rPr>
          <w:i/>
          <w:sz w:val="26"/>
          <w:szCs w:val="26"/>
        </w:rPr>
        <w:t xml:space="preserve"> </w:t>
      </w:r>
      <w:r w:rsidR="00612205" w:rsidRPr="000F0AE1">
        <w:rPr>
          <w:i/>
          <w:sz w:val="26"/>
          <w:szCs w:val="26"/>
          <w:lang w:val="vi-VN"/>
        </w:rPr>
        <w:t>năm 20</w:t>
      </w:r>
      <w:r w:rsidR="00071F58" w:rsidRPr="000F0AE1">
        <w:rPr>
          <w:i/>
          <w:sz w:val="26"/>
          <w:szCs w:val="26"/>
        </w:rPr>
        <w:t>25</w:t>
      </w:r>
      <w:r w:rsidR="00612205" w:rsidRPr="000F0AE1">
        <w:rPr>
          <w:i/>
          <w:sz w:val="26"/>
          <w:szCs w:val="26"/>
          <w:lang w:val="vi-VN"/>
        </w:rPr>
        <w:t xml:space="preserve">     </w:t>
      </w:r>
    </w:p>
    <w:p w14:paraId="10B40133" w14:textId="77777777" w:rsidR="00612205" w:rsidRPr="000F0AE1" w:rsidRDefault="00612205" w:rsidP="00612205">
      <w:pPr>
        <w:ind w:left="3600"/>
        <w:jc w:val="center"/>
        <w:rPr>
          <w:i/>
          <w:sz w:val="26"/>
          <w:szCs w:val="26"/>
          <w:lang w:val="vi-VN"/>
        </w:rPr>
      </w:pPr>
      <w:r w:rsidRPr="000F0AE1">
        <w:rPr>
          <w:i/>
          <w:sz w:val="26"/>
          <w:szCs w:val="26"/>
          <w:lang w:val="vi-VN"/>
        </w:rPr>
        <w:t>Tác giả</w:t>
      </w:r>
    </w:p>
    <w:p w14:paraId="649EB633" w14:textId="77777777" w:rsidR="00612205" w:rsidRPr="000F0AE1" w:rsidRDefault="00612205" w:rsidP="00612205">
      <w:pPr>
        <w:ind w:left="3211" w:firstLine="360"/>
        <w:jc w:val="center"/>
        <w:rPr>
          <w:i/>
          <w:sz w:val="26"/>
          <w:szCs w:val="26"/>
          <w:lang w:val="vi-VN"/>
        </w:rPr>
      </w:pPr>
      <w:r w:rsidRPr="000F0AE1">
        <w:rPr>
          <w:i/>
          <w:sz w:val="26"/>
          <w:szCs w:val="26"/>
          <w:lang w:val="vi-VN"/>
        </w:rPr>
        <w:t>(Ký tên và ghi rõ họ tên)</w:t>
      </w:r>
    </w:p>
    <w:p w14:paraId="4E19ACEF" w14:textId="77777777" w:rsidR="003C69F2" w:rsidRDefault="003C69F2" w:rsidP="0064189C">
      <w:pPr>
        <w:pStyle w:val="Nidungvnbn"/>
        <w:rPr>
          <w:sz w:val="32"/>
          <w:szCs w:val="32"/>
        </w:rPr>
      </w:pPr>
    </w:p>
    <w:p w14:paraId="2E0B047D" w14:textId="515E48EA" w:rsidR="00323414" w:rsidRPr="007A42FD" w:rsidRDefault="00323414" w:rsidP="00323414">
      <w:pPr>
        <w:pStyle w:val="Nidungvnbn"/>
        <w:rPr>
          <w:i/>
          <w:iCs/>
        </w:rPr>
      </w:pPr>
      <w:r>
        <w:rPr>
          <w:sz w:val="32"/>
          <w:szCs w:val="32"/>
        </w:rPr>
        <w:tab/>
      </w:r>
      <w:r>
        <w:rPr>
          <w:sz w:val="32"/>
          <w:szCs w:val="32"/>
        </w:rPr>
        <w:tab/>
      </w:r>
      <w:r>
        <w:rPr>
          <w:sz w:val="32"/>
          <w:szCs w:val="32"/>
        </w:rPr>
        <w:tab/>
      </w:r>
      <w:r w:rsidRPr="007A42FD">
        <w:rPr>
          <w:i/>
          <w:iCs/>
          <w:sz w:val="32"/>
          <w:szCs w:val="32"/>
        </w:rPr>
        <w:tab/>
      </w:r>
      <w:r w:rsidRPr="007A42FD">
        <w:rPr>
          <w:i/>
          <w:iCs/>
          <w:sz w:val="32"/>
          <w:szCs w:val="32"/>
        </w:rPr>
        <w:tab/>
      </w:r>
      <w:r w:rsidRPr="007A42FD">
        <w:rPr>
          <w:i/>
          <w:iCs/>
          <w:sz w:val="32"/>
          <w:szCs w:val="32"/>
        </w:rPr>
        <w:tab/>
      </w:r>
      <w:r w:rsidRPr="007A42FD">
        <w:rPr>
          <w:i/>
          <w:iCs/>
        </w:rPr>
        <w:tab/>
      </w:r>
      <w:r w:rsidR="007A42FD" w:rsidRPr="007A42FD">
        <w:rPr>
          <w:i/>
          <w:iCs/>
        </w:rPr>
        <w:t>Đệ</w:t>
      </w:r>
    </w:p>
    <w:p w14:paraId="41C8E792" w14:textId="11C0BC35" w:rsidR="00323414" w:rsidRPr="007A42FD" w:rsidRDefault="00323414" w:rsidP="0064189C">
      <w:pPr>
        <w:pStyle w:val="Nidungvnbn"/>
        <w:rPr>
          <w:i/>
          <w:iCs/>
        </w:rPr>
      </w:pPr>
      <w:r w:rsidRPr="007A42FD">
        <w:rPr>
          <w:i/>
          <w:iCs/>
        </w:rPr>
        <w:tab/>
      </w:r>
      <w:r w:rsidRPr="007A42FD">
        <w:rPr>
          <w:i/>
          <w:iCs/>
        </w:rPr>
        <w:tab/>
      </w:r>
      <w:r w:rsidRPr="007A42FD">
        <w:rPr>
          <w:i/>
          <w:iCs/>
        </w:rPr>
        <w:tab/>
      </w:r>
      <w:r w:rsidRPr="007A42FD">
        <w:rPr>
          <w:i/>
          <w:iCs/>
        </w:rPr>
        <w:tab/>
      </w:r>
      <w:r w:rsidRPr="007A42FD">
        <w:rPr>
          <w:i/>
          <w:iCs/>
        </w:rPr>
        <w:tab/>
      </w:r>
      <w:r w:rsidRPr="007A42FD">
        <w:rPr>
          <w:i/>
          <w:iCs/>
        </w:rPr>
        <w:tab/>
        <w:t>Huỳnh Nhất Đệ</w:t>
      </w:r>
    </w:p>
    <w:p w14:paraId="66A20EE5" w14:textId="77777777" w:rsidR="00323414" w:rsidRPr="007A42FD" w:rsidRDefault="00323414" w:rsidP="007A42FD">
      <w:pPr>
        <w:pStyle w:val="Nidungvnbn"/>
        <w:ind w:firstLine="0"/>
        <w:rPr>
          <w:i/>
          <w:iCs/>
          <w:sz w:val="32"/>
          <w:szCs w:val="32"/>
        </w:rPr>
      </w:pPr>
    </w:p>
    <w:p w14:paraId="38C9623F" w14:textId="319C2396" w:rsidR="00323414" w:rsidRPr="007A42FD" w:rsidRDefault="00323414" w:rsidP="0064189C">
      <w:pPr>
        <w:pStyle w:val="Nidungvnbn"/>
        <w:rPr>
          <w:i/>
          <w:iCs/>
        </w:rPr>
      </w:pPr>
      <w:r w:rsidRPr="007A42FD">
        <w:rPr>
          <w:i/>
          <w:iCs/>
          <w:sz w:val="32"/>
          <w:szCs w:val="32"/>
        </w:rPr>
        <w:tab/>
      </w:r>
      <w:r w:rsidRPr="007A42FD">
        <w:rPr>
          <w:i/>
          <w:iCs/>
          <w:sz w:val="32"/>
          <w:szCs w:val="32"/>
        </w:rPr>
        <w:tab/>
      </w:r>
      <w:r w:rsidRPr="007A42FD">
        <w:rPr>
          <w:i/>
          <w:iCs/>
          <w:sz w:val="32"/>
          <w:szCs w:val="32"/>
        </w:rPr>
        <w:tab/>
      </w:r>
      <w:r w:rsidRPr="007A42FD">
        <w:rPr>
          <w:i/>
          <w:iCs/>
          <w:sz w:val="32"/>
          <w:szCs w:val="32"/>
        </w:rPr>
        <w:tab/>
      </w:r>
      <w:r w:rsidRPr="007A42FD">
        <w:rPr>
          <w:i/>
          <w:iCs/>
        </w:rPr>
        <w:tab/>
      </w:r>
      <w:r w:rsidRPr="007A42FD">
        <w:rPr>
          <w:i/>
          <w:iCs/>
        </w:rPr>
        <w:tab/>
      </w:r>
      <w:r w:rsidRPr="007A42FD">
        <w:rPr>
          <w:i/>
          <w:iCs/>
        </w:rPr>
        <w:tab/>
      </w:r>
      <w:r w:rsidR="007A42FD" w:rsidRPr="007A42FD">
        <w:rPr>
          <w:i/>
          <w:iCs/>
        </w:rPr>
        <w:t>Thịnh</w:t>
      </w:r>
    </w:p>
    <w:p w14:paraId="1FECA551" w14:textId="2AE102CD" w:rsidR="00323414" w:rsidRPr="007A42FD" w:rsidRDefault="00323414" w:rsidP="0064189C">
      <w:pPr>
        <w:pStyle w:val="Nidungvnbn"/>
        <w:rPr>
          <w:i/>
          <w:iCs/>
        </w:rPr>
      </w:pPr>
      <w:r w:rsidRPr="007A42FD">
        <w:rPr>
          <w:i/>
          <w:iCs/>
        </w:rPr>
        <w:tab/>
      </w:r>
      <w:r w:rsidRPr="007A42FD">
        <w:rPr>
          <w:i/>
          <w:iCs/>
        </w:rPr>
        <w:tab/>
      </w:r>
      <w:r w:rsidRPr="007A42FD">
        <w:rPr>
          <w:i/>
          <w:iCs/>
        </w:rPr>
        <w:tab/>
      </w:r>
      <w:r w:rsidRPr="007A42FD">
        <w:rPr>
          <w:i/>
          <w:iCs/>
        </w:rPr>
        <w:tab/>
      </w:r>
      <w:r w:rsidRPr="007A42FD">
        <w:rPr>
          <w:i/>
          <w:iCs/>
        </w:rPr>
        <w:tab/>
      </w:r>
      <w:r w:rsidRPr="007A42FD">
        <w:rPr>
          <w:i/>
          <w:iCs/>
        </w:rPr>
        <w:tab/>
        <w:t>Lê Hoàng Phúc Thịnh</w:t>
      </w:r>
    </w:p>
    <w:p w14:paraId="083550F3" w14:textId="77777777" w:rsidR="00323414" w:rsidRDefault="00323414" w:rsidP="0064189C">
      <w:pPr>
        <w:pStyle w:val="Nidungvnbn"/>
        <w:rPr>
          <w:sz w:val="32"/>
          <w:szCs w:val="32"/>
        </w:rPr>
      </w:pPr>
    </w:p>
    <w:p w14:paraId="37C0B6F7" w14:textId="424C0102" w:rsidR="00323414" w:rsidRPr="000F0AE1" w:rsidRDefault="00323414" w:rsidP="0064189C">
      <w:pPr>
        <w:pStyle w:val="Nidungvnbn"/>
        <w:rPr>
          <w:sz w:val="32"/>
          <w:szCs w:val="32"/>
        </w:rPr>
        <w:sectPr w:rsidR="00323414" w:rsidRPr="000F0AE1" w:rsidSect="00602D02">
          <w:headerReference w:type="default" r:id="rId10"/>
          <w:pgSz w:w="11906" w:h="16838" w:code="9"/>
          <w:pgMar w:top="1985" w:right="1134" w:bottom="1701" w:left="1985" w:header="720" w:footer="720" w:gutter="0"/>
          <w:pgNumType w:fmt="lowerRoman" w:start="1"/>
          <w:cols w:space="720"/>
          <w:docGrid w:linePitch="360"/>
        </w:sectPr>
      </w:pPr>
      <w:r>
        <w:rPr>
          <w:sz w:val="32"/>
          <w:szCs w:val="32"/>
        </w:rPr>
        <w:tab/>
      </w:r>
      <w:r>
        <w:rPr>
          <w:sz w:val="32"/>
          <w:szCs w:val="32"/>
        </w:rPr>
        <w:tab/>
      </w:r>
      <w:r>
        <w:rPr>
          <w:sz w:val="32"/>
          <w:szCs w:val="32"/>
        </w:rPr>
        <w:tab/>
      </w:r>
      <w:r>
        <w:rPr>
          <w:sz w:val="32"/>
          <w:szCs w:val="32"/>
        </w:rPr>
        <w:tab/>
      </w:r>
    </w:p>
    <w:p w14:paraId="773805E8" w14:textId="77777777" w:rsidR="008730A8" w:rsidRPr="00454F80" w:rsidRDefault="008730A8" w:rsidP="008730A8">
      <w:pPr>
        <w:spacing w:before="103" w:line="362" w:lineRule="auto"/>
        <w:ind w:right="10"/>
        <w:jc w:val="center"/>
        <w:rPr>
          <w:b/>
          <w:bCs/>
          <w:sz w:val="32"/>
          <w:lang w:val="vi-VN"/>
        </w:rPr>
      </w:pPr>
      <w:r w:rsidRPr="00454F80">
        <w:rPr>
          <w:b/>
          <w:bCs/>
          <w:sz w:val="32"/>
          <w:lang w:val="vi-VN"/>
        </w:rPr>
        <w:lastRenderedPageBreak/>
        <w:t xml:space="preserve">CÔNG TRÌNH ĐƯỢC HOÀN THÀNH </w:t>
      </w:r>
    </w:p>
    <w:p w14:paraId="3B478FDD" w14:textId="77777777" w:rsidR="008730A8" w:rsidRPr="00454F80" w:rsidRDefault="008730A8" w:rsidP="008730A8">
      <w:pPr>
        <w:spacing w:before="103" w:line="362" w:lineRule="auto"/>
        <w:ind w:right="10"/>
        <w:jc w:val="center"/>
        <w:rPr>
          <w:b/>
          <w:bCs/>
          <w:sz w:val="32"/>
          <w:lang w:val="vi-VN"/>
        </w:rPr>
      </w:pPr>
      <w:r w:rsidRPr="00454F80">
        <w:rPr>
          <w:b/>
          <w:bCs/>
          <w:sz w:val="32"/>
          <w:lang w:val="vi-VN"/>
        </w:rPr>
        <w:t>TẠI TRƯỜNG ĐẠI HỌC TÔN ĐỨC THẮNG</w:t>
      </w:r>
    </w:p>
    <w:p w14:paraId="4366F16B" w14:textId="3BB3F8ED" w:rsidR="008730A8" w:rsidRPr="000F0AE1" w:rsidRDefault="008730A8" w:rsidP="008730A8">
      <w:pPr>
        <w:pStyle w:val="BodyText"/>
        <w:spacing w:before="181" w:line="364" w:lineRule="auto"/>
        <w:ind w:left="147" w:right="280" w:firstLine="676"/>
        <w:jc w:val="both"/>
        <w:rPr>
          <w:sz w:val="26"/>
          <w:szCs w:val="26"/>
          <w:lang w:val="vi-VN"/>
        </w:rPr>
      </w:pPr>
      <w:r w:rsidRPr="000F0AE1">
        <w:rPr>
          <w:sz w:val="26"/>
          <w:szCs w:val="26"/>
          <w:lang w:val="vi-VN"/>
        </w:rPr>
        <w:t xml:space="preserve">Tôi </w:t>
      </w:r>
      <w:r w:rsidRPr="000F0AE1">
        <w:rPr>
          <w:spacing w:val="-3"/>
          <w:sz w:val="26"/>
          <w:szCs w:val="26"/>
          <w:lang w:val="vi-VN"/>
        </w:rPr>
        <w:t xml:space="preserve">xin </w:t>
      </w:r>
      <w:r w:rsidRPr="000F0AE1">
        <w:rPr>
          <w:sz w:val="26"/>
          <w:szCs w:val="26"/>
          <w:lang w:val="vi-VN"/>
        </w:rPr>
        <w:t xml:space="preserve">cam đoan </w:t>
      </w:r>
      <w:r w:rsidRPr="000F0AE1">
        <w:rPr>
          <w:spacing w:val="3"/>
          <w:sz w:val="26"/>
          <w:szCs w:val="26"/>
          <w:lang w:val="vi-VN"/>
        </w:rPr>
        <w:t xml:space="preserve">đây </w:t>
      </w:r>
      <w:r w:rsidRPr="000F0AE1">
        <w:rPr>
          <w:sz w:val="26"/>
          <w:szCs w:val="26"/>
          <w:lang w:val="vi-VN"/>
        </w:rPr>
        <w:t xml:space="preserve">là công trình nghiên cứu của riêng </w:t>
      </w:r>
      <w:r w:rsidR="001474EC">
        <w:rPr>
          <w:sz w:val="26"/>
          <w:szCs w:val="26"/>
          <w:lang w:val="en-US"/>
        </w:rPr>
        <w:t xml:space="preserve">chúng </w:t>
      </w:r>
      <w:r w:rsidRPr="000F0AE1">
        <w:rPr>
          <w:sz w:val="26"/>
          <w:szCs w:val="26"/>
          <w:lang w:val="vi-VN"/>
        </w:rPr>
        <w:t>tôi và được sự hướng dẫn khoa học của</w:t>
      </w:r>
      <w:r w:rsidR="002D5A46" w:rsidRPr="000F0AE1">
        <w:rPr>
          <w:sz w:val="26"/>
          <w:szCs w:val="26"/>
          <w:lang w:val="en-US"/>
        </w:rPr>
        <w:t xml:space="preserve"> </w:t>
      </w:r>
      <w:r w:rsidR="00071F58" w:rsidRPr="000F0AE1">
        <w:rPr>
          <w:sz w:val="26"/>
          <w:szCs w:val="26"/>
          <w:lang w:val="en-US"/>
        </w:rPr>
        <w:t xml:space="preserve">TS. Trần Thanh Phước. </w:t>
      </w:r>
      <w:r w:rsidR="002D5A46" w:rsidRPr="000F0AE1">
        <w:rPr>
          <w:sz w:val="26"/>
          <w:szCs w:val="26"/>
          <w:lang w:val="vi-VN"/>
        </w:rPr>
        <w:t xml:space="preserve">Các </w:t>
      </w:r>
      <w:r w:rsidR="002D5A46" w:rsidRPr="000F0AE1">
        <w:rPr>
          <w:spacing w:val="3"/>
          <w:sz w:val="26"/>
          <w:szCs w:val="26"/>
          <w:lang w:val="vi-VN"/>
        </w:rPr>
        <w:t xml:space="preserve">nội </w:t>
      </w:r>
      <w:r w:rsidR="002D5A46" w:rsidRPr="000F0AE1">
        <w:rPr>
          <w:sz w:val="26"/>
          <w:szCs w:val="26"/>
          <w:lang w:val="vi-VN"/>
        </w:rPr>
        <w:t xml:space="preserve">dung nghiên cứu, kết quả trong đề tài </w:t>
      </w:r>
      <w:r w:rsidR="002D5A46" w:rsidRPr="000F0AE1">
        <w:rPr>
          <w:spacing w:val="3"/>
          <w:sz w:val="26"/>
          <w:szCs w:val="26"/>
          <w:lang w:val="vi-VN"/>
        </w:rPr>
        <w:t xml:space="preserve">này </w:t>
      </w:r>
      <w:r w:rsidR="002D5A46" w:rsidRPr="000F0AE1">
        <w:rPr>
          <w:sz w:val="26"/>
          <w:szCs w:val="26"/>
          <w:lang w:val="vi-VN"/>
        </w:rPr>
        <w:t xml:space="preserve">là trung thực và chưa công bố dưới bất </w:t>
      </w:r>
      <w:r w:rsidR="002D5A46" w:rsidRPr="000F0AE1">
        <w:rPr>
          <w:spacing w:val="3"/>
          <w:sz w:val="26"/>
          <w:szCs w:val="26"/>
          <w:lang w:val="vi-VN"/>
        </w:rPr>
        <w:t xml:space="preserve">kỳ </w:t>
      </w:r>
      <w:r w:rsidR="002D5A46" w:rsidRPr="000F0AE1">
        <w:rPr>
          <w:sz w:val="26"/>
          <w:szCs w:val="26"/>
          <w:lang w:val="vi-VN"/>
        </w:rPr>
        <w:t xml:space="preserve">hình thức nào trước đây. Những </w:t>
      </w:r>
      <w:r w:rsidR="002D5A46" w:rsidRPr="000F0AE1">
        <w:rPr>
          <w:spacing w:val="-5"/>
          <w:sz w:val="26"/>
          <w:szCs w:val="26"/>
          <w:lang w:val="vi-VN"/>
        </w:rPr>
        <w:t xml:space="preserve">số </w:t>
      </w:r>
      <w:r w:rsidR="002D5A46" w:rsidRPr="000F0AE1">
        <w:rPr>
          <w:sz w:val="26"/>
          <w:szCs w:val="26"/>
          <w:lang w:val="vi-VN"/>
        </w:rPr>
        <w:t xml:space="preserve">liệu trong các bảng biểu phục vụ cho việc phân tích, nhận xét, đánh giá được chính tác giả thu thập </w:t>
      </w:r>
      <w:r w:rsidR="002D5A46" w:rsidRPr="000F0AE1">
        <w:rPr>
          <w:spacing w:val="-3"/>
          <w:sz w:val="26"/>
          <w:szCs w:val="26"/>
          <w:lang w:val="vi-VN"/>
        </w:rPr>
        <w:t xml:space="preserve">từ </w:t>
      </w:r>
      <w:r w:rsidR="002D5A46" w:rsidRPr="000F0AE1">
        <w:rPr>
          <w:sz w:val="26"/>
          <w:szCs w:val="26"/>
          <w:lang w:val="vi-VN"/>
        </w:rPr>
        <w:t>các nguồn khác</w:t>
      </w:r>
      <w:r w:rsidR="002D5A46" w:rsidRPr="000F0AE1">
        <w:rPr>
          <w:spacing w:val="23"/>
          <w:sz w:val="26"/>
          <w:szCs w:val="26"/>
          <w:lang w:val="vi-VN"/>
        </w:rPr>
        <w:t xml:space="preserve"> </w:t>
      </w:r>
      <w:r w:rsidR="002D5A46" w:rsidRPr="000F0AE1">
        <w:rPr>
          <w:sz w:val="26"/>
          <w:szCs w:val="26"/>
          <w:lang w:val="vi-VN"/>
        </w:rPr>
        <w:t>nhau có ghi rõ trong phần tài liệu tham khảo.</w:t>
      </w:r>
    </w:p>
    <w:p w14:paraId="5F48716F" w14:textId="77777777" w:rsidR="008730A8" w:rsidRPr="000F0AE1" w:rsidRDefault="008730A8" w:rsidP="008730A8">
      <w:pPr>
        <w:pStyle w:val="BodyText"/>
        <w:spacing w:before="181" w:line="364" w:lineRule="auto"/>
        <w:ind w:left="147" w:right="280" w:firstLine="676"/>
        <w:jc w:val="both"/>
        <w:rPr>
          <w:sz w:val="26"/>
          <w:szCs w:val="26"/>
          <w:lang w:val="vi-VN"/>
        </w:rPr>
      </w:pPr>
      <w:r w:rsidRPr="000F0AE1">
        <w:rPr>
          <w:sz w:val="26"/>
          <w:szCs w:val="26"/>
          <w:lang w:val="vi-VN"/>
        </w:rPr>
        <w:t xml:space="preserve">Ngoài ra, trong </w:t>
      </w:r>
      <w:r w:rsidR="0097682F" w:rsidRPr="000F0AE1">
        <w:rPr>
          <w:sz w:val="26"/>
          <w:szCs w:val="26"/>
          <w:lang w:val="en-US"/>
        </w:rPr>
        <w:t>Dự án c</w:t>
      </w:r>
      <w:r w:rsidRPr="000F0AE1">
        <w:rPr>
          <w:sz w:val="26"/>
          <w:szCs w:val="26"/>
          <w:lang w:val="vi-VN"/>
        </w:rPr>
        <w:t xml:space="preserve">òn sử dụng một số nhận xét, đánh giá cũng như số liệu của các tác giả khác, cơ quan tổ chức khác đều có trích dẫn và chú thích nguồn gốc. </w:t>
      </w:r>
    </w:p>
    <w:p w14:paraId="793487D0" w14:textId="77777777" w:rsidR="008730A8" w:rsidRPr="000F0AE1" w:rsidRDefault="008730A8" w:rsidP="008730A8">
      <w:pPr>
        <w:pStyle w:val="BodyText"/>
        <w:spacing w:before="181" w:line="364" w:lineRule="auto"/>
        <w:ind w:left="147" w:right="280" w:firstLine="676"/>
        <w:jc w:val="both"/>
        <w:rPr>
          <w:sz w:val="26"/>
          <w:szCs w:val="26"/>
          <w:lang w:val="vi-VN"/>
        </w:rPr>
      </w:pPr>
      <w:r w:rsidRPr="000F0AE1">
        <w:rPr>
          <w:sz w:val="26"/>
          <w:szCs w:val="26"/>
          <w:lang w:val="vi-VN"/>
        </w:rPr>
        <w:t xml:space="preserve">Nếu phát hiện có bất kỳ sự gian lận nào tôi xin hoàn toàn chịu trách nhiệm về nội dung </w:t>
      </w:r>
      <w:r w:rsidR="0097682F" w:rsidRPr="000F0AE1">
        <w:rPr>
          <w:sz w:val="26"/>
          <w:szCs w:val="26"/>
          <w:lang w:val="en-US"/>
        </w:rPr>
        <w:t>Dự án</w:t>
      </w:r>
      <w:r w:rsidRPr="000F0AE1">
        <w:rPr>
          <w:sz w:val="26"/>
          <w:szCs w:val="26"/>
          <w:lang w:val="vi-VN"/>
        </w:rPr>
        <w:t xml:space="preserve"> của mình. Trường Đại học Tôn Đức Thắng không liên quan đến những vi phạm tác quyền, bản quyền do tôi gây ra trong quá trình thực hiện (nếu có).</w:t>
      </w:r>
    </w:p>
    <w:p w14:paraId="6F4B2441" w14:textId="17B489E4" w:rsidR="008730A8" w:rsidRPr="000F0AE1" w:rsidRDefault="008730A8" w:rsidP="0047257A">
      <w:pPr>
        <w:spacing w:before="240"/>
        <w:ind w:left="3828"/>
        <w:jc w:val="both"/>
        <w:rPr>
          <w:i/>
          <w:sz w:val="26"/>
          <w:szCs w:val="26"/>
        </w:rPr>
      </w:pPr>
      <w:r w:rsidRPr="000F0AE1">
        <w:rPr>
          <w:i/>
          <w:sz w:val="26"/>
          <w:szCs w:val="26"/>
          <w:lang w:val="vi-VN"/>
        </w:rPr>
        <w:t xml:space="preserve">TP. Hồ Chí Minh, ngày </w:t>
      </w:r>
      <w:r w:rsidR="000A1A14">
        <w:rPr>
          <w:i/>
          <w:sz w:val="26"/>
          <w:szCs w:val="26"/>
        </w:rPr>
        <w:t>06</w:t>
      </w:r>
      <w:r w:rsidRPr="000F0AE1">
        <w:rPr>
          <w:i/>
          <w:sz w:val="26"/>
          <w:szCs w:val="26"/>
          <w:lang w:val="vi-VN"/>
        </w:rPr>
        <w:t xml:space="preserve"> tháng </w:t>
      </w:r>
      <w:r w:rsidR="00A27BCE">
        <w:rPr>
          <w:i/>
          <w:sz w:val="26"/>
          <w:szCs w:val="26"/>
        </w:rPr>
        <w:t>1</w:t>
      </w:r>
      <w:r w:rsidR="000A1A14">
        <w:rPr>
          <w:i/>
          <w:sz w:val="26"/>
          <w:szCs w:val="26"/>
        </w:rPr>
        <w:t>2</w:t>
      </w:r>
      <w:r w:rsidRPr="000F0AE1">
        <w:rPr>
          <w:i/>
          <w:sz w:val="26"/>
          <w:szCs w:val="26"/>
          <w:lang w:val="vi-VN"/>
        </w:rPr>
        <w:t xml:space="preserve"> năm</w:t>
      </w:r>
      <w:r w:rsidR="00743F7E" w:rsidRPr="000F0AE1">
        <w:rPr>
          <w:i/>
          <w:sz w:val="26"/>
          <w:szCs w:val="26"/>
        </w:rPr>
        <w:t xml:space="preserve"> 20</w:t>
      </w:r>
      <w:r w:rsidR="00071F58" w:rsidRPr="000F0AE1">
        <w:rPr>
          <w:i/>
          <w:sz w:val="26"/>
          <w:szCs w:val="26"/>
        </w:rPr>
        <w:t>25</w:t>
      </w:r>
    </w:p>
    <w:p w14:paraId="30BACED2" w14:textId="77777777" w:rsidR="008730A8" w:rsidRPr="000F0AE1" w:rsidRDefault="008730A8" w:rsidP="008730A8">
      <w:pPr>
        <w:spacing w:before="141"/>
        <w:ind w:left="3932" w:right="828"/>
        <w:jc w:val="center"/>
        <w:rPr>
          <w:i/>
          <w:sz w:val="26"/>
          <w:szCs w:val="26"/>
          <w:lang w:val="vi-VN"/>
        </w:rPr>
      </w:pPr>
      <w:r w:rsidRPr="000F0AE1">
        <w:rPr>
          <w:i/>
          <w:sz w:val="26"/>
          <w:szCs w:val="26"/>
          <w:lang w:val="vi-VN"/>
        </w:rPr>
        <w:t>Tác giả</w:t>
      </w:r>
    </w:p>
    <w:p w14:paraId="099D15D9" w14:textId="77777777" w:rsidR="008730A8" w:rsidRPr="000F0AE1" w:rsidRDefault="008730A8" w:rsidP="008730A8">
      <w:pPr>
        <w:spacing w:before="147"/>
        <w:ind w:left="3940" w:right="828"/>
        <w:jc w:val="center"/>
        <w:rPr>
          <w:i/>
          <w:sz w:val="26"/>
          <w:szCs w:val="26"/>
          <w:lang w:val="vi-VN"/>
        </w:rPr>
      </w:pPr>
      <w:r w:rsidRPr="000F0AE1">
        <w:rPr>
          <w:i/>
          <w:sz w:val="26"/>
          <w:szCs w:val="26"/>
          <w:lang w:val="vi-VN"/>
        </w:rPr>
        <w:t>(Ký tên và ghi rõ họ tên)</w:t>
      </w:r>
    </w:p>
    <w:p w14:paraId="6A5BEB37" w14:textId="77777777" w:rsidR="00BB2B2A" w:rsidRPr="000F0AE1" w:rsidRDefault="00BB2B2A" w:rsidP="00BB2B2A">
      <w:pPr>
        <w:tabs>
          <w:tab w:val="center" w:pos="6379"/>
        </w:tabs>
        <w:spacing w:after="200" w:line="276" w:lineRule="auto"/>
        <w:rPr>
          <w:i/>
          <w:sz w:val="26"/>
          <w:szCs w:val="26"/>
          <w:lang w:val="vi-VN"/>
        </w:rPr>
      </w:pPr>
    </w:p>
    <w:p w14:paraId="635B7E76" w14:textId="77777777" w:rsidR="008730A8" w:rsidRDefault="00071F58" w:rsidP="00BB2B2A">
      <w:pPr>
        <w:tabs>
          <w:tab w:val="center" w:pos="6379"/>
        </w:tabs>
        <w:spacing w:after="200" w:line="276" w:lineRule="auto"/>
        <w:rPr>
          <w:i/>
          <w:sz w:val="26"/>
          <w:szCs w:val="26"/>
        </w:rPr>
      </w:pPr>
      <w:r w:rsidRPr="000F0AE1">
        <w:rPr>
          <w:i/>
          <w:sz w:val="26"/>
          <w:szCs w:val="26"/>
        </w:rPr>
        <w:tab/>
        <w:t>Đệ</w:t>
      </w:r>
    </w:p>
    <w:p w14:paraId="300BCC56" w14:textId="20FA4672" w:rsidR="007A42FD" w:rsidRPr="000F0AE1" w:rsidRDefault="007A42FD" w:rsidP="00BB2B2A">
      <w:pPr>
        <w:tabs>
          <w:tab w:val="center" w:pos="6379"/>
        </w:tabs>
        <w:spacing w:after="200" w:line="276" w:lineRule="auto"/>
        <w:rPr>
          <w:i/>
          <w:sz w:val="26"/>
          <w:szCs w:val="26"/>
        </w:rPr>
      </w:pPr>
      <w:r>
        <w:rPr>
          <w:i/>
          <w:sz w:val="26"/>
          <w:szCs w:val="26"/>
        </w:rPr>
        <w:tab/>
        <w:t>Huỳnh Nhất Đệ</w:t>
      </w:r>
    </w:p>
    <w:p w14:paraId="480F5AC5" w14:textId="77777777" w:rsidR="00071F58" w:rsidRPr="000F0AE1" w:rsidRDefault="00071F58" w:rsidP="00BB2B2A">
      <w:pPr>
        <w:tabs>
          <w:tab w:val="center" w:pos="6379"/>
        </w:tabs>
        <w:spacing w:after="200" w:line="276" w:lineRule="auto"/>
        <w:rPr>
          <w:i/>
          <w:sz w:val="26"/>
          <w:szCs w:val="26"/>
        </w:rPr>
      </w:pPr>
      <w:r w:rsidRPr="000F0AE1">
        <w:rPr>
          <w:i/>
          <w:sz w:val="26"/>
          <w:szCs w:val="26"/>
        </w:rPr>
        <w:tab/>
      </w:r>
    </w:p>
    <w:p w14:paraId="101A129C" w14:textId="77777777" w:rsidR="00071F58" w:rsidRDefault="00071F58" w:rsidP="00BB2B2A">
      <w:pPr>
        <w:tabs>
          <w:tab w:val="center" w:pos="6379"/>
        </w:tabs>
        <w:spacing w:after="200" w:line="276" w:lineRule="auto"/>
        <w:rPr>
          <w:i/>
          <w:sz w:val="26"/>
          <w:szCs w:val="26"/>
        </w:rPr>
      </w:pPr>
      <w:r w:rsidRPr="000F0AE1">
        <w:rPr>
          <w:i/>
          <w:sz w:val="26"/>
          <w:szCs w:val="26"/>
        </w:rPr>
        <w:tab/>
        <w:t>Thịnh</w:t>
      </w:r>
    </w:p>
    <w:p w14:paraId="44895E61" w14:textId="0630811D" w:rsidR="007A42FD" w:rsidRPr="000F0AE1" w:rsidRDefault="007A42FD" w:rsidP="00BB2B2A">
      <w:pPr>
        <w:tabs>
          <w:tab w:val="center" w:pos="6379"/>
        </w:tabs>
        <w:spacing w:after="200" w:line="276" w:lineRule="auto"/>
        <w:rPr>
          <w:i/>
          <w:sz w:val="26"/>
          <w:szCs w:val="26"/>
        </w:rPr>
      </w:pPr>
      <w:r>
        <w:rPr>
          <w:i/>
          <w:sz w:val="26"/>
          <w:szCs w:val="26"/>
        </w:rPr>
        <w:tab/>
        <w:t>Lê Hoàng Phúc Thịnh</w:t>
      </w:r>
    </w:p>
    <w:p w14:paraId="22249DC8" w14:textId="77777777" w:rsidR="00BB2B2A" w:rsidRPr="000F0AE1" w:rsidRDefault="008730A8" w:rsidP="00C406D0">
      <w:pPr>
        <w:tabs>
          <w:tab w:val="center" w:pos="4111"/>
        </w:tabs>
        <w:spacing w:after="200" w:line="276" w:lineRule="auto"/>
        <w:rPr>
          <w:i/>
          <w:sz w:val="26"/>
          <w:szCs w:val="26"/>
        </w:rPr>
      </w:pPr>
      <w:r w:rsidRPr="000F0AE1">
        <w:rPr>
          <w:i/>
          <w:sz w:val="26"/>
          <w:szCs w:val="26"/>
        </w:rPr>
        <w:tab/>
      </w:r>
    </w:p>
    <w:p w14:paraId="71C5D5DF" w14:textId="77777777" w:rsidR="003C69F2" w:rsidRPr="000F0AE1" w:rsidRDefault="003C69F2" w:rsidP="00813504">
      <w:pPr>
        <w:pStyle w:val="Tiucctrangmu"/>
        <w:jc w:val="left"/>
        <w:rPr>
          <w:b w:val="0"/>
        </w:rPr>
        <w:sectPr w:rsidR="003C69F2" w:rsidRPr="000F0AE1" w:rsidSect="00602D02">
          <w:pgSz w:w="11906" w:h="16838" w:code="9"/>
          <w:pgMar w:top="1985" w:right="1134" w:bottom="1701" w:left="1985" w:header="720" w:footer="720" w:gutter="0"/>
          <w:pgNumType w:fmt="lowerRoman"/>
          <w:cols w:space="720"/>
          <w:docGrid w:linePitch="360"/>
        </w:sectPr>
      </w:pPr>
    </w:p>
    <w:p w14:paraId="4DAAD282" w14:textId="77777777" w:rsidR="007E6AB9" w:rsidRPr="00EB60E5" w:rsidRDefault="007E6AB9" w:rsidP="00813504">
      <w:pPr>
        <w:spacing w:before="0" w:after="200" w:line="276" w:lineRule="auto"/>
        <w:jc w:val="center"/>
        <w:rPr>
          <w:b/>
          <w:bCs/>
          <w:sz w:val="32"/>
          <w:szCs w:val="32"/>
        </w:rPr>
      </w:pPr>
      <w:r w:rsidRPr="00EB60E5">
        <w:rPr>
          <w:b/>
          <w:bCs/>
          <w:sz w:val="32"/>
          <w:szCs w:val="32"/>
        </w:rPr>
        <w:lastRenderedPageBreak/>
        <w:t>MỤC LỤC</w:t>
      </w:r>
    </w:p>
    <w:p w14:paraId="44BE5E10" w14:textId="09D41B67" w:rsidR="00F02511" w:rsidRDefault="00F772AD">
      <w:pPr>
        <w:pStyle w:val="TOC1"/>
        <w:rPr>
          <w:rFonts w:asciiTheme="minorHAnsi" w:eastAsiaTheme="minorEastAsia" w:hAnsiTheme="minorHAnsi"/>
          <w:b w:val="0"/>
          <w:noProof/>
          <w:kern w:val="2"/>
          <w:sz w:val="24"/>
          <w14:ligatures w14:val="standardContextual"/>
        </w:rPr>
      </w:pPr>
      <w:r w:rsidRPr="000F0AE1">
        <w:rPr>
          <w:b w:val="0"/>
          <w:szCs w:val="26"/>
        </w:rPr>
        <w:fldChar w:fldCharType="begin"/>
      </w:r>
      <w:r w:rsidRPr="000F0AE1">
        <w:rPr>
          <w:b w:val="0"/>
          <w:szCs w:val="26"/>
        </w:rPr>
        <w:instrText xml:space="preserve"> TOC \o "1-3" \h \z \u </w:instrText>
      </w:r>
      <w:r w:rsidRPr="000F0AE1">
        <w:rPr>
          <w:b w:val="0"/>
          <w:szCs w:val="26"/>
        </w:rPr>
        <w:fldChar w:fldCharType="separate"/>
      </w:r>
      <w:hyperlink w:anchor="_Toc216516390" w:history="1">
        <w:r w:rsidR="00F02511" w:rsidRPr="00CB1385">
          <w:rPr>
            <w:rStyle w:val="Hyperlink"/>
            <w:bCs/>
            <w:noProof/>
          </w:rPr>
          <w:t>DANH MỤC BẢNG BIỂU</w:t>
        </w:r>
        <w:r w:rsidR="00F02511">
          <w:rPr>
            <w:noProof/>
            <w:webHidden/>
          </w:rPr>
          <w:tab/>
        </w:r>
        <w:r w:rsidR="00F02511">
          <w:rPr>
            <w:noProof/>
            <w:webHidden/>
          </w:rPr>
          <w:fldChar w:fldCharType="begin"/>
        </w:r>
        <w:r w:rsidR="00F02511">
          <w:rPr>
            <w:noProof/>
            <w:webHidden/>
          </w:rPr>
          <w:instrText xml:space="preserve"> PAGEREF _Toc216516390 \h </w:instrText>
        </w:r>
        <w:r w:rsidR="00F02511">
          <w:rPr>
            <w:noProof/>
            <w:webHidden/>
          </w:rPr>
        </w:r>
        <w:r w:rsidR="00F02511">
          <w:rPr>
            <w:noProof/>
            <w:webHidden/>
          </w:rPr>
          <w:fldChar w:fldCharType="separate"/>
        </w:r>
        <w:r w:rsidR="00D05BEB">
          <w:rPr>
            <w:noProof/>
            <w:webHidden/>
          </w:rPr>
          <w:t>viii</w:t>
        </w:r>
        <w:r w:rsidR="00F02511">
          <w:rPr>
            <w:noProof/>
            <w:webHidden/>
          </w:rPr>
          <w:fldChar w:fldCharType="end"/>
        </w:r>
      </w:hyperlink>
    </w:p>
    <w:p w14:paraId="562B5B76" w14:textId="5B7C5EF5" w:rsidR="00F02511" w:rsidRDefault="00F02511">
      <w:pPr>
        <w:pStyle w:val="TOC1"/>
        <w:rPr>
          <w:rFonts w:asciiTheme="minorHAnsi" w:eastAsiaTheme="minorEastAsia" w:hAnsiTheme="minorHAnsi"/>
          <w:b w:val="0"/>
          <w:noProof/>
          <w:kern w:val="2"/>
          <w:sz w:val="24"/>
          <w14:ligatures w14:val="standardContextual"/>
        </w:rPr>
      </w:pPr>
      <w:hyperlink w:anchor="_Toc216516391" w:history="1">
        <w:r w:rsidRPr="00CB1385">
          <w:rPr>
            <w:rStyle w:val="Hyperlink"/>
            <w:bCs/>
            <w:noProof/>
          </w:rPr>
          <w:t>DANH MỤC CÁC CHỮ VIẾT TẮT</w:t>
        </w:r>
        <w:r>
          <w:rPr>
            <w:noProof/>
            <w:webHidden/>
          </w:rPr>
          <w:tab/>
        </w:r>
        <w:r>
          <w:rPr>
            <w:noProof/>
            <w:webHidden/>
          </w:rPr>
          <w:fldChar w:fldCharType="begin"/>
        </w:r>
        <w:r>
          <w:rPr>
            <w:noProof/>
            <w:webHidden/>
          </w:rPr>
          <w:instrText xml:space="preserve"> PAGEREF _Toc216516391 \h </w:instrText>
        </w:r>
        <w:r>
          <w:rPr>
            <w:noProof/>
            <w:webHidden/>
          </w:rPr>
        </w:r>
        <w:r>
          <w:rPr>
            <w:noProof/>
            <w:webHidden/>
          </w:rPr>
          <w:fldChar w:fldCharType="separate"/>
        </w:r>
        <w:r w:rsidR="00D05BEB">
          <w:rPr>
            <w:noProof/>
            <w:webHidden/>
          </w:rPr>
          <w:t>ix</w:t>
        </w:r>
        <w:r>
          <w:rPr>
            <w:noProof/>
            <w:webHidden/>
          </w:rPr>
          <w:fldChar w:fldCharType="end"/>
        </w:r>
      </w:hyperlink>
    </w:p>
    <w:p w14:paraId="58609AED" w14:textId="22E1A861" w:rsidR="00F02511" w:rsidRDefault="00F02511">
      <w:pPr>
        <w:pStyle w:val="TOC1"/>
        <w:rPr>
          <w:rFonts w:asciiTheme="minorHAnsi" w:eastAsiaTheme="minorEastAsia" w:hAnsiTheme="minorHAnsi"/>
          <w:b w:val="0"/>
          <w:noProof/>
          <w:kern w:val="2"/>
          <w:sz w:val="24"/>
          <w14:ligatures w14:val="standardContextual"/>
        </w:rPr>
      </w:pPr>
      <w:hyperlink w:anchor="_Toc216516392" w:history="1">
        <w:r w:rsidRPr="00CB1385">
          <w:rPr>
            <w:rStyle w:val="Hyperlink"/>
            <w:noProof/>
          </w:rPr>
          <w:t>CHƯƠNG 1. GIỚI THIỆU</w:t>
        </w:r>
        <w:r>
          <w:rPr>
            <w:noProof/>
            <w:webHidden/>
          </w:rPr>
          <w:tab/>
        </w:r>
        <w:r>
          <w:rPr>
            <w:noProof/>
            <w:webHidden/>
          </w:rPr>
          <w:fldChar w:fldCharType="begin"/>
        </w:r>
        <w:r>
          <w:rPr>
            <w:noProof/>
            <w:webHidden/>
          </w:rPr>
          <w:instrText xml:space="preserve"> PAGEREF _Toc216516392 \h </w:instrText>
        </w:r>
        <w:r>
          <w:rPr>
            <w:noProof/>
            <w:webHidden/>
          </w:rPr>
        </w:r>
        <w:r>
          <w:rPr>
            <w:noProof/>
            <w:webHidden/>
          </w:rPr>
          <w:fldChar w:fldCharType="separate"/>
        </w:r>
        <w:r w:rsidR="00D05BEB">
          <w:rPr>
            <w:noProof/>
            <w:webHidden/>
          </w:rPr>
          <w:t>1</w:t>
        </w:r>
        <w:r>
          <w:rPr>
            <w:noProof/>
            <w:webHidden/>
          </w:rPr>
          <w:fldChar w:fldCharType="end"/>
        </w:r>
      </w:hyperlink>
    </w:p>
    <w:p w14:paraId="0D2466DE" w14:textId="56BC0907" w:rsidR="00F02511" w:rsidRDefault="00F02511">
      <w:pPr>
        <w:pStyle w:val="TOC2"/>
        <w:rPr>
          <w:rFonts w:asciiTheme="minorHAnsi" w:eastAsiaTheme="minorEastAsia" w:hAnsiTheme="minorHAnsi"/>
          <w:noProof/>
          <w:kern w:val="2"/>
          <w:sz w:val="24"/>
          <w14:ligatures w14:val="standardContextual"/>
        </w:rPr>
      </w:pPr>
      <w:hyperlink w:anchor="_Toc216516393" w:history="1">
        <w:r w:rsidRPr="00CB1385">
          <w:rPr>
            <w:rStyle w:val="Hyperlink"/>
            <w:noProof/>
          </w:rPr>
          <w:t>1.1 Bối cảnh thực hiện đề tài:</w:t>
        </w:r>
        <w:r>
          <w:rPr>
            <w:noProof/>
            <w:webHidden/>
          </w:rPr>
          <w:tab/>
        </w:r>
        <w:r>
          <w:rPr>
            <w:noProof/>
            <w:webHidden/>
          </w:rPr>
          <w:fldChar w:fldCharType="begin"/>
        </w:r>
        <w:r>
          <w:rPr>
            <w:noProof/>
            <w:webHidden/>
          </w:rPr>
          <w:instrText xml:space="preserve"> PAGEREF _Toc216516393 \h </w:instrText>
        </w:r>
        <w:r>
          <w:rPr>
            <w:noProof/>
            <w:webHidden/>
          </w:rPr>
        </w:r>
        <w:r>
          <w:rPr>
            <w:noProof/>
            <w:webHidden/>
          </w:rPr>
          <w:fldChar w:fldCharType="separate"/>
        </w:r>
        <w:r w:rsidR="00D05BEB">
          <w:rPr>
            <w:noProof/>
            <w:webHidden/>
          </w:rPr>
          <w:t>1</w:t>
        </w:r>
        <w:r>
          <w:rPr>
            <w:noProof/>
            <w:webHidden/>
          </w:rPr>
          <w:fldChar w:fldCharType="end"/>
        </w:r>
      </w:hyperlink>
    </w:p>
    <w:p w14:paraId="488B1449" w14:textId="21972BA8" w:rsidR="00F02511" w:rsidRDefault="00F02511">
      <w:pPr>
        <w:pStyle w:val="TOC2"/>
        <w:rPr>
          <w:rFonts w:asciiTheme="minorHAnsi" w:eastAsiaTheme="minorEastAsia" w:hAnsiTheme="minorHAnsi"/>
          <w:noProof/>
          <w:kern w:val="2"/>
          <w:sz w:val="24"/>
          <w14:ligatures w14:val="standardContextual"/>
        </w:rPr>
      </w:pPr>
      <w:hyperlink w:anchor="_Toc216516394" w:history="1">
        <w:r w:rsidRPr="00CB1385">
          <w:rPr>
            <w:rStyle w:val="Hyperlink"/>
            <w:noProof/>
          </w:rPr>
          <w:t>1.2 Vấn đề nghiên cứu và ý nghĩa thực tiễn:</w:t>
        </w:r>
        <w:r>
          <w:rPr>
            <w:noProof/>
            <w:webHidden/>
          </w:rPr>
          <w:tab/>
        </w:r>
        <w:r>
          <w:rPr>
            <w:noProof/>
            <w:webHidden/>
          </w:rPr>
          <w:fldChar w:fldCharType="begin"/>
        </w:r>
        <w:r>
          <w:rPr>
            <w:noProof/>
            <w:webHidden/>
          </w:rPr>
          <w:instrText xml:space="preserve"> PAGEREF _Toc216516394 \h </w:instrText>
        </w:r>
        <w:r>
          <w:rPr>
            <w:noProof/>
            <w:webHidden/>
          </w:rPr>
        </w:r>
        <w:r>
          <w:rPr>
            <w:noProof/>
            <w:webHidden/>
          </w:rPr>
          <w:fldChar w:fldCharType="separate"/>
        </w:r>
        <w:r w:rsidR="00D05BEB">
          <w:rPr>
            <w:noProof/>
            <w:webHidden/>
          </w:rPr>
          <w:t>1</w:t>
        </w:r>
        <w:r>
          <w:rPr>
            <w:noProof/>
            <w:webHidden/>
          </w:rPr>
          <w:fldChar w:fldCharType="end"/>
        </w:r>
      </w:hyperlink>
    </w:p>
    <w:p w14:paraId="1A9612DB" w14:textId="291C12AC" w:rsidR="00F02511" w:rsidRDefault="00F02511">
      <w:pPr>
        <w:pStyle w:val="TOC2"/>
        <w:rPr>
          <w:rFonts w:asciiTheme="minorHAnsi" w:eastAsiaTheme="minorEastAsia" w:hAnsiTheme="minorHAnsi"/>
          <w:noProof/>
          <w:kern w:val="2"/>
          <w:sz w:val="24"/>
          <w14:ligatures w14:val="standardContextual"/>
        </w:rPr>
      </w:pPr>
      <w:hyperlink w:anchor="_Toc216516395" w:history="1">
        <w:r w:rsidRPr="00CB1385">
          <w:rPr>
            <w:rStyle w:val="Hyperlink"/>
            <w:noProof/>
          </w:rPr>
          <w:t>1.3 Mục tiêu đề tài:</w:t>
        </w:r>
        <w:r>
          <w:rPr>
            <w:noProof/>
            <w:webHidden/>
          </w:rPr>
          <w:tab/>
        </w:r>
        <w:r>
          <w:rPr>
            <w:noProof/>
            <w:webHidden/>
          </w:rPr>
          <w:fldChar w:fldCharType="begin"/>
        </w:r>
        <w:r>
          <w:rPr>
            <w:noProof/>
            <w:webHidden/>
          </w:rPr>
          <w:instrText xml:space="preserve"> PAGEREF _Toc216516395 \h </w:instrText>
        </w:r>
        <w:r>
          <w:rPr>
            <w:noProof/>
            <w:webHidden/>
          </w:rPr>
        </w:r>
        <w:r>
          <w:rPr>
            <w:noProof/>
            <w:webHidden/>
          </w:rPr>
          <w:fldChar w:fldCharType="separate"/>
        </w:r>
        <w:r w:rsidR="00D05BEB">
          <w:rPr>
            <w:noProof/>
            <w:webHidden/>
          </w:rPr>
          <w:t>2</w:t>
        </w:r>
        <w:r>
          <w:rPr>
            <w:noProof/>
            <w:webHidden/>
          </w:rPr>
          <w:fldChar w:fldCharType="end"/>
        </w:r>
      </w:hyperlink>
    </w:p>
    <w:p w14:paraId="0A5E2956" w14:textId="208C16F7" w:rsidR="00F02511" w:rsidRDefault="00F02511">
      <w:pPr>
        <w:pStyle w:val="TOC2"/>
        <w:rPr>
          <w:rFonts w:asciiTheme="minorHAnsi" w:eastAsiaTheme="minorEastAsia" w:hAnsiTheme="minorHAnsi"/>
          <w:noProof/>
          <w:kern w:val="2"/>
          <w:sz w:val="24"/>
          <w14:ligatures w14:val="standardContextual"/>
        </w:rPr>
      </w:pPr>
      <w:hyperlink w:anchor="_Toc216516396" w:history="1">
        <w:r w:rsidRPr="00CB1385">
          <w:rPr>
            <w:rStyle w:val="Hyperlink"/>
            <w:noProof/>
          </w:rPr>
          <w:t>1.4 Phạm vi nghiên cứu:</w:t>
        </w:r>
        <w:r>
          <w:rPr>
            <w:noProof/>
            <w:webHidden/>
          </w:rPr>
          <w:tab/>
        </w:r>
        <w:r>
          <w:rPr>
            <w:noProof/>
            <w:webHidden/>
          </w:rPr>
          <w:fldChar w:fldCharType="begin"/>
        </w:r>
        <w:r>
          <w:rPr>
            <w:noProof/>
            <w:webHidden/>
          </w:rPr>
          <w:instrText xml:space="preserve"> PAGEREF _Toc216516396 \h </w:instrText>
        </w:r>
        <w:r>
          <w:rPr>
            <w:noProof/>
            <w:webHidden/>
          </w:rPr>
        </w:r>
        <w:r>
          <w:rPr>
            <w:noProof/>
            <w:webHidden/>
          </w:rPr>
          <w:fldChar w:fldCharType="separate"/>
        </w:r>
        <w:r w:rsidR="00D05BEB">
          <w:rPr>
            <w:noProof/>
            <w:webHidden/>
          </w:rPr>
          <w:t>3</w:t>
        </w:r>
        <w:r>
          <w:rPr>
            <w:noProof/>
            <w:webHidden/>
          </w:rPr>
          <w:fldChar w:fldCharType="end"/>
        </w:r>
      </w:hyperlink>
    </w:p>
    <w:p w14:paraId="5964908C" w14:textId="46A28936" w:rsidR="00F02511" w:rsidRDefault="00F02511">
      <w:pPr>
        <w:pStyle w:val="TOC2"/>
        <w:rPr>
          <w:rFonts w:asciiTheme="minorHAnsi" w:eastAsiaTheme="minorEastAsia" w:hAnsiTheme="minorHAnsi"/>
          <w:noProof/>
          <w:kern w:val="2"/>
          <w:sz w:val="24"/>
          <w14:ligatures w14:val="standardContextual"/>
        </w:rPr>
      </w:pPr>
      <w:hyperlink w:anchor="_Toc216516397" w:history="1">
        <w:r w:rsidRPr="00CB1385">
          <w:rPr>
            <w:rStyle w:val="Hyperlink"/>
            <w:noProof/>
          </w:rPr>
          <w:t>1.5 Phương pháp tiếp cận và giải quyết vấn đề:</w:t>
        </w:r>
        <w:r>
          <w:rPr>
            <w:noProof/>
            <w:webHidden/>
          </w:rPr>
          <w:tab/>
        </w:r>
        <w:r>
          <w:rPr>
            <w:noProof/>
            <w:webHidden/>
          </w:rPr>
          <w:fldChar w:fldCharType="begin"/>
        </w:r>
        <w:r>
          <w:rPr>
            <w:noProof/>
            <w:webHidden/>
          </w:rPr>
          <w:instrText xml:space="preserve"> PAGEREF _Toc216516397 \h </w:instrText>
        </w:r>
        <w:r>
          <w:rPr>
            <w:noProof/>
            <w:webHidden/>
          </w:rPr>
        </w:r>
        <w:r>
          <w:rPr>
            <w:noProof/>
            <w:webHidden/>
          </w:rPr>
          <w:fldChar w:fldCharType="separate"/>
        </w:r>
        <w:r w:rsidR="00D05BEB">
          <w:rPr>
            <w:noProof/>
            <w:webHidden/>
          </w:rPr>
          <w:t>3</w:t>
        </w:r>
        <w:r>
          <w:rPr>
            <w:noProof/>
            <w:webHidden/>
          </w:rPr>
          <w:fldChar w:fldCharType="end"/>
        </w:r>
      </w:hyperlink>
    </w:p>
    <w:p w14:paraId="020A2F91" w14:textId="3A8469B1" w:rsidR="00F02511" w:rsidRDefault="00F02511">
      <w:pPr>
        <w:pStyle w:val="TOC2"/>
        <w:rPr>
          <w:rFonts w:asciiTheme="minorHAnsi" w:eastAsiaTheme="minorEastAsia" w:hAnsiTheme="minorHAnsi"/>
          <w:noProof/>
          <w:kern w:val="2"/>
          <w:sz w:val="24"/>
          <w14:ligatures w14:val="standardContextual"/>
        </w:rPr>
      </w:pPr>
      <w:hyperlink w:anchor="_Toc216516398" w:history="1">
        <w:r w:rsidRPr="00CB1385">
          <w:rPr>
            <w:rStyle w:val="Hyperlink"/>
            <w:noProof/>
          </w:rPr>
          <w:t>1.6 Cấu trúc báo cáo:</w:t>
        </w:r>
        <w:r>
          <w:rPr>
            <w:noProof/>
            <w:webHidden/>
          </w:rPr>
          <w:tab/>
        </w:r>
        <w:r>
          <w:rPr>
            <w:noProof/>
            <w:webHidden/>
          </w:rPr>
          <w:fldChar w:fldCharType="begin"/>
        </w:r>
        <w:r>
          <w:rPr>
            <w:noProof/>
            <w:webHidden/>
          </w:rPr>
          <w:instrText xml:space="preserve"> PAGEREF _Toc216516398 \h </w:instrText>
        </w:r>
        <w:r>
          <w:rPr>
            <w:noProof/>
            <w:webHidden/>
          </w:rPr>
        </w:r>
        <w:r>
          <w:rPr>
            <w:noProof/>
            <w:webHidden/>
          </w:rPr>
          <w:fldChar w:fldCharType="separate"/>
        </w:r>
        <w:r w:rsidR="00D05BEB">
          <w:rPr>
            <w:noProof/>
            <w:webHidden/>
          </w:rPr>
          <w:t>4</w:t>
        </w:r>
        <w:r>
          <w:rPr>
            <w:noProof/>
            <w:webHidden/>
          </w:rPr>
          <w:fldChar w:fldCharType="end"/>
        </w:r>
      </w:hyperlink>
    </w:p>
    <w:p w14:paraId="5BCF85F2" w14:textId="5ADC4A98" w:rsidR="00F02511" w:rsidRDefault="00F02511">
      <w:pPr>
        <w:pStyle w:val="TOC1"/>
        <w:rPr>
          <w:rFonts w:asciiTheme="minorHAnsi" w:eastAsiaTheme="minorEastAsia" w:hAnsiTheme="minorHAnsi"/>
          <w:b w:val="0"/>
          <w:noProof/>
          <w:kern w:val="2"/>
          <w:sz w:val="24"/>
          <w14:ligatures w14:val="standardContextual"/>
        </w:rPr>
      </w:pPr>
      <w:hyperlink w:anchor="_Toc216516399" w:history="1">
        <w:r w:rsidRPr="00CB1385">
          <w:rPr>
            <w:rStyle w:val="Hyperlink"/>
            <w:noProof/>
          </w:rPr>
          <w:t>CHƯƠNG 2. CƠ SỞ LÝ THUYẾT VÀ CÔNG TRÌNH LIÊN QUAN</w:t>
        </w:r>
        <w:r>
          <w:rPr>
            <w:noProof/>
            <w:webHidden/>
          </w:rPr>
          <w:tab/>
        </w:r>
        <w:r>
          <w:rPr>
            <w:noProof/>
            <w:webHidden/>
          </w:rPr>
          <w:fldChar w:fldCharType="begin"/>
        </w:r>
        <w:r>
          <w:rPr>
            <w:noProof/>
            <w:webHidden/>
          </w:rPr>
          <w:instrText xml:space="preserve"> PAGEREF _Toc216516399 \h </w:instrText>
        </w:r>
        <w:r>
          <w:rPr>
            <w:noProof/>
            <w:webHidden/>
          </w:rPr>
        </w:r>
        <w:r>
          <w:rPr>
            <w:noProof/>
            <w:webHidden/>
          </w:rPr>
          <w:fldChar w:fldCharType="separate"/>
        </w:r>
        <w:r w:rsidR="00D05BEB">
          <w:rPr>
            <w:noProof/>
            <w:webHidden/>
          </w:rPr>
          <w:t>6</w:t>
        </w:r>
        <w:r>
          <w:rPr>
            <w:noProof/>
            <w:webHidden/>
          </w:rPr>
          <w:fldChar w:fldCharType="end"/>
        </w:r>
      </w:hyperlink>
    </w:p>
    <w:p w14:paraId="43527E91" w14:textId="728410D7" w:rsidR="00F02511" w:rsidRDefault="00F02511">
      <w:pPr>
        <w:pStyle w:val="TOC2"/>
        <w:rPr>
          <w:rFonts w:asciiTheme="minorHAnsi" w:eastAsiaTheme="minorEastAsia" w:hAnsiTheme="minorHAnsi"/>
          <w:noProof/>
          <w:kern w:val="2"/>
          <w:sz w:val="24"/>
          <w14:ligatures w14:val="standardContextual"/>
        </w:rPr>
      </w:pPr>
      <w:hyperlink w:anchor="_Toc216516400" w:history="1">
        <w:r w:rsidRPr="00CB1385">
          <w:rPr>
            <w:rStyle w:val="Hyperlink"/>
            <w:noProof/>
          </w:rPr>
          <w:t>2.1 Mô hình Phobert:</w:t>
        </w:r>
        <w:r>
          <w:rPr>
            <w:noProof/>
            <w:webHidden/>
          </w:rPr>
          <w:tab/>
        </w:r>
        <w:r>
          <w:rPr>
            <w:noProof/>
            <w:webHidden/>
          </w:rPr>
          <w:fldChar w:fldCharType="begin"/>
        </w:r>
        <w:r>
          <w:rPr>
            <w:noProof/>
            <w:webHidden/>
          </w:rPr>
          <w:instrText xml:space="preserve"> PAGEREF _Toc216516400 \h </w:instrText>
        </w:r>
        <w:r>
          <w:rPr>
            <w:noProof/>
            <w:webHidden/>
          </w:rPr>
        </w:r>
        <w:r>
          <w:rPr>
            <w:noProof/>
            <w:webHidden/>
          </w:rPr>
          <w:fldChar w:fldCharType="separate"/>
        </w:r>
        <w:r w:rsidR="00D05BEB">
          <w:rPr>
            <w:noProof/>
            <w:webHidden/>
          </w:rPr>
          <w:t>6</w:t>
        </w:r>
        <w:r>
          <w:rPr>
            <w:noProof/>
            <w:webHidden/>
          </w:rPr>
          <w:fldChar w:fldCharType="end"/>
        </w:r>
      </w:hyperlink>
    </w:p>
    <w:p w14:paraId="4ECE4F80" w14:textId="0856E778" w:rsidR="00F02511" w:rsidRDefault="00F02511">
      <w:pPr>
        <w:pStyle w:val="TOC3"/>
        <w:rPr>
          <w:rFonts w:asciiTheme="minorHAnsi" w:eastAsiaTheme="minorEastAsia" w:hAnsiTheme="minorHAnsi"/>
          <w:i w:val="0"/>
          <w:noProof/>
          <w:kern w:val="2"/>
          <w:sz w:val="24"/>
          <w14:ligatures w14:val="standardContextual"/>
        </w:rPr>
      </w:pPr>
      <w:hyperlink w:anchor="_Toc216516401" w:history="1">
        <w:r w:rsidRPr="00CB1385">
          <w:rPr>
            <w:rStyle w:val="Hyperlink"/>
            <w:noProof/>
          </w:rPr>
          <w:t>2.1.1 Khái niệm chung:</w:t>
        </w:r>
        <w:r>
          <w:rPr>
            <w:noProof/>
            <w:webHidden/>
          </w:rPr>
          <w:tab/>
        </w:r>
        <w:r>
          <w:rPr>
            <w:noProof/>
            <w:webHidden/>
          </w:rPr>
          <w:fldChar w:fldCharType="begin"/>
        </w:r>
        <w:r>
          <w:rPr>
            <w:noProof/>
            <w:webHidden/>
          </w:rPr>
          <w:instrText xml:space="preserve"> PAGEREF _Toc216516401 \h </w:instrText>
        </w:r>
        <w:r>
          <w:rPr>
            <w:noProof/>
            <w:webHidden/>
          </w:rPr>
        </w:r>
        <w:r>
          <w:rPr>
            <w:noProof/>
            <w:webHidden/>
          </w:rPr>
          <w:fldChar w:fldCharType="separate"/>
        </w:r>
        <w:r w:rsidR="00D05BEB">
          <w:rPr>
            <w:noProof/>
            <w:webHidden/>
          </w:rPr>
          <w:t>6</w:t>
        </w:r>
        <w:r>
          <w:rPr>
            <w:noProof/>
            <w:webHidden/>
          </w:rPr>
          <w:fldChar w:fldCharType="end"/>
        </w:r>
      </w:hyperlink>
    </w:p>
    <w:p w14:paraId="5BCCBEA2" w14:textId="12A1C2F2" w:rsidR="00F02511" w:rsidRDefault="00F02511">
      <w:pPr>
        <w:pStyle w:val="TOC3"/>
        <w:rPr>
          <w:rFonts w:asciiTheme="minorHAnsi" w:eastAsiaTheme="minorEastAsia" w:hAnsiTheme="minorHAnsi"/>
          <w:i w:val="0"/>
          <w:noProof/>
          <w:kern w:val="2"/>
          <w:sz w:val="24"/>
          <w14:ligatures w14:val="standardContextual"/>
        </w:rPr>
      </w:pPr>
      <w:hyperlink w:anchor="_Toc216516402" w:history="1">
        <w:r w:rsidRPr="00CB1385">
          <w:rPr>
            <w:rStyle w:val="Hyperlink"/>
            <w:noProof/>
          </w:rPr>
          <w:t>2.1.2 Kiến trúc và phương pháp huấn luyện:</w:t>
        </w:r>
        <w:r>
          <w:rPr>
            <w:noProof/>
            <w:webHidden/>
          </w:rPr>
          <w:tab/>
        </w:r>
        <w:r>
          <w:rPr>
            <w:noProof/>
            <w:webHidden/>
          </w:rPr>
          <w:fldChar w:fldCharType="begin"/>
        </w:r>
        <w:r>
          <w:rPr>
            <w:noProof/>
            <w:webHidden/>
          </w:rPr>
          <w:instrText xml:space="preserve"> PAGEREF _Toc216516402 \h </w:instrText>
        </w:r>
        <w:r>
          <w:rPr>
            <w:noProof/>
            <w:webHidden/>
          </w:rPr>
        </w:r>
        <w:r>
          <w:rPr>
            <w:noProof/>
            <w:webHidden/>
          </w:rPr>
          <w:fldChar w:fldCharType="separate"/>
        </w:r>
        <w:r w:rsidR="00D05BEB">
          <w:rPr>
            <w:noProof/>
            <w:webHidden/>
          </w:rPr>
          <w:t>6</w:t>
        </w:r>
        <w:r>
          <w:rPr>
            <w:noProof/>
            <w:webHidden/>
          </w:rPr>
          <w:fldChar w:fldCharType="end"/>
        </w:r>
      </w:hyperlink>
    </w:p>
    <w:p w14:paraId="58BA4496" w14:textId="0BB0FC2B" w:rsidR="00F02511" w:rsidRDefault="00F02511">
      <w:pPr>
        <w:pStyle w:val="TOC3"/>
        <w:rPr>
          <w:rFonts w:asciiTheme="minorHAnsi" w:eastAsiaTheme="minorEastAsia" w:hAnsiTheme="minorHAnsi"/>
          <w:i w:val="0"/>
          <w:noProof/>
          <w:kern w:val="2"/>
          <w:sz w:val="24"/>
          <w14:ligatures w14:val="standardContextual"/>
        </w:rPr>
      </w:pPr>
      <w:hyperlink w:anchor="_Toc216516403" w:history="1">
        <w:r w:rsidRPr="00CB1385">
          <w:rPr>
            <w:rStyle w:val="Hyperlink"/>
            <w:noProof/>
          </w:rPr>
          <w:t>2.1.3 Hiệu suất và ứng dụng:</w:t>
        </w:r>
        <w:r>
          <w:rPr>
            <w:noProof/>
            <w:webHidden/>
          </w:rPr>
          <w:tab/>
        </w:r>
        <w:r>
          <w:rPr>
            <w:noProof/>
            <w:webHidden/>
          </w:rPr>
          <w:fldChar w:fldCharType="begin"/>
        </w:r>
        <w:r>
          <w:rPr>
            <w:noProof/>
            <w:webHidden/>
          </w:rPr>
          <w:instrText xml:space="preserve"> PAGEREF _Toc216516403 \h </w:instrText>
        </w:r>
        <w:r>
          <w:rPr>
            <w:noProof/>
            <w:webHidden/>
          </w:rPr>
        </w:r>
        <w:r>
          <w:rPr>
            <w:noProof/>
            <w:webHidden/>
          </w:rPr>
          <w:fldChar w:fldCharType="separate"/>
        </w:r>
        <w:r w:rsidR="00D05BEB">
          <w:rPr>
            <w:noProof/>
            <w:webHidden/>
          </w:rPr>
          <w:t>7</w:t>
        </w:r>
        <w:r>
          <w:rPr>
            <w:noProof/>
            <w:webHidden/>
          </w:rPr>
          <w:fldChar w:fldCharType="end"/>
        </w:r>
      </w:hyperlink>
    </w:p>
    <w:p w14:paraId="7CE6125E" w14:textId="2442C0BB" w:rsidR="00F02511" w:rsidRDefault="00F02511">
      <w:pPr>
        <w:pStyle w:val="TOC2"/>
        <w:rPr>
          <w:rFonts w:asciiTheme="minorHAnsi" w:eastAsiaTheme="minorEastAsia" w:hAnsiTheme="minorHAnsi"/>
          <w:noProof/>
          <w:kern w:val="2"/>
          <w:sz w:val="24"/>
          <w14:ligatures w14:val="standardContextual"/>
        </w:rPr>
      </w:pPr>
      <w:hyperlink w:anchor="_Toc216516404" w:history="1">
        <w:r w:rsidRPr="00CB1385">
          <w:rPr>
            <w:rStyle w:val="Hyperlink"/>
            <w:noProof/>
          </w:rPr>
          <w:t>2.2 Mô hình Wav2Vec 2.0 trong nhận dạng giọng nói:</w:t>
        </w:r>
        <w:r>
          <w:rPr>
            <w:noProof/>
            <w:webHidden/>
          </w:rPr>
          <w:tab/>
        </w:r>
        <w:r>
          <w:rPr>
            <w:noProof/>
            <w:webHidden/>
          </w:rPr>
          <w:fldChar w:fldCharType="begin"/>
        </w:r>
        <w:r>
          <w:rPr>
            <w:noProof/>
            <w:webHidden/>
          </w:rPr>
          <w:instrText xml:space="preserve"> PAGEREF _Toc216516404 \h </w:instrText>
        </w:r>
        <w:r>
          <w:rPr>
            <w:noProof/>
            <w:webHidden/>
          </w:rPr>
        </w:r>
        <w:r>
          <w:rPr>
            <w:noProof/>
            <w:webHidden/>
          </w:rPr>
          <w:fldChar w:fldCharType="separate"/>
        </w:r>
        <w:r w:rsidR="00D05BEB">
          <w:rPr>
            <w:noProof/>
            <w:webHidden/>
          </w:rPr>
          <w:t>8</w:t>
        </w:r>
        <w:r>
          <w:rPr>
            <w:noProof/>
            <w:webHidden/>
          </w:rPr>
          <w:fldChar w:fldCharType="end"/>
        </w:r>
      </w:hyperlink>
    </w:p>
    <w:p w14:paraId="215BA539" w14:textId="072A046E" w:rsidR="00F02511" w:rsidRDefault="00F02511">
      <w:pPr>
        <w:pStyle w:val="TOC3"/>
        <w:rPr>
          <w:rFonts w:asciiTheme="minorHAnsi" w:eastAsiaTheme="minorEastAsia" w:hAnsiTheme="minorHAnsi"/>
          <w:i w:val="0"/>
          <w:noProof/>
          <w:kern w:val="2"/>
          <w:sz w:val="24"/>
          <w14:ligatures w14:val="standardContextual"/>
        </w:rPr>
      </w:pPr>
      <w:hyperlink w:anchor="_Toc216516405" w:history="1">
        <w:r w:rsidRPr="00CB1385">
          <w:rPr>
            <w:rStyle w:val="Hyperlink"/>
            <w:noProof/>
          </w:rPr>
          <w:t>2.2.1 Khái niệm chung</w:t>
        </w:r>
        <w:r>
          <w:rPr>
            <w:noProof/>
            <w:webHidden/>
          </w:rPr>
          <w:tab/>
        </w:r>
        <w:r>
          <w:rPr>
            <w:noProof/>
            <w:webHidden/>
          </w:rPr>
          <w:fldChar w:fldCharType="begin"/>
        </w:r>
        <w:r>
          <w:rPr>
            <w:noProof/>
            <w:webHidden/>
          </w:rPr>
          <w:instrText xml:space="preserve"> PAGEREF _Toc216516405 \h </w:instrText>
        </w:r>
        <w:r>
          <w:rPr>
            <w:noProof/>
            <w:webHidden/>
          </w:rPr>
        </w:r>
        <w:r>
          <w:rPr>
            <w:noProof/>
            <w:webHidden/>
          </w:rPr>
          <w:fldChar w:fldCharType="separate"/>
        </w:r>
        <w:r w:rsidR="00D05BEB">
          <w:rPr>
            <w:noProof/>
            <w:webHidden/>
          </w:rPr>
          <w:t>8</w:t>
        </w:r>
        <w:r>
          <w:rPr>
            <w:noProof/>
            <w:webHidden/>
          </w:rPr>
          <w:fldChar w:fldCharType="end"/>
        </w:r>
      </w:hyperlink>
    </w:p>
    <w:p w14:paraId="53DE45F6" w14:textId="692A424D" w:rsidR="00F02511" w:rsidRDefault="00F02511">
      <w:pPr>
        <w:pStyle w:val="TOC3"/>
        <w:rPr>
          <w:rFonts w:asciiTheme="minorHAnsi" w:eastAsiaTheme="minorEastAsia" w:hAnsiTheme="minorHAnsi"/>
          <w:i w:val="0"/>
          <w:noProof/>
          <w:kern w:val="2"/>
          <w:sz w:val="24"/>
          <w14:ligatures w14:val="standardContextual"/>
        </w:rPr>
      </w:pPr>
      <w:hyperlink w:anchor="_Toc216516406" w:history="1">
        <w:r w:rsidRPr="00CB1385">
          <w:rPr>
            <w:rStyle w:val="Hyperlink"/>
            <w:noProof/>
          </w:rPr>
          <w:t>2.2.2 Kiến trúc và phương pháp huấn luyện</w:t>
        </w:r>
        <w:r>
          <w:rPr>
            <w:noProof/>
            <w:webHidden/>
          </w:rPr>
          <w:tab/>
        </w:r>
        <w:r>
          <w:rPr>
            <w:noProof/>
            <w:webHidden/>
          </w:rPr>
          <w:fldChar w:fldCharType="begin"/>
        </w:r>
        <w:r>
          <w:rPr>
            <w:noProof/>
            <w:webHidden/>
          </w:rPr>
          <w:instrText xml:space="preserve"> PAGEREF _Toc216516406 \h </w:instrText>
        </w:r>
        <w:r>
          <w:rPr>
            <w:noProof/>
            <w:webHidden/>
          </w:rPr>
        </w:r>
        <w:r>
          <w:rPr>
            <w:noProof/>
            <w:webHidden/>
          </w:rPr>
          <w:fldChar w:fldCharType="separate"/>
        </w:r>
        <w:r w:rsidR="00D05BEB">
          <w:rPr>
            <w:noProof/>
            <w:webHidden/>
          </w:rPr>
          <w:t>8</w:t>
        </w:r>
        <w:r>
          <w:rPr>
            <w:noProof/>
            <w:webHidden/>
          </w:rPr>
          <w:fldChar w:fldCharType="end"/>
        </w:r>
      </w:hyperlink>
    </w:p>
    <w:p w14:paraId="112EC86F" w14:textId="14FDC219" w:rsidR="00F02511" w:rsidRDefault="00F02511">
      <w:pPr>
        <w:pStyle w:val="TOC3"/>
        <w:rPr>
          <w:rFonts w:asciiTheme="minorHAnsi" w:eastAsiaTheme="minorEastAsia" w:hAnsiTheme="minorHAnsi"/>
          <w:i w:val="0"/>
          <w:noProof/>
          <w:kern w:val="2"/>
          <w:sz w:val="24"/>
          <w14:ligatures w14:val="standardContextual"/>
        </w:rPr>
      </w:pPr>
      <w:hyperlink w:anchor="_Toc216516407" w:history="1">
        <w:r w:rsidRPr="00CB1385">
          <w:rPr>
            <w:rStyle w:val="Hyperlink"/>
            <w:noProof/>
          </w:rPr>
          <w:t>2.2.3 Hiệu suất và ứng dụng</w:t>
        </w:r>
        <w:r>
          <w:rPr>
            <w:noProof/>
            <w:webHidden/>
          </w:rPr>
          <w:tab/>
        </w:r>
        <w:r>
          <w:rPr>
            <w:noProof/>
            <w:webHidden/>
          </w:rPr>
          <w:fldChar w:fldCharType="begin"/>
        </w:r>
        <w:r>
          <w:rPr>
            <w:noProof/>
            <w:webHidden/>
          </w:rPr>
          <w:instrText xml:space="preserve"> PAGEREF _Toc216516407 \h </w:instrText>
        </w:r>
        <w:r>
          <w:rPr>
            <w:noProof/>
            <w:webHidden/>
          </w:rPr>
        </w:r>
        <w:r>
          <w:rPr>
            <w:noProof/>
            <w:webHidden/>
          </w:rPr>
          <w:fldChar w:fldCharType="separate"/>
        </w:r>
        <w:r w:rsidR="00D05BEB">
          <w:rPr>
            <w:noProof/>
            <w:webHidden/>
          </w:rPr>
          <w:t>9</w:t>
        </w:r>
        <w:r>
          <w:rPr>
            <w:noProof/>
            <w:webHidden/>
          </w:rPr>
          <w:fldChar w:fldCharType="end"/>
        </w:r>
      </w:hyperlink>
    </w:p>
    <w:p w14:paraId="4ACC0A8A" w14:textId="75A99726" w:rsidR="00F02511" w:rsidRDefault="00F02511">
      <w:pPr>
        <w:pStyle w:val="TOC2"/>
        <w:rPr>
          <w:rFonts w:asciiTheme="minorHAnsi" w:eastAsiaTheme="minorEastAsia" w:hAnsiTheme="minorHAnsi"/>
          <w:noProof/>
          <w:kern w:val="2"/>
          <w:sz w:val="24"/>
          <w14:ligatures w14:val="standardContextual"/>
        </w:rPr>
      </w:pPr>
      <w:hyperlink w:anchor="_Toc216516408" w:history="1">
        <w:r w:rsidRPr="00CB1385">
          <w:rPr>
            <w:rStyle w:val="Hyperlink"/>
            <w:noProof/>
          </w:rPr>
          <w:t>2.3 Các mô hình cơ sở (Baseline Models):</w:t>
        </w:r>
        <w:r>
          <w:rPr>
            <w:noProof/>
            <w:webHidden/>
          </w:rPr>
          <w:tab/>
        </w:r>
        <w:r>
          <w:rPr>
            <w:noProof/>
            <w:webHidden/>
          </w:rPr>
          <w:fldChar w:fldCharType="begin"/>
        </w:r>
        <w:r>
          <w:rPr>
            <w:noProof/>
            <w:webHidden/>
          </w:rPr>
          <w:instrText xml:space="preserve"> PAGEREF _Toc216516408 \h </w:instrText>
        </w:r>
        <w:r>
          <w:rPr>
            <w:noProof/>
            <w:webHidden/>
          </w:rPr>
        </w:r>
        <w:r>
          <w:rPr>
            <w:noProof/>
            <w:webHidden/>
          </w:rPr>
          <w:fldChar w:fldCharType="separate"/>
        </w:r>
        <w:r w:rsidR="00D05BEB">
          <w:rPr>
            <w:noProof/>
            <w:webHidden/>
          </w:rPr>
          <w:t>9</w:t>
        </w:r>
        <w:r>
          <w:rPr>
            <w:noProof/>
            <w:webHidden/>
          </w:rPr>
          <w:fldChar w:fldCharType="end"/>
        </w:r>
      </w:hyperlink>
    </w:p>
    <w:p w14:paraId="10BD1D2A" w14:textId="7525EBA5" w:rsidR="00F02511" w:rsidRDefault="00F02511">
      <w:pPr>
        <w:pStyle w:val="TOC2"/>
        <w:rPr>
          <w:rFonts w:asciiTheme="minorHAnsi" w:eastAsiaTheme="minorEastAsia" w:hAnsiTheme="minorHAnsi"/>
          <w:noProof/>
          <w:kern w:val="2"/>
          <w:sz w:val="24"/>
          <w14:ligatures w14:val="standardContextual"/>
        </w:rPr>
      </w:pPr>
      <w:hyperlink w:anchor="_Toc216516409" w:history="1">
        <w:r w:rsidRPr="00CB1385">
          <w:rPr>
            <w:rStyle w:val="Hyperlink"/>
            <w:noProof/>
          </w:rPr>
          <w:t>2.4</w:t>
        </w:r>
        <w:r w:rsidRPr="00CB1385">
          <w:rPr>
            <w:rStyle w:val="Hyperlink"/>
            <w:bCs/>
            <w:noProof/>
          </w:rPr>
          <w:t xml:space="preserve"> Cơ chế lọc từ khóa (Blacklist Filtering)</w:t>
        </w:r>
        <w:r w:rsidRPr="00CB1385">
          <w:rPr>
            <w:rStyle w:val="Hyperlink"/>
            <w:noProof/>
          </w:rPr>
          <w:t>:</w:t>
        </w:r>
        <w:r>
          <w:rPr>
            <w:noProof/>
            <w:webHidden/>
          </w:rPr>
          <w:tab/>
        </w:r>
        <w:r>
          <w:rPr>
            <w:noProof/>
            <w:webHidden/>
          </w:rPr>
          <w:fldChar w:fldCharType="begin"/>
        </w:r>
        <w:r>
          <w:rPr>
            <w:noProof/>
            <w:webHidden/>
          </w:rPr>
          <w:instrText xml:space="preserve"> PAGEREF _Toc216516409 \h </w:instrText>
        </w:r>
        <w:r>
          <w:rPr>
            <w:noProof/>
            <w:webHidden/>
          </w:rPr>
        </w:r>
        <w:r>
          <w:rPr>
            <w:noProof/>
            <w:webHidden/>
          </w:rPr>
          <w:fldChar w:fldCharType="separate"/>
        </w:r>
        <w:r w:rsidR="00D05BEB">
          <w:rPr>
            <w:noProof/>
            <w:webHidden/>
          </w:rPr>
          <w:t>10</w:t>
        </w:r>
        <w:r>
          <w:rPr>
            <w:noProof/>
            <w:webHidden/>
          </w:rPr>
          <w:fldChar w:fldCharType="end"/>
        </w:r>
      </w:hyperlink>
    </w:p>
    <w:p w14:paraId="42147D3E" w14:textId="5F3D170C" w:rsidR="00F02511" w:rsidRDefault="00F02511">
      <w:pPr>
        <w:pStyle w:val="TOC2"/>
        <w:rPr>
          <w:rFonts w:asciiTheme="minorHAnsi" w:eastAsiaTheme="minorEastAsia" w:hAnsiTheme="minorHAnsi"/>
          <w:noProof/>
          <w:kern w:val="2"/>
          <w:sz w:val="24"/>
          <w14:ligatures w14:val="standardContextual"/>
        </w:rPr>
      </w:pPr>
      <w:hyperlink w:anchor="_Toc216516410" w:history="1">
        <w:r w:rsidRPr="00CB1385">
          <w:rPr>
            <w:rStyle w:val="Hyperlink"/>
            <w:noProof/>
          </w:rPr>
          <w:t>2.5 Các công trình nghiên cứu liên quan:</w:t>
        </w:r>
        <w:r>
          <w:rPr>
            <w:noProof/>
            <w:webHidden/>
          </w:rPr>
          <w:tab/>
        </w:r>
        <w:r>
          <w:rPr>
            <w:noProof/>
            <w:webHidden/>
          </w:rPr>
          <w:fldChar w:fldCharType="begin"/>
        </w:r>
        <w:r>
          <w:rPr>
            <w:noProof/>
            <w:webHidden/>
          </w:rPr>
          <w:instrText xml:space="preserve"> PAGEREF _Toc216516410 \h </w:instrText>
        </w:r>
        <w:r>
          <w:rPr>
            <w:noProof/>
            <w:webHidden/>
          </w:rPr>
        </w:r>
        <w:r>
          <w:rPr>
            <w:noProof/>
            <w:webHidden/>
          </w:rPr>
          <w:fldChar w:fldCharType="separate"/>
        </w:r>
        <w:r w:rsidR="00D05BEB">
          <w:rPr>
            <w:noProof/>
            <w:webHidden/>
          </w:rPr>
          <w:t>10</w:t>
        </w:r>
        <w:r>
          <w:rPr>
            <w:noProof/>
            <w:webHidden/>
          </w:rPr>
          <w:fldChar w:fldCharType="end"/>
        </w:r>
      </w:hyperlink>
    </w:p>
    <w:p w14:paraId="27159B14" w14:textId="27DCDD9B" w:rsidR="00F02511" w:rsidRDefault="00F02511">
      <w:pPr>
        <w:pStyle w:val="TOC3"/>
        <w:rPr>
          <w:rFonts w:asciiTheme="minorHAnsi" w:eastAsiaTheme="minorEastAsia" w:hAnsiTheme="minorHAnsi"/>
          <w:i w:val="0"/>
          <w:noProof/>
          <w:kern w:val="2"/>
          <w:sz w:val="24"/>
          <w14:ligatures w14:val="standardContextual"/>
        </w:rPr>
      </w:pPr>
      <w:hyperlink w:anchor="_Toc216516411" w:history="1">
        <w:r w:rsidRPr="00CB1385">
          <w:rPr>
            <w:rStyle w:val="Hyperlink"/>
            <w:noProof/>
            <w:lang w:val="vi-VN"/>
          </w:rPr>
          <w:t>2.5.1</w:t>
        </w:r>
        <w:r w:rsidRPr="00CB1385">
          <w:rPr>
            <w:rStyle w:val="Hyperlink"/>
            <w:noProof/>
          </w:rPr>
          <w:t xml:space="preserve"> Phát hiện ngôn ngữ độc hại qua văn bản:</w:t>
        </w:r>
        <w:r>
          <w:rPr>
            <w:noProof/>
            <w:webHidden/>
          </w:rPr>
          <w:tab/>
        </w:r>
        <w:r>
          <w:rPr>
            <w:noProof/>
            <w:webHidden/>
          </w:rPr>
          <w:fldChar w:fldCharType="begin"/>
        </w:r>
        <w:r>
          <w:rPr>
            <w:noProof/>
            <w:webHidden/>
          </w:rPr>
          <w:instrText xml:space="preserve"> PAGEREF _Toc216516411 \h </w:instrText>
        </w:r>
        <w:r>
          <w:rPr>
            <w:noProof/>
            <w:webHidden/>
          </w:rPr>
        </w:r>
        <w:r>
          <w:rPr>
            <w:noProof/>
            <w:webHidden/>
          </w:rPr>
          <w:fldChar w:fldCharType="separate"/>
        </w:r>
        <w:r w:rsidR="00D05BEB">
          <w:rPr>
            <w:noProof/>
            <w:webHidden/>
          </w:rPr>
          <w:t>10</w:t>
        </w:r>
        <w:r>
          <w:rPr>
            <w:noProof/>
            <w:webHidden/>
          </w:rPr>
          <w:fldChar w:fldCharType="end"/>
        </w:r>
      </w:hyperlink>
    </w:p>
    <w:p w14:paraId="02EB02CB" w14:textId="0B406B76" w:rsidR="00F02511" w:rsidRDefault="00F02511">
      <w:pPr>
        <w:pStyle w:val="TOC3"/>
        <w:rPr>
          <w:rFonts w:asciiTheme="minorHAnsi" w:eastAsiaTheme="minorEastAsia" w:hAnsiTheme="minorHAnsi"/>
          <w:i w:val="0"/>
          <w:noProof/>
          <w:kern w:val="2"/>
          <w:sz w:val="24"/>
          <w14:ligatures w14:val="standardContextual"/>
        </w:rPr>
      </w:pPr>
      <w:hyperlink w:anchor="_Toc216516412" w:history="1">
        <w:r w:rsidRPr="00CB1385">
          <w:rPr>
            <w:rStyle w:val="Hyperlink"/>
            <w:noProof/>
            <w:lang w:val="vi-VN"/>
          </w:rPr>
          <w:t>2.5.2</w:t>
        </w:r>
        <w:r w:rsidRPr="00CB1385">
          <w:rPr>
            <w:rStyle w:val="Hyperlink"/>
            <w:noProof/>
          </w:rPr>
          <w:t xml:space="preserve"> Phát hiện ngôn ngữ độc hại qua âm thanh:</w:t>
        </w:r>
        <w:r>
          <w:rPr>
            <w:noProof/>
            <w:webHidden/>
          </w:rPr>
          <w:tab/>
        </w:r>
        <w:r>
          <w:rPr>
            <w:noProof/>
            <w:webHidden/>
          </w:rPr>
          <w:fldChar w:fldCharType="begin"/>
        </w:r>
        <w:r>
          <w:rPr>
            <w:noProof/>
            <w:webHidden/>
          </w:rPr>
          <w:instrText xml:space="preserve"> PAGEREF _Toc216516412 \h </w:instrText>
        </w:r>
        <w:r>
          <w:rPr>
            <w:noProof/>
            <w:webHidden/>
          </w:rPr>
        </w:r>
        <w:r>
          <w:rPr>
            <w:noProof/>
            <w:webHidden/>
          </w:rPr>
          <w:fldChar w:fldCharType="separate"/>
        </w:r>
        <w:r w:rsidR="00D05BEB">
          <w:rPr>
            <w:noProof/>
            <w:webHidden/>
          </w:rPr>
          <w:t>11</w:t>
        </w:r>
        <w:r>
          <w:rPr>
            <w:noProof/>
            <w:webHidden/>
          </w:rPr>
          <w:fldChar w:fldCharType="end"/>
        </w:r>
      </w:hyperlink>
    </w:p>
    <w:p w14:paraId="0CD6E5E3" w14:textId="33002A99" w:rsidR="00F02511" w:rsidRDefault="00F02511">
      <w:pPr>
        <w:pStyle w:val="TOC3"/>
        <w:rPr>
          <w:rFonts w:asciiTheme="minorHAnsi" w:eastAsiaTheme="minorEastAsia" w:hAnsiTheme="minorHAnsi"/>
          <w:i w:val="0"/>
          <w:noProof/>
          <w:kern w:val="2"/>
          <w:sz w:val="24"/>
          <w14:ligatures w14:val="standardContextual"/>
        </w:rPr>
      </w:pPr>
      <w:hyperlink w:anchor="_Toc216516413" w:history="1">
        <w:r w:rsidRPr="00CB1385">
          <w:rPr>
            <w:rStyle w:val="Hyperlink"/>
            <w:noProof/>
          </w:rPr>
          <w:t>2.5.3 Các nghiên cứu kết hợp đa phương thức</w:t>
        </w:r>
        <w:r>
          <w:rPr>
            <w:noProof/>
            <w:webHidden/>
          </w:rPr>
          <w:tab/>
        </w:r>
        <w:r>
          <w:rPr>
            <w:noProof/>
            <w:webHidden/>
          </w:rPr>
          <w:fldChar w:fldCharType="begin"/>
        </w:r>
        <w:r>
          <w:rPr>
            <w:noProof/>
            <w:webHidden/>
          </w:rPr>
          <w:instrText xml:space="preserve"> PAGEREF _Toc216516413 \h </w:instrText>
        </w:r>
        <w:r>
          <w:rPr>
            <w:noProof/>
            <w:webHidden/>
          </w:rPr>
        </w:r>
        <w:r>
          <w:rPr>
            <w:noProof/>
            <w:webHidden/>
          </w:rPr>
          <w:fldChar w:fldCharType="separate"/>
        </w:r>
        <w:r w:rsidR="00D05BEB">
          <w:rPr>
            <w:noProof/>
            <w:webHidden/>
          </w:rPr>
          <w:t>12</w:t>
        </w:r>
        <w:r>
          <w:rPr>
            <w:noProof/>
            <w:webHidden/>
          </w:rPr>
          <w:fldChar w:fldCharType="end"/>
        </w:r>
      </w:hyperlink>
    </w:p>
    <w:p w14:paraId="2B3DFB87" w14:textId="42FAD1BF" w:rsidR="00F02511" w:rsidRDefault="00F02511">
      <w:pPr>
        <w:pStyle w:val="TOC1"/>
        <w:rPr>
          <w:rFonts w:asciiTheme="minorHAnsi" w:eastAsiaTheme="minorEastAsia" w:hAnsiTheme="minorHAnsi"/>
          <w:b w:val="0"/>
          <w:noProof/>
          <w:kern w:val="2"/>
          <w:sz w:val="24"/>
          <w14:ligatures w14:val="standardContextual"/>
        </w:rPr>
      </w:pPr>
      <w:hyperlink w:anchor="_Toc216516414" w:history="1">
        <w:r w:rsidRPr="00CB1385">
          <w:rPr>
            <w:rStyle w:val="Hyperlink"/>
            <w:noProof/>
          </w:rPr>
          <w:t>CHƯƠNG 3. PHƯƠNG PHÁP DỰA TRÊN PHOBERT</w:t>
        </w:r>
        <w:r>
          <w:rPr>
            <w:noProof/>
            <w:webHidden/>
          </w:rPr>
          <w:tab/>
        </w:r>
        <w:r>
          <w:rPr>
            <w:noProof/>
            <w:webHidden/>
          </w:rPr>
          <w:fldChar w:fldCharType="begin"/>
        </w:r>
        <w:r>
          <w:rPr>
            <w:noProof/>
            <w:webHidden/>
          </w:rPr>
          <w:instrText xml:space="preserve"> PAGEREF _Toc216516414 \h </w:instrText>
        </w:r>
        <w:r>
          <w:rPr>
            <w:noProof/>
            <w:webHidden/>
          </w:rPr>
        </w:r>
        <w:r>
          <w:rPr>
            <w:noProof/>
            <w:webHidden/>
          </w:rPr>
          <w:fldChar w:fldCharType="separate"/>
        </w:r>
        <w:r w:rsidR="00D05BEB">
          <w:rPr>
            <w:noProof/>
            <w:webHidden/>
          </w:rPr>
          <w:t>14</w:t>
        </w:r>
        <w:r>
          <w:rPr>
            <w:noProof/>
            <w:webHidden/>
          </w:rPr>
          <w:fldChar w:fldCharType="end"/>
        </w:r>
      </w:hyperlink>
    </w:p>
    <w:p w14:paraId="03E72E26" w14:textId="55AA95F8" w:rsidR="00F02511" w:rsidRDefault="00F02511">
      <w:pPr>
        <w:pStyle w:val="TOC2"/>
        <w:rPr>
          <w:rFonts w:asciiTheme="minorHAnsi" w:eastAsiaTheme="minorEastAsia" w:hAnsiTheme="minorHAnsi"/>
          <w:noProof/>
          <w:kern w:val="2"/>
          <w:sz w:val="24"/>
          <w14:ligatures w14:val="standardContextual"/>
        </w:rPr>
      </w:pPr>
      <w:hyperlink w:anchor="_Toc216516415" w:history="1">
        <w:r w:rsidRPr="00CB1385">
          <w:rPr>
            <w:rStyle w:val="Hyperlink"/>
            <w:noProof/>
          </w:rPr>
          <w:t>3.1 Giới thiệu:</w:t>
        </w:r>
        <w:r>
          <w:rPr>
            <w:noProof/>
            <w:webHidden/>
          </w:rPr>
          <w:tab/>
        </w:r>
        <w:r>
          <w:rPr>
            <w:noProof/>
            <w:webHidden/>
          </w:rPr>
          <w:fldChar w:fldCharType="begin"/>
        </w:r>
        <w:r>
          <w:rPr>
            <w:noProof/>
            <w:webHidden/>
          </w:rPr>
          <w:instrText xml:space="preserve"> PAGEREF _Toc216516415 \h </w:instrText>
        </w:r>
        <w:r>
          <w:rPr>
            <w:noProof/>
            <w:webHidden/>
          </w:rPr>
        </w:r>
        <w:r>
          <w:rPr>
            <w:noProof/>
            <w:webHidden/>
          </w:rPr>
          <w:fldChar w:fldCharType="separate"/>
        </w:r>
        <w:r w:rsidR="00D05BEB">
          <w:rPr>
            <w:noProof/>
            <w:webHidden/>
          </w:rPr>
          <w:t>14</w:t>
        </w:r>
        <w:r>
          <w:rPr>
            <w:noProof/>
            <w:webHidden/>
          </w:rPr>
          <w:fldChar w:fldCharType="end"/>
        </w:r>
      </w:hyperlink>
    </w:p>
    <w:p w14:paraId="56E2104D" w14:textId="4B1064B5" w:rsidR="00F02511" w:rsidRDefault="00F02511">
      <w:pPr>
        <w:pStyle w:val="TOC2"/>
        <w:rPr>
          <w:rFonts w:asciiTheme="minorHAnsi" w:eastAsiaTheme="minorEastAsia" w:hAnsiTheme="minorHAnsi"/>
          <w:noProof/>
          <w:kern w:val="2"/>
          <w:sz w:val="24"/>
          <w14:ligatures w14:val="standardContextual"/>
        </w:rPr>
      </w:pPr>
      <w:hyperlink w:anchor="_Toc216516416" w:history="1">
        <w:r w:rsidRPr="00CB1385">
          <w:rPr>
            <w:rStyle w:val="Hyperlink"/>
            <w:noProof/>
          </w:rPr>
          <w:t>3.2 Mô hình PhoBERT:</w:t>
        </w:r>
        <w:r>
          <w:rPr>
            <w:noProof/>
            <w:webHidden/>
          </w:rPr>
          <w:tab/>
        </w:r>
        <w:r>
          <w:rPr>
            <w:noProof/>
            <w:webHidden/>
          </w:rPr>
          <w:fldChar w:fldCharType="begin"/>
        </w:r>
        <w:r>
          <w:rPr>
            <w:noProof/>
            <w:webHidden/>
          </w:rPr>
          <w:instrText xml:space="preserve"> PAGEREF _Toc216516416 \h </w:instrText>
        </w:r>
        <w:r>
          <w:rPr>
            <w:noProof/>
            <w:webHidden/>
          </w:rPr>
        </w:r>
        <w:r>
          <w:rPr>
            <w:noProof/>
            <w:webHidden/>
          </w:rPr>
          <w:fldChar w:fldCharType="separate"/>
        </w:r>
        <w:r w:rsidR="00D05BEB">
          <w:rPr>
            <w:noProof/>
            <w:webHidden/>
          </w:rPr>
          <w:t>14</w:t>
        </w:r>
        <w:r>
          <w:rPr>
            <w:noProof/>
            <w:webHidden/>
          </w:rPr>
          <w:fldChar w:fldCharType="end"/>
        </w:r>
      </w:hyperlink>
    </w:p>
    <w:p w14:paraId="39984DC6" w14:textId="0B324A56" w:rsidR="00F02511" w:rsidRDefault="00F02511">
      <w:pPr>
        <w:pStyle w:val="TOC3"/>
        <w:rPr>
          <w:rFonts w:asciiTheme="minorHAnsi" w:eastAsiaTheme="minorEastAsia" w:hAnsiTheme="minorHAnsi"/>
          <w:i w:val="0"/>
          <w:noProof/>
          <w:kern w:val="2"/>
          <w:sz w:val="24"/>
          <w14:ligatures w14:val="standardContextual"/>
        </w:rPr>
      </w:pPr>
      <w:hyperlink w:anchor="_Toc216516417" w:history="1">
        <w:r w:rsidRPr="00CB1385">
          <w:rPr>
            <w:rStyle w:val="Hyperlink"/>
            <w:noProof/>
          </w:rPr>
          <w:t>3.2.1 Nhắc lại về PhoBERT:</w:t>
        </w:r>
        <w:r>
          <w:rPr>
            <w:noProof/>
            <w:webHidden/>
          </w:rPr>
          <w:tab/>
        </w:r>
        <w:r>
          <w:rPr>
            <w:noProof/>
            <w:webHidden/>
          </w:rPr>
          <w:fldChar w:fldCharType="begin"/>
        </w:r>
        <w:r>
          <w:rPr>
            <w:noProof/>
            <w:webHidden/>
          </w:rPr>
          <w:instrText xml:space="preserve"> PAGEREF _Toc216516417 \h </w:instrText>
        </w:r>
        <w:r>
          <w:rPr>
            <w:noProof/>
            <w:webHidden/>
          </w:rPr>
        </w:r>
        <w:r>
          <w:rPr>
            <w:noProof/>
            <w:webHidden/>
          </w:rPr>
          <w:fldChar w:fldCharType="separate"/>
        </w:r>
        <w:r w:rsidR="00D05BEB">
          <w:rPr>
            <w:noProof/>
            <w:webHidden/>
          </w:rPr>
          <w:t>14</w:t>
        </w:r>
        <w:r>
          <w:rPr>
            <w:noProof/>
            <w:webHidden/>
          </w:rPr>
          <w:fldChar w:fldCharType="end"/>
        </w:r>
      </w:hyperlink>
    </w:p>
    <w:p w14:paraId="22EC8763" w14:textId="6282493F" w:rsidR="00F02511" w:rsidRDefault="00F02511">
      <w:pPr>
        <w:pStyle w:val="TOC3"/>
        <w:rPr>
          <w:rFonts w:asciiTheme="minorHAnsi" w:eastAsiaTheme="minorEastAsia" w:hAnsiTheme="minorHAnsi"/>
          <w:i w:val="0"/>
          <w:noProof/>
          <w:kern w:val="2"/>
          <w:sz w:val="24"/>
          <w14:ligatures w14:val="standardContextual"/>
        </w:rPr>
      </w:pPr>
      <w:hyperlink w:anchor="_Toc216516418" w:history="1">
        <w:r w:rsidRPr="00CB1385">
          <w:rPr>
            <w:rStyle w:val="Hyperlink"/>
            <w:noProof/>
          </w:rPr>
          <w:t>3.2.2 Về kiến trúc mô hình:</w:t>
        </w:r>
        <w:r>
          <w:rPr>
            <w:noProof/>
            <w:webHidden/>
          </w:rPr>
          <w:tab/>
        </w:r>
        <w:r>
          <w:rPr>
            <w:noProof/>
            <w:webHidden/>
          </w:rPr>
          <w:fldChar w:fldCharType="begin"/>
        </w:r>
        <w:r>
          <w:rPr>
            <w:noProof/>
            <w:webHidden/>
          </w:rPr>
          <w:instrText xml:space="preserve"> PAGEREF _Toc216516418 \h </w:instrText>
        </w:r>
        <w:r>
          <w:rPr>
            <w:noProof/>
            <w:webHidden/>
          </w:rPr>
        </w:r>
        <w:r>
          <w:rPr>
            <w:noProof/>
            <w:webHidden/>
          </w:rPr>
          <w:fldChar w:fldCharType="separate"/>
        </w:r>
        <w:r w:rsidR="00D05BEB">
          <w:rPr>
            <w:noProof/>
            <w:webHidden/>
          </w:rPr>
          <w:t>15</w:t>
        </w:r>
        <w:r>
          <w:rPr>
            <w:noProof/>
            <w:webHidden/>
          </w:rPr>
          <w:fldChar w:fldCharType="end"/>
        </w:r>
      </w:hyperlink>
    </w:p>
    <w:p w14:paraId="6712AE5D" w14:textId="40540568" w:rsidR="00F02511" w:rsidRDefault="00F02511">
      <w:pPr>
        <w:pStyle w:val="TOC2"/>
        <w:rPr>
          <w:rFonts w:asciiTheme="minorHAnsi" w:eastAsiaTheme="minorEastAsia" w:hAnsiTheme="minorHAnsi"/>
          <w:noProof/>
          <w:kern w:val="2"/>
          <w:sz w:val="24"/>
          <w14:ligatures w14:val="standardContextual"/>
        </w:rPr>
      </w:pPr>
      <w:hyperlink w:anchor="_Toc216516419" w:history="1">
        <w:r w:rsidRPr="00CB1385">
          <w:rPr>
            <w:rStyle w:val="Hyperlink"/>
            <w:noProof/>
          </w:rPr>
          <w:t>3.3 Dataset và Chiến lược:</w:t>
        </w:r>
        <w:r>
          <w:rPr>
            <w:noProof/>
            <w:webHidden/>
          </w:rPr>
          <w:tab/>
        </w:r>
        <w:r>
          <w:rPr>
            <w:noProof/>
            <w:webHidden/>
          </w:rPr>
          <w:fldChar w:fldCharType="begin"/>
        </w:r>
        <w:r>
          <w:rPr>
            <w:noProof/>
            <w:webHidden/>
          </w:rPr>
          <w:instrText xml:space="preserve"> PAGEREF _Toc216516419 \h </w:instrText>
        </w:r>
        <w:r>
          <w:rPr>
            <w:noProof/>
            <w:webHidden/>
          </w:rPr>
        </w:r>
        <w:r>
          <w:rPr>
            <w:noProof/>
            <w:webHidden/>
          </w:rPr>
          <w:fldChar w:fldCharType="separate"/>
        </w:r>
        <w:r w:rsidR="00D05BEB">
          <w:rPr>
            <w:noProof/>
            <w:webHidden/>
          </w:rPr>
          <w:t>15</w:t>
        </w:r>
        <w:r>
          <w:rPr>
            <w:noProof/>
            <w:webHidden/>
          </w:rPr>
          <w:fldChar w:fldCharType="end"/>
        </w:r>
      </w:hyperlink>
    </w:p>
    <w:p w14:paraId="52B817FA" w14:textId="7159C868" w:rsidR="00F02511" w:rsidRDefault="00F02511">
      <w:pPr>
        <w:pStyle w:val="TOC3"/>
        <w:rPr>
          <w:rFonts w:asciiTheme="minorHAnsi" w:eastAsiaTheme="minorEastAsia" w:hAnsiTheme="minorHAnsi"/>
          <w:i w:val="0"/>
          <w:noProof/>
          <w:kern w:val="2"/>
          <w:sz w:val="24"/>
          <w14:ligatures w14:val="standardContextual"/>
        </w:rPr>
      </w:pPr>
      <w:hyperlink w:anchor="_Toc216516420" w:history="1">
        <w:r w:rsidRPr="00CB1385">
          <w:rPr>
            <w:rStyle w:val="Hyperlink"/>
            <w:noProof/>
          </w:rPr>
          <w:t>3.3.1 Dataset sử dụng:</w:t>
        </w:r>
        <w:r>
          <w:rPr>
            <w:noProof/>
            <w:webHidden/>
          </w:rPr>
          <w:tab/>
        </w:r>
        <w:r>
          <w:rPr>
            <w:noProof/>
            <w:webHidden/>
          </w:rPr>
          <w:fldChar w:fldCharType="begin"/>
        </w:r>
        <w:r>
          <w:rPr>
            <w:noProof/>
            <w:webHidden/>
          </w:rPr>
          <w:instrText xml:space="preserve"> PAGEREF _Toc216516420 \h </w:instrText>
        </w:r>
        <w:r>
          <w:rPr>
            <w:noProof/>
            <w:webHidden/>
          </w:rPr>
        </w:r>
        <w:r>
          <w:rPr>
            <w:noProof/>
            <w:webHidden/>
          </w:rPr>
          <w:fldChar w:fldCharType="separate"/>
        </w:r>
        <w:r w:rsidR="00D05BEB">
          <w:rPr>
            <w:noProof/>
            <w:webHidden/>
          </w:rPr>
          <w:t>15</w:t>
        </w:r>
        <w:r>
          <w:rPr>
            <w:noProof/>
            <w:webHidden/>
          </w:rPr>
          <w:fldChar w:fldCharType="end"/>
        </w:r>
      </w:hyperlink>
    </w:p>
    <w:p w14:paraId="7B7CA4C3" w14:textId="2FBF61FD" w:rsidR="00F02511" w:rsidRDefault="00F02511">
      <w:pPr>
        <w:pStyle w:val="TOC3"/>
        <w:rPr>
          <w:rFonts w:asciiTheme="minorHAnsi" w:eastAsiaTheme="minorEastAsia" w:hAnsiTheme="minorHAnsi"/>
          <w:i w:val="0"/>
          <w:noProof/>
          <w:kern w:val="2"/>
          <w:sz w:val="24"/>
          <w14:ligatures w14:val="standardContextual"/>
        </w:rPr>
      </w:pPr>
      <w:hyperlink w:anchor="_Toc216516421" w:history="1">
        <w:r w:rsidRPr="00CB1385">
          <w:rPr>
            <w:rStyle w:val="Hyperlink"/>
            <w:noProof/>
          </w:rPr>
          <w:t>3.3.2 Mở rộng dữ liệu bằng AI tạo sinh:</w:t>
        </w:r>
        <w:r>
          <w:rPr>
            <w:noProof/>
            <w:webHidden/>
          </w:rPr>
          <w:tab/>
        </w:r>
        <w:r>
          <w:rPr>
            <w:noProof/>
            <w:webHidden/>
          </w:rPr>
          <w:fldChar w:fldCharType="begin"/>
        </w:r>
        <w:r>
          <w:rPr>
            <w:noProof/>
            <w:webHidden/>
          </w:rPr>
          <w:instrText xml:space="preserve"> PAGEREF _Toc216516421 \h </w:instrText>
        </w:r>
        <w:r>
          <w:rPr>
            <w:noProof/>
            <w:webHidden/>
          </w:rPr>
        </w:r>
        <w:r>
          <w:rPr>
            <w:noProof/>
            <w:webHidden/>
          </w:rPr>
          <w:fldChar w:fldCharType="separate"/>
        </w:r>
        <w:r w:rsidR="00D05BEB">
          <w:rPr>
            <w:noProof/>
            <w:webHidden/>
          </w:rPr>
          <w:t>16</w:t>
        </w:r>
        <w:r>
          <w:rPr>
            <w:noProof/>
            <w:webHidden/>
          </w:rPr>
          <w:fldChar w:fldCharType="end"/>
        </w:r>
      </w:hyperlink>
    </w:p>
    <w:p w14:paraId="77C9CFF6" w14:textId="2B614373" w:rsidR="00F02511" w:rsidRDefault="00F02511">
      <w:pPr>
        <w:pStyle w:val="TOC3"/>
        <w:rPr>
          <w:rFonts w:asciiTheme="minorHAnsi" w:eastAsiaTheme="minorEastAsia" w:hAnsiTheme="minorHAnsi"/>
          <w:i w:val="0"/>
          <w:noProof/>
          <w:kern w:val="2"/>
          <w:sz w:val="24"/>
          <w14:ligatures w14:val="standardContextual"/>
        </w:rPr>
      </w:pPr>
      <w:hyperlink w:anchor="_Toc216516422" w:history="1">
        <w:r w:rsidRPr="00CB1385">
          <w:rPr>
            <w:rStyle w:val="Hyperlink"/>
            <w:noProof/>
            <w:lang w:val="vi-VN"/>
          </w:rPr>
          <w:t>3.3.3 Kiến trúc tổng quát của hệ thống:</w:t>
        </w:r>
        <w:r>
          <w:rPr>
            <w:noProof/>
            <w:webHidden/>
          </w:rPr>
          <w:tab/>
        </w:r>
        <w:r>
          <w:rPr>
            <w:noProof/>
            <w:webHidden/>
          </w:rPr>
          <w:fldChar w:fldCharType="begin"/>
        </w:r>
        <w:r>
          <w:rPr>
            <w:noProof/>
            <w:webHidden/>
          </w:rPr>
          <w:instrText xml:space="preserve"> PAGEREF _Toc216516422 \h </w:instrText>
        </w:r>
        <w:r>
          <w:rPr>
            <w:noProof/>
            <w:webHidden/>
          </w:rPr>
        </w:r>
        <w:r>
          <w:rPr>
            <w:noProof/>
            <w:webHidden/>
          </w:rPr>
          <w:fldChar w:fldCharType="separate"/>
        </w:r>
        <w:r w:rsidR="00D05BEB">
          <w:rPr>
            <w:noProof/>
            <w:webHidden/>
          </w:rPr>
          <w:t>16</w:t>
        </w:r>
        <w:r>
          <w:rPr>
            <w:noProof/>
            <w:webHidden/>
          </w:rPr>
          <w:fldChar w:fldCharType="end"/>
        </w:r>
      </w:hyperlink>
    </w:p>
    <w:p w14:paraId="143C0BC7" w14:textId="46E51C7E" w:rsidR="00F02511" w:rsidRDefault="00F02511">
      <w:pPr>
        <w:pStyle w:val="TOC3"/>
        <w:rPr>
          <w:rFonts w:asciiTheme="minorHAnsi" w:eastAsiaTheme="minorEastAsia" w:hAnsiTheme="minorHAnsi"/>
          <w:i w:val="0"/>
          <w:noProof/>
          <w:kern w:val="2"/>
          <w:sz w:val="24"/>
          <w14:ligatures w14:val="standardContextual"/>
        </w:rPr>
      </w:pPr>
      <w:hyperlink w:anchor="_Toc216516423" w:history="1">
        <w:r w:rsidRPr="00CB1385">
          <w:rPr>
            <w:rStyle w:val="Hyperlink"/>
            <w:noProof/>
            <w:lang w:val="vi-VN"/>
          </w:rPr>
          <w:t>3.3.4</w:t>
        </w:r>
        <w:r w:rsidRPr="00CB1385">
          <w:rPr>
            <w:rStyle w:val="Hyperlink"/>
            <w:noProof/>
          </w:rPr>
          <w:t xml:space="preserve"> Huấn luyện Mô hình với Tối ưu hóa Trọng số Lớp</w:t>
        </w:r>
        <w:r w:rsidRPr="00CB1385">
          <w:rPr>
            <w:rStyle w:val="Hyperlink"/>
            <w:noProof/>
            <w:lang w:val="vi-VN"/>
          </w:rPr>
          <w:t>:</w:t>
        </w:r>
        <w:r>
          <w:rPr>
            <w:noProof/>
            <w:webHidden/>
          </w:rPr>
          <w:tab/>
        </w:r>
        <w:r>
          <w:rPr>
            <w:noProof/>
            <w:webHidden/>
          </w:rPr>
          <w:fldChar w:fldCharType="begin"/>
        </w:r>
        <w:r>
          <w:rPr>
            <w:noProof/>
            <w:webHidden/>
          </w:rPr>
          <w:instrText xml:space="preserve"> PAGEREF _Toc216516423 \h </w:instrText>
        </w:r>
        <w:r>
          <w:rPr>
            <w:noProof/>
            <w:webHidden/>
          </w:rPr>
        </w:r>
        <w:r>
          <w:rPr>
            <w:noProof/>
            <w:webHidden/>
          </w:rPr>
          <w:fldChar w:fldCharType="separate"/>
        </w:r>
        <w:r w:rsidR="00D05BEB">
          <w:rPr>
            <w:noProof/>
            <w:webHidden/>
          </w:rPr>
          <w:t>19</w:t>
        </w:r>
        <w:r>
          <w:rPr>
            <w:noProof/>
            <w:webHidden/>
          </w:rPr>
          <w:fldChar w:fldCharType="end"/>
        </w:r>
      </w:hyperlink>
    </w:p>
    <w:p w14:paraId="5E9C8B10" w14:textId="5FF65874" w:rsidR="00F02511" w:rsidRDefault="00F02511">
      <w:pPr>
        <w:pStyle w:val="TOC3"/>
        <w:rPr>
          <w:rFonts w:asciiTheme="minorHAnsi" w:eastAsiaTheme="minorEastAsia" w:hAnsiTheme="minorHAnsi"/>
          <w:i w:val="0"/>
          <w:noProof/>
          <w:kern w:val="2"/>
          <w:sz w:val="24"/>
          <w14:ligatures w14:val="standardContextual"/>
        </w:rPr>
      </w:pPr>
      <w:hyperlink w:anchor="_Toc216516424" w:history="1">
        <w:r w:rsidRPr="00CB1385">
          <w:rPr>
            <w:rStyle w:val="Hyperlink"/>
            <w:noProof/>
          </w:rPr>
          <w:t>3.3.5 Cấu hình Huấn luyện và Tinh chỉnh:</w:t>
        </w:r>
        <w:r>
          <w:rPr>
            <w:noProof/>
            <w:webHidden/>
          </w:rPr>
          <w:tab/>
        </w:r>
        <w:r>
          <w:rPr>
            <w:noProof/>
            <w:webHidden/>
          </w:rPr>
          <w:fldChar w:fldCharType="begin"/>
        </w:r>
        <w:r>
          <w:rPr>
            <w:noProof/>
            <w:webHidden/>
          </w:rPr>
          <w:instrText xml:space="preserve"> PAGEREF _Toc216516424 \h </w:instrText>
        </w:r>
        <w:r>
          <w:rPr>
            <w:noProof/>
            <w:webHidden/>
          </w:rPr>
        </w:r>
        <w:r>
          <w:rPr>
            <w:noProof/>
            <w:webHidden/>
          </w:rPr>
          <w:fldChar w:fldCharType="separate"/>
        </w:r>
        <w:r w:rsidR="00D05BEB">
          <w:rPr>
            <w:noProof/>
            <w:webHidden/>
          </w:rPr>
          <w:t>19</w:t>
        </w:r>
        <w:r>
          <w:rPr>
            <w:noProof/>
            <w:webHidden/>
          </w:rPr>
          <w:fldChar w:fldCharType="end"/>
        </w:r>
      </w:hyperlink>
    </w:p>
    <w:p w14:paraId="368FC060" w14:textId="5504AB4E" w:rsidR="00F02511" w:rsidRDefault="00F02511">
      <w:pPr>
        <w:pStyle w:val="TOC2"/>
        <w:rPr>
          <w:rFonts w:asciiTheme="minorHAnsi" w:eastAsiaTheme="minorEastAsia" w:hAnsiTheme="minorHAnsi"/>
          <w:noProof/>
          <w:kern w:val="2"/>
          <w:sz w:val="24"/>
          <w14:ligatures w14:val="standardContextual"/>
        </w:rPr>
      </w:pPr>
      <w:hyperlink w:anchor="_Toc216516425" w:history="1">
        <w:r w:rsidRPr="00CB1385">
          <w:rPr>
            <w:rStyle w:val="Hyperlink"/>
            <w:noProof/>
          </w:rPr>
          <w:t>3.4 Phát triển Kiến trúc Đa Kênh (Multi-Channel Architecture):</w:t>
        </w:r>
        <w:r>
          <w:rPr>
            <w:noProof/>
            <w:webHidden/>
          </w:rPr>
          <w:tab/>
        </w:r>
        <w:r>
          <w:rPr>
            <w:noProof/>
            <w:webHidden/>
          </w:rPr>
          <w:fldChar w:fldCharType="begin"/>
        </w:r>
        <w:r>
          <w:rPr>
            <w:noProof/>
            <w:webHidden/>
          </w:rPr>
          <w:instrText xml:space="preserve"> PAGEREF _Toc216516425 \h </w:instrText>
        </w:r>
        <w:r>
          <w:rPr>
            <w:noProof/>
            <w:webHidden/>
          </w:rPr>
        </w:r>
        <w:r>
          <w:rPr>
            <w:noProof/>
            <w:webHidden/>
          </w:rPr>
          <w:fldChar w:fldCharType="separate"/>
        </w:r>
        <w:r w:rsidR="00D05BEB">
          <w:rPr>
            <w:noProof/>
            <w:webHidden/>
          </w:rPr>
          <w:t>20</w:t>
        </w:r>
        <w:r>
          <w:rPr>
            <w:noProof/>
            <w:webHidden/>
          </w:rPr>
          <w:fldChar w:fldCharType="end"/>
        </w:r>
      </w:hyperlink>
    </w:p>
    <w:p w14:paraId="43D3FB5E" w14:textId="631A6A36" w:rsidR="00F02511" w:rsidRDefault="00F02511">
      <w:pPr>
        <w:pStyle w:val="TOC3"/>
        <w:rPr>
          <w:rFonts w:asciiTheme="minorHAnsi" w:eastAsiaTheme="minorEastAsia" w:hAnsiTheme="minorHAnsi"/>
          <w:i w:val="0"/>
          <w:noProof/>
          <w:kern w:val="2"/>
          <w:sz w:val="24"/>
          <w14:ligatures w14:val="standardContextual"/>
        </w:rPr>
      </w:pPr>
      <w:hyperlink w:anchor="_Toc216516426" w:history="1">
        <w:r w:rsidRPr="00CB1385">
          <w:rPr>
            <w:rStyle w:val="Hyperlink"/>
            <w:noProof/>
          </w:rPr>
          <w:t>3.4.1 Vấn đề:</w:t>
        </w:r>
        <w:r>
          <w:rPr>
            <w:noProof/>
            <w:webHidden/>
          </w:rPr>
          <w:tab/>
        </w:r>
        <w:r>
          <w:rPr>
            <w:noProof/>
            <w:webHidden/>
          </w:rPr>
          <w:fldChar w:fldCharType="begin"/>
        </w:r>
        <w:r>
          <w:rPr>
            <w:noProof/>
            <w:webHidden/>
          </w:rPr>
          <w:instrText xml:space="preserve"> PAGEREF _Toc216516426 \h </w:instrText>
        </w:r>
        <w:r>
          <w:rPr>
            <w:noProof/>
            <w:webHidden/>
          </w:rPr>
        </w:r>
        <w:r>
          <w:rPr>
            <w:noProof/>
            <w:webHidden/>
          </w:rPr>
          <w:fldChar w:fldCharType="separate"/>
        </w:r>
        <w:r w:rsidR="00D05BEB">
          <w:rPr>
            <w:noProof/>
            <w:webHidden/>
          </w:rPr>
          <w:t>20</w:t>
        </w:r>
        <w:r>
          <w:rPr>
            <w:noProof/>
            <w:webHidden/>
          </w:rPr>
          <w:fldChar w:fldCharType="end"/>
        </w:r>
      </w:hyperlink>
    </w:p>
    <w:p w14:paraId="365F0C7B" w14:textId="75FA6497" w:rsidR="00F02511" w:rsidRDefault="00F02511">
      <w:pPr>
        <w:pStyle w:val="TOC3"/>
        <w:rPr>
          <w:rFonts w:asciiTheme="minorHAnsi" w:eastAsiaTheme="minorEastAsia" w:hAnsiTheme="minorHAnsi"/>
          <w:i w:val="0"/>
          <w:noProof/>
          <w:kern w:val="2"/>
          <w:sz w:val="24"/>
          <w14:ligatures w14:val="standardContextual"/>
        </w:rPr>
      </w:pPr>
      <w:hyperlink w:anchor="_Toc216516427" w:history="1">
        <w:r w:rsidRPr="00CB1385">
          <w:rPr>
            <w:rStyle w:val="Hyperlink"/>
            <w:noProof/>
          </w:rPr>
          <w:t>3.4.2 Kiến trúc Lai ghép Phân tầng (Cascaded Hybrid Architecture):</w:t>
        </w:r>
        <w:r>
          <w:rPr>
            <w:noProof/>
            <w:webHidden/>
          </w:rPr>
          <w:tab/>
        </w:r>
        <w:r>
          <w:rPr>
            <w:noProof/>
            <w:webHidden/>
          </w:rPr>
          <w:fldChar w:fldCharType="begin"/>
        </w:r>
        <w:r>
          <w:rPr>
            <w:noProof/>
            <w:webHidden/>
          </w:rPr>
          <w:instrText xml:space="preserve"> PAGEREF _Toc216516427 \h </w:instrText>
        </w:r>
        <w:r>
          <w:rPr>
            <w:noProof/>
            <w:webHidden/>
          </w:rPr>
        </w:r>
        <w:r>
          <w:rPr>
            <w:noProof/>
            <w:webHidden/>
          </w:rPr>
          <w:fldChar w:fldCharType="separate"/>
        </w:r>
        <w:r w:rsidR="00D05BEB">
          <w:rPr>
            <w:noProof/>
            <w:webHidden/>
          </w:rPr>
          <w:t>20</w:t>
        </w:r>
        <w:r>
          <w:rPr>
            <w:noProof/>
            <w:webHidden/>
          </w:rPr>
          <w:fldChar w:fldCharType="end"/>
        </w:r>
      </w:hyperlink>
    </w:p>
    <w:p w14:paraId="776EA186" w14:textId="5BC021D8" w:rsidR="00F02511" w:rsidRDefault="00F02511">
      <w:pPr>
        <w:pStyle w:val="TOC3"/>
        <w:rPr>
          <w:rFonts w:asciiTheme="minorHAnsi" w:eastAsiaTheme="minorEastAsia" w:hAnsiTheme="minorHAnsi"/>
          <w:i w:val="0"/>
          <w:noProof/>
          <w:kern w:val="2"/>
          <w:sz w:val="24"/>
          <w14:ligatures w14:val="standardContextual"/>
        </w:rPr>
      </w:pPr>
      <w:hyperlink w:anchor="_Toc216516428" w:history="1">
        <w:r w:rsidRPr="00CB1385">
          <w:rPr>
            <w:rStyle w:val="Hyperlink"/>
            <w:noProof/>
          </w:rPr>
          <w:t>3.4.3 Thiết kế Pipeline Tích hợp (Hybrid Pipeline):</w:t>
        </w:r>
        <w:r>
          <w:rPr>
            <w:noProof/>
            <w:webHidden/>
          </w:rPr>
          <w:tab/>
        </w:r>
        <w:r>
          <w:rPr>
            <w:noProof/>
            <w:webHidden/>
          </w:rPr>
          <w:fldChar w:fldCharType="begin"/>
        </w:r>
        <w:r>
          <w:rPr>
            <w:noProof/>
            <w:webHidden/>
          </w:rPr>
          <w:instrText xml:space="preserve"> PAGEREF _Toc216516428 \h </w:instrText>
        </w:r>
        <w:r>
          <w:rPr>
            <w:noProof/>
            <w:webHidden/>
          </w:rPr>
        </w:r>
        <w:r>
          <w:rPr>
            <w:noProof/>
            <w:webHidden/>
          </w:rPr>
          <w:fldChar w:fldCharType="separate"/>
        </w:r>
        <w:r w:rsidR="00D05BEB">
          <w:rPr>
            <w:noProof/>
            <w:webHidden/>
          </w:rPr>
          <w:t>21</w:t>
        </w:r>
        <w:r>
          <w:rPr>
            <w:noProof/>
            <w:webHidden/>
          </w:rPr>
          <w:fldChar w:fldCharType="end"/>
        </w:r>
      </w:hyperlink>
    </w:p>
    <w:p w14:paraId="6A377F86" w14:textId="36205A6D" w:rsidR="00F02511" w:rsidRDefault="00F02511">
      <w:pPr>
        <w:pStyle w:val="TOC3"/>
        <w:rPr>
          <w:rFonts w:asciiTheme="minorHAnsi" w:eastAsiaTheme="minorEastAsia" w:hAnsiTheme="minorHAnsi"/>
          <w:i w:val="0"/>
          <w:noProof/>
          <w:kern w:val="2"/>
          <w:sz w:val="24"/>
          <w14:ligatures w14:val="standardContextual"/>
        </w:rPr>
      </w:pPr>
      <w:hyperlink w:anchor="_Toc216516429" w:history="1">
        <w:r w:rsidRPr="00CB1385">
          <w:rPr>
            <w:rStyle w:val="Hyperlink"/>
            <w:noProof/>
          </w:rPr>
          <w:t>3.4.4 Hợp nhất quyết định (Fusion Decision):</w:t>
        </w:r>
        <w:r>
          <w:rPr>
            <w:noProof/>
            <w:webHidden/>
          </w:rPr>
          <w:tab/>
        </w:r>
        <w:r>
          <w:rPr>
            <w:noProof/>
            <w:webHidden/>
          </w:rPr>
          <w:fldChar w:fldCharType="begin"/>
        </w:r>
        <w:r>
          <w:rPr>
            <w:noProof/>
            <w:webHidden/>
          </w:rPr>
          <w:instrText xml:space="preserve"> PAGEREF _Toc216516429 \h </w:instrText>
        </w:r>
        <w:r>
          <w:rPr>
            <w:noProof/>
            <w:webHidden/>
          </w:rPr>
        </w:r>
        <w:r>
          <w:rPr>
            <w:noProof/>
            <w:webHidden/>
          </w:rPr>
          <w:fldChar w:fldCharType="separate"/>
        </w:r>
        <w:r w:rsidR="00D05BEB">
          <w:rPr>
            <w:noProof/>
            <w:webHidden/>
          </w:rPr>
          <w:t>21</w:t>
        </w:r>
        <w:r>
          <w:rPr>
            <w:noProof/>
            <w:webHidden/>
          </w:rPr>
          <w:fldChar w:fldCharType="end"/>
        </w:r>
      </w:hyperlink>
    </w:p>
    <w:p w14:paraId="6E241C9B" w14:textId="5184979E" w:rsidR="00F02511" w:rsidRDefault="00F02511">
      <w:pPr>
        <w:pStyle w:val="TOC2"/>
        <w:rPr>
          <w:rFonts w:asciiTheme="minorHAnsi" w:eastAsiaTheme="minorEastAsia" w:hAnsiTheme="minorHAnsi"/>
          <w:noProof/>
          <w:kern w:val="2"/>
          <w:sz w:val="24"/>
          <w14:ligatures w14:val="standardContextual"/>
        </w:rPr>
      </w:pPr>
      <w:hyperlink w:anchor="_Toc216516430" w:history="1">
        <w:r w:rsidRPr="00CB1385">
          <w:rPr>
            <w:rStyle w:val="Hyperlink"/>
            <w:noProof/>
          </w:rPr>
          <w:t>3.5 Tokenization và Biểu diễn đầu vào cho PhoBERT:</w:t>
        </w:r>
        <w:r>
          <w:rPr>
            <w:noProof/>
            <w:webHidden/>
          </w:rPr>
          <w:tab/>
        </w:r>
        <w:r>
          <w:rPr>
            <w:noProof/>
            <w:webHidden/>
          </w:rPr>
          <w:fldChar w:fldCharType="begin"/>
        </w:r>
        <w:r>
          <w:rPr>
            <w:noProof/>
            <w:webHidden/>
          </w:rPr>
          <w:instrText xml:space="preserve"> PAGEREF _Toc216516430 \h </w:instrText>
        </w:r>
        <w:r>
          <w:rPr>
            <w:noProof/>
            <w:webHidden/>
          </w:rPr>
        </w:r>
        <w:r>
          <w:rPr>
            <w:noProof/>
            <w:webHidden/>
          </w:rPr>
          <w:fldChar w:fldCharType="separate"/>
        </w:r>
        <w:r w:rsidR="00D05BEB">
          <w:rPr>
            <w:noProof/>
            <w:webHidden/>
          </w:rPr>
          <w:t>22</w:t>
        </w:r>
        <w:r>
          <w:rPr>
            <w:noProof/>
            <w:webHidden/>
          </w:rPr>
          <w:fldChar w:fldCharType="end"/>
        </w:r>
      </w:hyperlink>
    </w:p>
    <w:p w14:paraId="7A6A59D8" w14:textId="72258261" w:rsidR="00F02511" w:rsidRDefault="00F02511">
      <w:pPr>
        <w:pStyle w:val="TOC2"/>
        <w:rPr>
          <w:rFonts w:asciiTheme="minorHAnsi" w:eastAsiaTheme="minorEastAsia" w:hAnsiTheme="minorHAnsi"/>
          <w:noProof/>
          <w:kern w:val="2"/>
          <w:sz w:val="24"/>
          <w14:ligatures w14:val="standardContextual"/>
        </w:rPr>
      </w:pPr>
      <w:hyperlink w:anchor="_Toc216516431" w:history="1">
        <w:r w:rsidRPr="00CB1385">
          <w:rPr>
            <w:rStyle w:val="Hyperlink"/>
            <w:noProof/>
          </w:rPr>
          <w:t>3.6 Huấn luyện mô hình:</w:t>
        </w:r>
        <w:r>
          <w:rPr>
            <w:noProof/>
            <w:webHidden/>
          </w:rPr>
          <w:tab/>
        </w:r>
        <w:r>
          <w:rPr>
            <w:noProof/>
            <w:webHidden/>
          </w:rPr>
          <w:fldChar w:fldCharType="begin"/>
        </w:r>
        <w:r>
          <w:rPr>
            <w:noProof/>
            <w:webHidden/>
          </w:rPr>
          <w:instrText xml:space="preserve"> PAGEREF _Toc216516431 \h </w:instrText>
        </w:r>
        <w:r>
          <w:rPr>
            <w:noProof/>
            <w:webHidden/>
          </w:rPr>
        </w:r>
        <w:r>
          <w:rPr>
            <w:noProof/>
            <w:webHidden/>
          </w:rPr>
          <w:fldChar w:fldCharType="separate"/>
        </w:r>
        <w:r w:rsidR="00D05BEB">
          <w:rPr>
            <w:noProof/>
            <w:webHidden/>
          </w:rPr>
          <w:t>22</w:t>
        </w:r>
        <w:r>
          <w:rPr>
            <w:noProof/>
            <w:webHidden/>
          </w:rPr>
          <w:fldChar w:fldCharType="end"/>
        </w:r>
      </w:hyperlink>
    </w:p>
    <w:p w14:paraId="5D05B744" w14:textId="57D363F4" w:rsidR="00F02511" w:rsidRDefault="00F02511">
      <w:pPr>
        <w:pStyle w:val="TOC3"/>
        <w:rPr>
          <w:rFonts w:asciiTheme="minorHAnsi" w:eastAsiaTheme="minorEastAsia" w:hAnsiTheme="minorHAnsi"/>
          <w:i w:val="0"/>
          <w:noProof/>
          <w:kern w:val="2"/>
          <w:sz w:val="24"/>
          <w14:ligatures w14:val="standardContextual"/>
        </w:rPr>
      </w:pPr>
      <w:hyperlink w:anchor="_Toc216516432" w:history="1">
        <w:r w:rsidRPr="00CB1385">
          <w:rPr>
            <w:rStyle w:val="Hyperlink"/>
            <w:noProof/>
          </w:rPr>
          <w:t>3.6.1 Phương pháp huấn luyện:</w:t>
        </w:r>
        <w:r>
          <w:rPr>
            <w:noProof/>
            <w:webHidden/>
          </w:rPr>
          <w:tab/>
        </w:r>
        <w:r>
          <w:rPr>
            <w:noProof/>
            <w:webHidden/>
          </w:rPr>
          <w:fldChar w:fldCharType="begin"/>
        </w:r>
        <w:r>
          <w:rPr>
            <w:noProof/>
            <w:webHidden/>
          </w:rPr>
          <w:instrText xml:space="preserve"> PAGEREF _Toc216516432 \h </w:instrText>
        </w:r>
        <w:r>
          <w:rPr>
            <w:noProof/>
            <w:webHidden/>
          </w:rPr>
        </w:r>
        <w:r>
          <w:rPr>
            <w:noProof/>
            <w:webHidden/>
          </w:rPr>
          <w:fldChar w:fldCharType="separate"/>
        </w:r>
        <w:r w:rsidR="00D05BEB">
          <w:rPr>
            <w:noProof/>
            <w:webHidden/>
          </w:rPr>
          <w:t>22</w:t>
        </w:r>
        <w:r>
          <w:rPr>
            <w:noProof/>
            <w:webHidden/>
          </w:rPr>
          <w:fldChar w:fldCharType="end"/>
        </w:r>
      </w:hyperlink>
    </w:p>
    <w:p w14:paraId="3F549906" w14:textId="35684BA4" w:rsidR="00F02511" w:rsidRDefault="00F02511">
      <w:pPr>
        <w:pStyle w:val="TOC3"/>
        <w:rPr>
          <w:rFonts w:asciiTheme="minorHAnsi" w:eastAsiaTheme="minorEastAsia" w:hAnsiTheme="minorHAnsi"/>
          <w:i w:val="0"/>
          <w:noProof/>
          <w:kern w:val="2"/>
          <w:sz w:val="24"/>
          <w14:ligatures w14:val="standardContextual"/>
        </w:rPr>
      </w:pPr>
      <w:hyperlink w:anchor="_Toc216516433" w:history="1">
        <w:r w:rsidRPr="00CB1385">
          <w:rPr>
            <w:rStyle w:val="Hyperlink"/>
            <w:noProof/>
          </w:rPr>
          <w:t>3.6.2 Đánh giá mô hình:</w:t>
        </w:r>
        <w:r>
          <w:rPr>
            <w:noProof/>
            <w:webHidden/>
          </w:rPr>
          <w:tab/>
        </w:r>
        <w:r>
          <w:rPr>
            <w:noProof/>
            <w:webHidden/>
          </w:rPr>
          <w:fldChar w:fldCharType="begin"/>
        </w:r>
        <w:r>
          <w:rPr>
            <w:noProof/>
            <w:webHidden/>
          </w:rPr>
          <w:instrText xml:space="preserve"> PAGEREF _Toc216516433 \h </w:instrText>
        </w:r>
        <w:r>
          <w:rPr>
            <w:noProof/>
            <w:webHidden/>
          </w:rPr>
        </w:r>
        <w:r>
          <w:rPr>
            <w:noProof/>
            <w:webHidden/>
          </w:rPr>
          <w:fldChar w:fldCharType="separate"/>
        </w:r>
        <w:r w:rsidR="00D05BEB">
          <w:rPr>
            <w:noProof/>
            <w:webHidden/>
          </w:rPr>
          <w:t>22</w:t>
        </w:r>
        <w:r>
          <w:rPr>
            <w:noProof/>
            <w:webHidden/>
          </w:rPr>
          <w:fldChar w:fldCharType="end"/>
        </w:r>
      </w:hyperlink>
    </w:p>
    <w:p w14:paraId="2B7F558B" w14:textId="64F526C8" w:rsidR="00F02511" w:rsidRDefault="00F02511">
      <w:pPr>
        <w:pStyle w:val="TOC1"/>
        <w:rPr>
          <w:rFonts w:asciiTheme="minorHAnsi" w:eastAsiaTheme="minorEastAsia" w:hAnsiTheme="minorHAnsi"/>
          <w:b w:val="0"/>
          <w:noProof/>
          <w:kern w:val="2"/>
          <w:sz w:val="24"/>
          <w14:ligatures w14:val="standardContextual"/>
        </w:rPr>
      </w:pPr>
      <w:hyperlink w:anchor="_Toc216516434" w:history="1">
        <w:r w:rsidRPr="00CB1385">
          <w:rPr>
            <w:rStyle w:val="Hyperlink"/>
            <w:noProof/>
          </w:rPr>
          <w:t>CHƯƠNG 4. THỰC NGHIỆM VÀ ỨNG DỤNG HỆ THỐNG</w:t>
        </w:r>
        <w:r>
          <w:rPr>
            <w:noProof/>
            <w:webHidden/>
          </w:rPr>
          <w:tab/>
        </w:r>
        <w:r>
          <w:rPr>
            <w:noProof/>
            <w:webHidden/>
          </w:rPr>
          <w:fldChar w:fldCharType="begin"/>
        </w:r>
        <w:r>
          <w:rPr>
            <w:noProof/>
            <w:webHidden/>
          </w:rPr>
          <w:instrText xml:space="preserve"> PAGEREF _Toc216516434 \h </w:instrText>
        </w:r>
        <w:r>
          <w:rPr>
            <w:noProof/>
            <w:webHidden/>
          </w:rPr>
        </w:r>
        <w:r>
          <w:rPr>
            <w:noProof/>
            <w:webHidden/>
          </w:rPr>
          <w:fldChar w:fldCharType="separate"/>
        </w:r>
        <w:r w:rsidR="00D05BEB">
          <w:rPr>
            <w:noProof/>
            <w:webHidden/>
          </w:rPr>
          <w:t>24</w:t>
        </w:r>
        <w:r>
          <w:rPr>
            <w:noProof/>
            <w:webHidden/>
          </w:rPr>
          <w:fldChar w:fldCharType="end"/>
        </w:r>
      </w:hyperlink>
    </w:p>
    <w:p w14:paraId="4F019195" w14:textId="70B935ED" w:rsidR="00F02511" w:rsidRDefault="00F02511">
      <w:pPr>
        <w:pStyle w:val="TOC2"/>
        <w:rPr>
          <w:rFonts w:asciiTheme="minorHAnsi" w:eastAsiaTheme="minorEastAsia" w:hAnsiTheme="minorHAnsi"/>
          <w:noProof/>
          <w:kern w:val="2"/>
          <w:sz w:val="24"/>
          <w14:ligatures w14:val="standardContextual"/>
        </w:rPr>
      </w:pPr>
      <w:hyperlink w:anchor="_Toc216516435" w:history="1">
        <w:r w:rsidRPr="00CB1385">
          <w:rPr>
            <w:rStyle w:val="Hyperlink"/>
            <w:noProof/>
          </w:rPr>
          <w:t>4.1 Thiết kế giao diện hệ thống</w:t>
        </w:r>
        <w:r>
          <w:rPr>
            <w:noProof/>
            <w:webHidden/>
          </w:rPr>
          <w:tab/>
        </w:r>
        <w:r>
          <w:rPr>
            <w:noProof/>
            <w:webHidden/>
          </w:rPr>
          <w:fldChar w:fldCharType="begin"/>
        </w:r>
        <w:r>
          <w:rPr>
            <w:noProof/>
            <w:webHidden/>
          </w:rPr>
          <w:instrText xml:space="preserve"> PAGEREF _Toc216516435 \h </w:instrText>
        </w:r>
        <w:r>
          <w:rPr>
            <w:noProof/>
            <w:webHidden/>
          </w:rPr>
        </w:r>
        <w:r>
          <w:rPr>
            <w:noProof/>
            <w:webHidden/>
          </w:rPr>
          <w:fldChar w:fldCharType="separate"/>
        </w:r>
        <w:r w:rsidR="00D05BEB">
          <w:rPr>
            <w:noProof/>
            <w:webHidden/>
          </w:rPr>
          <w:t>24</w:t>
        </w:r>
        <w:r>
          <w:rPr>
            <w:noProof/>
            <w:webHidden/>
          </w:rPr>
          <w:fldChar w:fldCharType="end"/>
        </w:r>
      </w:hyperlink>
    </w:p>
    <w:p w14:paraId="0A3AE40A" w14:textId="7682FC3C" w:rsidR="00F02511" w:rsidRDefault="00F02511">
      <w:pPr>
        <w:pStyle w:val="TOC3"/>
        <w:rPr>
          <w:rFonts w:asciiTheme="minorHAnsi" w:eastAsiaTheme="minorEastAsia" w:hAnsiTheme="minorHAnsi"/>
          <w:i w:val="0"/>
          <w:noProof/>
          <w:kern w:val="2"/>
          <w:sz w:val="24"/>
          <w14:ligatures w14:val="standardContextual"/>
        </w:rPr>
      </w:pPr>
      <w:hyperlink w:anchor="_Toc216516436" w:history="1">
        <w:r w:rsidRPr="00CB1385">
          <w:rPr>
            <w:rStyle w:val="Hyperlink"/>
            <w:noProof/>
            <w:lang w:val="vi-VN"/>
          </w:rPr>
          <w:t>4.1.1</w:t>
        </w:r>
        <w:r w:rsidRPr="00CB1385">
          <w:rPr>
            <w:rStyle w:val="Hyperlink"/>
            <w:noProof/>
          </w:rPr>
          <w:t xml:space="preserve"> Kiến trúc Tổng thể</w:t>
        </w:r>
        <w:r w:rsidRPr="00CB1385">
          <w:rPr>
            <w:rStyle w:val="Hyperlink"/>
            <w:noProof/>
            <w:lang w:val="vi-VN"/>
          </w:rPr>
          <w:t>:</w:t>
        </w:r>
        <w:r>
          <w:rPr>
            <w:noProof/>
            <w:webHidden/>
          </w:rPr>
          <w:tab/>
        </w:r>
        <w:r>
          <w:rPr>
            <w:noProof/>
            <w:webHidden/>
          </w:rPr>
          <w:fldChar w:fldCharType="begin"/>
        </w:r>
        <w:r>
          <w:rPr>
            <w:noProof/>
            <w:webHidden/>
          </w:rPr>
          <w:instrText xml:space="preserve"> PAGEREF _Toc216516436 \h </w:instrText>
        </w:r>
        <w:r>
          <w:rPr>
            <w:noProof/>
            <w:webHidden/>
          </w:rPr>
        </w:r>
        <w:r>
          <w:rPr>
            <w:noProof/>
            <w:webHidden/>
          </w:rPr>
          <w:fldChar w:fldCharType="separate"/>
        </w:r>
        <w:r w:rsidR="00D05BEB">
          <w:rPr>
            <w:noProof/>
            <w:webHidden/>
          </w:rPr>
          <w:t>24</w:t>
        </w:r>
        <w:r>
          <w:rPr>
            <w:noProof/>
            <w:webHidden/>
          </w:rPr>
          <w:fldChar w:fldCharType="end"/>
        </w:r>
      </w:hyperlink>
    </w:p>
    <w:p w14:paraId="104AFE1F" w14:textId="7AFB0FCF" w:rsidR="00F02511" w:rsidRDefault="00F02511">
      <w:pPr>
        <w:pStyle w:val="TOC3"/>
        <w:rPr>
          <w:rFonts w:asciiTheme="minorHAnsi" w:eastAsiaTheme="minorEastAsia" w:hAnsiTheme="minorHAnsi"/>
          <w:i w:val="0"/>
          <w:noProof/>
          <w:kern w:val="2"/>
          <w:sz w:val="24"/>
          <w14:ligatures w14:val="standardContextual"/>
        </w:rPr>
      </w:pPr>
      <w:hyperlink w:anchor="_Toc216516437" w:history="1">
        <w:r w:rsidRPr="00CB1385">
          <w:rPr>
            <w:rStyle w:val="Hyperlink"/>
            <w:noProof/>
            <w:lang w:val="vi-VN"/>
          </w:rPr>
          <w:t>4.1.2</w:t>
        </w:r>
        <w:r w:rsidRPr="00CB1385">
          <w:rPr>
            <w:rStyle w:val="Hyperlink"/>
            <w:noProof/>
          </w:rPr>
          <w:t xml:space="preserve"> Công cụ Triển khai (Gradio)</w:t>
        </w:r>
        <w:r w:rsidRPr="00CB1385">
          <w:rPr>
            <w:rStyle w:val="Hyperlink"/>
            <w:noProof/>
            <w:lang w:val="vi-VN"/>
          </w:rPr>
          <w:t>:</w:t>
        </w:r>
        <w:r>
          <w:rPr>
            <w:noProof/>
            <w:webHidden/>
          </w:rPr>
          <w:tab/>
        </w:r>
        <w:r>
          <w:rPr>
            <w:noProof/>
            <w:webHidden/>
          </w:rPr>
          <w:fldChar w:fldCharType="begin"/>
        </w:r>
        <w:r>
          <w:rPr>
            <w:noProof/>
            <w:webHidden/>
          </w:rPr>
          <w:instrText xml:space="preserve"> PAGEREF _Toc216516437 \h </w:instrText>
        </w:r>
        <w:r>
          <w:rPr>
            <w:noProof/>
            <w:webHidden/>
          </w:rPr>
        </w:r>
        <w:r>
          <w:rPr>
            <w:noProof/>
            <w:webHidden/>
          </w:rPr>
          <w:fldChar w:fldCharType="separate"/>
        </w:r>
        <w:r w:rsidR="00D05BEB">
          <w:rPr>
            <w:noProof/>
            <w:webHidden/>
          </w:rPr>
          <w:t>24</w:t>
        </w:r>
        <w:r>
          <w:rPr>
            <w:noProof/>
            <w:webHidden/>
          </w:rPr>
          <w:fldChar w:fldCharType="end"/>
        </w:r>
      </w:hyperlink>
    </w:p>
    <w:p w14:paraId="28039E5D" w14:textId="1D2977D2" w:rsidR="00F02511" w:rsidRDefault="00F02511">
      <w:pPr>
        <w:pStyle w:val="TOC3"/>
        <w:rPr>
          <w:rFonts w:asciiTheme="minorHAnsi" w:eastAsiaTheme="minorEastAsia" w:hAnsiTheme="minorHAnsi"/>
          <w:i w:val="0"/>
          <w:noProof/>
          <w:kern w:val="2"/>
          <w:sz w:val="24"/>
          <w14:ligatures w14:val="standardContextual"/>
        </w:rPr>
      </w:pPr>
      <w:hyperlink w:anchor="_Toc216516438" w:history="1">
        <w:r w:rsidRPr="00CB1385">
          <w:rPr>
            <w:rStyle w:val="Hyperlink"/>
            <w:noProof/>
          </w:rPr>
          <w:t>4.1.3 Thiết kế giao diện người dùng tương tác:</w:t>
        </w:r>
        <w:r>
          <w:rPr>
            <w:noProof/>
            <w:webHidden/>
          </w:rPr>
          <w:tab/>
        </w:r>
        <w:r>
          <w:rPr>
            <w:noProof/>
            <w:webHidden/>
          </w:rPr>
          <w:fldChar w:fldCharType="begin"/>
        </w:r>
        <w:r>
          <w:rPr>
            <w:noProof/>
            <w:webHidden/>
          </w:rPr>
          <w:instrText xml:space="preserve"> PAGEREF _Toc216516438 \h </w:instrText>
        </w:r>
        <w:r>
          <w:rPr>
            <w:noProof/>
            <w:webHidden/>
          </w:rPr>
        </w:r>
        <w:r>
          <w:rPr>
            <w:noProof/>
            <w:webHidden/>
          </w:rPr>
          <w:fldChar w:fldCharType="separate"/>
        </w:r>
        <w:r w:rsidR="00D05BEB">
          <w:rPr>
            <w:noProof/>
            <w:webHidden/>
          </w:rPr>
          <w:t>24</w:t>
        </w:r>
        <w:r>
          <w:rPr>
            <w:noProof/>
            <w:webHidden/>
          </w:rPr>
          <w:fldChar w:fldCharType="end"/>
        </w:r>
      </w:hyperlink>
    </w:p>
    <w:p w14:paraId="2DDF2AFB" w14:textId="54FB539F" w:rsidR="00F02511" w:rsidRDefault="00F02511">
      <w:pPr>
        <w:pStyle w:val="TOC2"/>
        <w:rPr>
          <w:rFonts w:asciiTheme="minorHAnsi" w:eastAsiaTheme="minorEastAsia" w:hAnsiTheme="minorHAnsi"/>
          <w:noProof/>
          <w:kern w:val="2"/>
          <w:sz w:val="24"/>
          <w14:ligatures w14:val="standardContextual"/>
        </w:rPr>
      </w:pPr>
      <w:hyperlink w:anchor="_Toc216516439" w:history="1">
        <w:r w:rsidRPr="00CB1385">
          <w:rPr>
            <w:rStyle w:val="Hyperlink"/>
            <w:noProof/>
          </w:rPr>
          <w:t>4.2 Thiết lập Thực nghiệm và Tiêu chí Đánh giá:</w:t>
        </w:r>
        <w:r>
          <w:rPr>
            <w:noProof/>
            <w:webHidden/>
          </w:rPr>
          <w:tab/>
        </w:r>
        <w:r>
          <w:rPr>
            <w:noProof/>
            <w:webHidden/>
          </w:rPr>
          <w:fldChar w:fldCharType="begin"/>
        </w:r>
        <w:r>
          <w:rPr>
            <w:noProof/>
            <w:webHidden/>
          </w:rPr>
          <w:instrText xml:space="preserve"> PAGEREF _Toc216516439 \h </w:instrText>
        </w:r>
        <w:r>
          <w:rPr>
            <w:noProof/>
            <w:webHidden/>
          </w:rPr>
        </w:r>
        <w:r>
          <w:rPr>
            <w:noProof/>
            <w:webHidden/>
          </w:rPr>
          <w:fldChar w:fldCharType="separate"/>
        </w:r>
        <w:r w:rsidR="00D05BEB">
          <w:rPr>
            <w:noProof/>
            <w:webHidden/>
          </w:rPr>
          <w:t>26</w:t>
        </w:r>
        <w:r>
          <w:rPr>
            <w:noProof/>
            <w:webHidden/>
          </w:rPr>
          <w:fldChar w:fldCharType="end"/>
        </w:r>
      </w:hyperlink>
    </w:p>
    <w:p w14:paraId="6580A6D0" w14:textId="1F719F12" w:rsidR="00F02511" w:rsidRDefault="00F02511">
      <w:pPr>
        <w:pStyle w:val="TOC3"/>
        <w:rPr>
          <w:rFonts w:asciiTheme="minorHAnsi" w:eastAsiaTheme="minorEastAsia" w:hAnsiTheme="minorHAnsi"/>
          <w:i w:val="0"/>
          <w:noProof/>
          <w:kern w:val="2"/>
          <w:sz w:val="24"/>
          <w14:ligatures w14:val="standardContextual"/>
        </w:rPr>
      </w:pPr>
      <w:hyperlink w:anchor="_Toc216516440" w:history="1">
        <w:r w:rsidRPr="00CB1385">
          <w:rPr>
            <w:rStyle w:val="Hyperlink"/>
            <w:noProof/>
            <w:lang w:val="vi-VN"/>
          </w:rPr>
          <w:t>4.2.1 Môi trường và kiến trúc tổng quát:</w:t>
        </w:r>
        <w:r>
          <w:rPr>
            <w:noProof/>
            <w:webHidden/>
          </w:rPr>
          <w:tab/>
        </w:r>
        <w:r>
          <w:rPr>
            <w:noProof/>
            <w:webHidden/>
          </w:rPr>
          <w:fldChar w:fldCharType="begin"/>
        </w:r>
        <w:r>
          <w:rPr>
            <w:noProof/>
            <w:webHidden/>
          </w:rPr>
          <w:instrText xml:space="preserve"> PAGEREF _Toc216516440 \h </w:instrText>
        </w:r>
        <w:r>
          <w:rPr>
            <w:noProof/>
            <w:webHidden/>
          </w:rPr>
        </w:r>
        <w:r>
          <w:rPr>
            <w:noProof/>
            <w:webHidden/>
          </w:rPr>
          <w:fldChar w:fldCharType="separate"/>
        </w:r>
        <w:r w:rsidR="00D05BEB">
          <w:rPr>
            <w:noProof/>
            <w:webHidden/>
          </w:rPr>
          <w:t>26</w:t>
        </w:r>
        <w:r>
          <w:rPr>
            <w:noProof/>
            <w:webHidden/>
          </w:rPr>
          <w:fldChar w:fldCharType="end"/>
        </w:r>
      </w:hyperlink>
    </w:p>
    <w:p w14:paraId="138C6C48" w14:textId="7019C551" w:rsidR="00F02511" w:rsidRDefault="00F02511">
      <w:pPr>
        <w:pStyle w:val="TOC3"/>
        <w:rPr>
          <w:rFonts w:asciiTheme="minorHAnsi" w:eastAsiaTheme="minorEastAsia" w:hAnsiTheme="minorHAnsi"/>
          <w:i w:val="0"/>
          <w:noProof/>
          <w:kern w:val="2"/>
          <w:sz w:val="24"/>
          <w14:ligatures w14:val="standardContextual"/>
        </w:rPr>
      </w:pPr>
      <w:hyperlink w:anchor="_Toc216516441" w:history="1">
        <w:r w:rsidRPr="00CB1385">
          <w:rPr>
            <w:rStyle w:val="Hyperlink"/>
            <w:noProof/>
            <w:lang w:val="vi-VN"/>
          </w:rPr>
          <w:t>4.2.2</w:t>
        </w:r>
        <w:r w:rsidRPr="00CB1385">
          <w:rPr>
            <w:rStyle w:val="Hyperlink"/>
            <w:noProof/>
          </w:rPr>
          <w:t xml:space="preserve"> Tiêu chí Đánh giá Định lượng (Evaluation Metrics)</w:t>
        </w:r>
        <w:r w:rsidRPr="00CB1385">
          <w:rPr>
            <w:rStyle w:val="Hyperlink"/>
            <w:noProof/>
            <w:lang w:val="vi-VN"/>
          </w:rPr>
          <w:t>:</w:t>
        </w:r>
        <w:r>
          <w:rPr>
            <w:noProof/>
            <w:webHidden/>
          </w:rPr>
          <w:tab/>
        </w:r>
        <w:r>
          <w:rPr>
            <w:noProof/>
            <w:webHidden/>
          </w:rPr>
          <w:fldChar w:fldCharType="begin"/>
        </w:r>
        <w:r>
          <w:rPr>
            <w:noProof/>
            <w:webHidden/>
          </w:rPr>
          <w:instrText xml:space="preserve"> PAGEREF _Toc216516441 \h </w:instrText>
        </w:r>
        <w:r>
          <w:rPr>
            <w:noProof/>
            <w:webHidden/>
          </w:rPr>
        </w:r>
        <w:r>
          <w:rPr>
            <w:noProof/>
            <w:webHidden/>
          </w:rPr>
          <w:fldChar w:fldCharType="separate"/>
        </w:r>
        <w:r w:rsidR="00D05BEB">
          <w:rPr>
            <w:noProof/>
            <w:webHidden/>
          </w:rPr>
          <w:t>26</w:t>
        </w:r>
        <w:r>
          <w:rPr>
            <w:noProof/>
            <w:webHidden/>
          </w:rPr>
          <w:fldChar w:fldCharType="end"/>
        </w:r>
      </w:hyperlink>
    </w:p>
    <w:p w14:paraId="0D22BD28" w14:textId="30E0DBCC" w:rsidR="00F02511" w:rsidRDefault="00F02511">
      <w:pPr>
        <w:pStyle w:val="TOC3"/>
        <w:rPr>
          <w:rFonts w:asciiTheme="minorHAnsi" w:eastAsiaTheme="minorEastAsia" w:hAnsiTheme="minorHAnsi"/>
          <w:i w:val="0"/>
          <w:noProof/>
          <w:kern w:val="2"/>
          <w:sz w:val="24"/>
          <w14:ligatures w14:val="standardContextual"/>
        </w:rPr>
      </w:pPr>
      <w:hyperlink w:anchor="_Toc216516442" w:history="1">
        <w:r w:rsidRPr="00CB1385">
          <w:rPr>
            <w:rStyle w:val="Hyperlink"/>
            <w:noProof/>
            <w:lang w:val="vi-VN"/>
          </w:rPr>
          <w:t>4.2.3</w:t>
        </w:r>
        <w:r w:rsidRPr="00CB1385">
          <w:rPr>
            <w:rStyle w:val="Hyperlink"/>
            <w:noProof/>
          </w:rPr>
          <w:t xml:space="preserve"> Chiến lược Tối ưu hóa Loss</w:t>
        </w:r>
        <w:r w:rsidRPr="00CB1385">
          <w:rPr>
            <w:rStyle w:val="Hyperlink"/>
            <w:noProof/>
            <w:lang w:val="vi-VN"/>
          </w:rPr>
          <w:t>:</w:t>
        </w:r>
        <w:r>
          <w:rPr>
            <w:noProof/>
            <w:webHidden/>
          </w:rPr>
          <w:tab/>
        </w:r>
        <w:r>
          <w:rPr>
            <w:noProof/>
            <w:webHidden/>
          </w:rPr>
          <w:fldChar w:fldCharType="begin"/>
        </w:r>
        <w:r>
          <w:rPr>
            <w:noProof/>
            <w:webHidden/>
          </w:rPr>
          <w:instrText xml:space="preserve"> PAGEREF _Toc216516442 \h </w:instrText>
        </w:r>
        <w:r>
          <w:rPr>
            <w:noProof/>
            <w:webHidden/>
          </w:rPr>
        </w:r>
        <w:r>
          <w:rPr>
            <w:noProof/>
            <w:webHidden/>
          </w:rPr>
          <w:fldChar w:fldCharType="separate"/>
        </w:r>
        <w:r w:rsidR="00D05BEB">
          <w:rPr>
            <w:noProof/>
            <w:webHidden/>
          </w:rPr>
          <w:t>26</w:t>
        </w:r>
        <w:r>
          <w:rPr>
            <w:noProof/>
            <w:webHidden/>
          </w:rPr>
          <w:fldChar w:fldCharType="end"/>
        </w:r>
      </w:hyperlink>
    </w:p>
    <w:p w14:paraId="08BF6773" w14:textId="2EC15FBE" w:rsidR="00F02511" w:rsidRDefault="00F02511">
      <w:pPr>
        <w:pStyle w:val="TOC2"/>
        <w:rPr>
          <w:rFonts w:asciiTheme="minorHAnsi" w:eastAsiaTheme="minorEastAsia" w:hAnsiTheme="minorHAnsi"/>
          <w:noProof/>
          <w:kern w:val="2"/>
          <w:sz w:val="24"/>
          <w14:ligatures w14:val="standardContextual"/>
        </w:rPr>
      </w:pPr>
      <w:hyperlink w:anchor="_Toc216516443" w:history="1">
        <w:r w:rsidRPr="00CB1385">
          <w:rPr>
            <w:rStyle w:val="Hyperlink"/>
            <w:noProof/>
          </w:rPr>
          <w:t>4.3 Kết quả Mô hình Đơn phương thức và Phân tích:</w:t>
        </w:r>
        <w:r>
          <w:rPr>
            <w:noProof/>
            <w:webHidden/>
          </w:rPr>
          <w:tab/>
        </w:r>
        <w:r>
          <w:rPr>
            <w:noProof/>
            <w:webHidden/>
          </w:rPr>
          <w:fldChar w:fldCharType="begin"/>
        </w:r>
        <w:r>
          <w:rPr>
            <w:noProof/>
            <w:webHidden/>
          </w:rPr>
          <w:instrText xml:space="preserve"> PAGEREF _Toc216516443 \h </w:instrText>
        </w:r>
        <w:r>
          <w:rPr>
            <w:noProof/>
            <w:webHidden/>
          </w:rPr>
        </w:r>
        <w:r>
          <w:rPr>
            <w:noProof/>
            <w:webHidden/>
          </w:rPr>
          <w:fldChar w:fldCharType="separate"/>
        </w:r>
        <w:r w:rsidR="00D05BEB">
          <w:rPr>
            <w:noProof/>
            <w:webHidden/>
          </w:rPr>
          <w:t>27</w:t>
        </w:r>
        <w:r>
          <w:rPr>
            <w:noProof/>
            <w:webHidden/>
          </w:rPr>
          <w:fldChar w:fldCharType="end"/>
        </w:r>
      </w:hyperlink>
    </w:p>
    <w:p w14:paraId="31F057EE" w14:textId="71905C47" w:rsidR="00F02511" w:rsidRDefault="00F02511">
      <w:pPr>
        <w:pStyle w:val="TOC3"/>
        <w:rPr>
          <w:rFonts w:asciiTheme="minorHAnsi" w:eastAsiaTheme="minorEastAsia" w:hAnsiTheme="minorHAnsi"/>
          <w:i w:val="0"/>
          <w:noProof/>
          <w:kern w:val="2"/>
          <w:sz w:val="24"/>
          <w14:ligatures w14:val="standardContextual"/>
        </w:rPr>
      </w:pPr>
      <w:hyperlink w:anchor="_Toc216516444" w:history="1">
        <w:r w:rsidRPr="00CB1385">
          <w:rPr>
            <w:rStyle w:val="Hyperlink"/>
            <w:noProof/>
          </w:rPr>
          <w:t>4.3.1 Về độ chính xác (Accuracy) và nghịch lý dữ liệu:</w:t>
        </w:r>
        <w:r>
          <w:rPr>
            <w:noProof/>
            <w:webHidden/>
          </w:rPr>
          <w:tab/>
        </w:r>
        <w:r>
          <w:rPr>
            <w:noProof/>
            <w:webHidden/>
          </w:rPr>
          <w:fldChar w:fldCharType="begin"/>
        </w:r>
        <w:r>
          <w:rPr>
            <w:noProof/>
            <w:webHidden/>
          </w:rPr>
          <w:instrText xml:space="preserve"> PAGEREF _Toc216516444 \h </w:instrText>
        </w:r>
        <w:r>
          <w:rPr>
            <w:noProof/>
            <w:webHidden/>
          </w:rPr>
        </w:r>
        <w:r>
          <w:rPr>
            <w:noProof/>
            <w:webHidden/>
          </w:rPr>
          <w:fldChar w:fldCharType="separate"/>
        </w:r>
        <w:r w:rsidR="00D05BEB">
          <w:rPr>
            <w:noProof/>
            <w:webHidden/>
          </w:rPr>
          <w:t>27</w:t>
        </w:r>
        <w:r>
          <w:rPr>
            <w:noProof/>
            <w:webHidden/>
          </w:rPr>
          <w:fldChar w:fldCharType="end"/>
        </w:r>
      </w:hyperlink>
    </w:p>
    <w:p w14:paraId="6C6A254B" w14:textId="571A1D23" w:rsidR="00F02511" w:rsidRDefault="00F02511">
      <w:pPr>
        <w:pStyle w:val="TOC3"/>
        <w:rPr>
          <w:rFonts w:asciiTheme="minorHAnsi" w:eastAsiaTheme="minorEastAsia" w:hAnsiTheme="minorHAnsi"/>
          <w:i w:val="0"/>
          <w:noProof/>
          <w:kern w:val="2"/>
          <w:sz w:val="24"/>
          <w14:ligatures w14:val="standardContextual"/>
        </w:rPr>
      </w:pPr>
      <w:hyperlink w:anchor="_Toc216516445" w:history="1">
        <w:r w:rsidRPr="00CB1385">
          <w:rPr>
            <w:rStyle w:val="Hyperlink"/>
            <w:noProof/>
          </w:rPr>
          <w:t>4.3.2 So sánh chi tiết từng mô hình:</w:t>
        </w:r>
        <w:r>
          <w:rPr>
            <w:noProof/>
            <w:webHidden/>
          </w:rPr>
          <w:tab/>
        </w:r>
        <w:r>
          <w:rPr>
            <w:noProof/>
            <w:webHidden/>
          </w:rPr>
          <w:fldChar w:fldCharType="begin"/>
        </w:r>
        <w:r>
          <w:rPr>
            <w:noProof/>
            <w:webHidden/>
          </w:rPr>
          <w:instrText xml:space="preserve"> PAGEREF _Toc216516445 \h </w:instrText>
        </w:r>
        <w:r>
          <w:rPr>
            <w:noProof/>
            <w:webHidden/>
          </w:rPr>
        </w:r>
        <w:r>
          <w:rPr>
            <w:noProof/>
            <w:webHidden/>
          </w:rPr>
          <w:fldChar w:fldCharType="separate"/>
        </w:r>
        <w:r w:rsidR="00D05BEB">
          <w:rPr>
            <w:noProof/>
            <w:webHidden/>
          </w:rPr>
          <w:t>27</w:t>
        </w:r>
        <w:r>
          <w:rPr>
            <w:noProof/>
            <w:webHidden/>
          </w:rPr>
          <w:fldChar w:fldCharType="end"/>
        </w:r>
      </w:hyperlink>
    </w:p>
    <w:p w14:paraId="3F25944C" w14:textId="727B84B9" w:rsidR="00F02511" w:rsidRDefault="00F02511">
      <w:pPr>
        <w:pStyle w:val="TOC3"/>
        <w:rPr>
          <w:rFonts w:asciiTheme="minorHAnsi" w:eastAsiaTheme="minorEastAsia" w:hAnsiTheme="minorHAnsi"/>
          <w:i w:val="0"/>
          <w:noProof/>
          <w:kern w:val="2"/>
          <w:sz w:val="24"/>
          <w14:ligatures w14:val="standardContextual"/>
        </w:rPr>
      </w:pPr>
      <w:hyperlink w:anchor="_Toc216516446" w:history="1">
        <w:r w:rsidRPr="00CB1385">
          <w:rPr>
            <w:rStyle w:val="Hyperlink"/>
            <w:noProof/>
          </w:rPr>
          <w:t>4.3.3 Hạn chế của phương pháp truyền thống:</w:t>
        </w:r>
        <w:r>
          <w:rPr>
            <w:noProof/>
            <w:webHidden/>
          </w:rPr>
          <w:tab/>
        </w:r>
        <w:r>
          <w:rPr>
            <w:noProof/>
            <w:webHidden/>
          </w:rPr>
          <w:fldChar w:fldCharType="begin"/>
        </w:r>
        <w:r>
          <w:rPr>
            <w:noProof/>
            <w:webHidden/>
          </w:rPr>
          <w:instrText xml:space="preserve"> PAGEREF _Toc216516446 \h </w:instrText>
        </w:r>
        <w:r>
          <w:rPr>
            <w:noProof/>
            <w:webHidden/>
          </w:rPr>
        </w:r>
        <w:r>
          <w:rPr>
            <w:noProof/>
            <w:webHidden/>
          </w:rPr>
          <w:fldChar w:fldCharType="separate"/>
        </w:r>
        <w:r w:rsidR="00D05BEB">
          <w:rPr>
            <w:noProof/>
            <w:webHidden/>
          </w:rPr>
          <w:t>28</w:t>
        </w:r>
        <w:r>
          <w:rPr>
            <w:noProof/>
            <w:webHidden/>
          </w:rPr>
          <w:fldChar w:fldCharType="end"/>
        </w:r>
      </w:hyperlink>
    </w:p>
    <w:p w14:paraId="1FB710BC" w14:textId="12E95109" w:rsidR="00F02511" w:rsidRDefault="00F02511">
      <w:pPr>
        <w:pStyle w:val="TOC2"/>
        <w:rPr>
          <w:rFonts w:asciiTheme="minorHAnsi" w:eastAsiaTheme="minorEastAsia" w:hAnsiTheme="minorHAnsi"/>
          <w:noProof/>
          <w:kern w:val="2"/>
          <w:sz w:val="24"/>
          <w14:ligatures w14:val="standardContextual"/>
        </w:rPr>
      </w:pPr>
      <w:hyperlink w:anchor="_Toc216516447" w:history="1">
        <w:r w:rsidRPr="00CB1385">
          <w:rPr>
            <w:rStyle w:val="Hyperlink"/>
            <w:noProof/>
          </w:rPr>
          <w:t>4.4 Đánh giá Chiến lược Logic OR Fusion Đa Kênh:</w:t>
        </w:r>
        <w:r>
          <w:rPr>
            <w:noProof/>
            <w:webHidden/>
          </w:rPr>
          <w:tab/>
        </w:r>
        <w:r>
          <w:rPr>
            <w:noProof/>
            <w:webHidden/>
          </w:rPr>
          <w:fldChar w:fldCharType="begin"/>
        </w:r>
        <w:r>
          <w:rPr>
            <w:noProof/>
            <w:webHidden/>
          </w:rPr>
          <w:instrText xml:space="preserve"> PAGEREF _Toc216516447 \h </w:instrText>
        </w:r>
        <w:r>
          <w:rPr>
            <w:noProof/>
            <w:webHidden/>
          </w:rPr>
        </w:r>
        <w:r>
          <w:rPr>
            <w:noProof/>
            <w:webHidden/>
          </w:rPr>
          <w:fldChar w:fldCharType="separate"/>
        </w:r>
        <w:r w:rsidR="00D05BEB">
          <w:rPr>
            <w:noProof/>
            <w:webHidden/>
          </w:rPr>
          <w:t>28</w:t>
        </w:r>
        <w:r>
          <w:rPr>
            <w:noProof/>
            <w:webHidden/>
          </w:rPr>
          <w:fldChar w:fldCharType="end"/>
        </w:r>
      </w:hyperlink>
    </w:p>
    <w:p w14:paraId="4D09D011" w14:textId="10C3E6A3" w:rsidR="00F02511" w:rsidRDefault="00F02511">
      <w:pPr>
        <w:pStyle w:val="TOC3"/>
        <w:rPr>
          <w:rFonts w:asciiTheme="minorHAnsi" w:eastAsiaTheme="minorEastAsia" w:hAnsiTheme="minorHAnsi"/>
          <w:i w:val="0"/>
          <w:noProof/>
          <w:kern w:val="2"/>
          <w:sz w:val="24"/>
          <w14:ligatures w14:val="standardContextual"/>
        </w:rPr>
      </w:pPr>
      <w:hyperlink w:anchor="_Toc216516448" w:history="1">
        <w:r w:rsidRPr="00CB1385">
          <w:rPr>
            <w:rStyle w:val="Hyperlink"/>
            <w:noProof/>
            <w:lang w:val="vi-VN"/>
          </w:rPr>
          <w:t>4.4.1</w:t>
        </w:r>
        <w:r w:rsidRPr="00CB1385">
          <w:rPr>
            <w:rStyle w:val="Hyperlink"/>
            <w:noProof/>
          </w:rPr>
          <w:t xml:space="preserve"> Cơ chế Đa Kênh và Logic OR</w:t>
        </w:r>
        <w:r w:rsidRPr="00CB1385">
          <w:rPr>
            <w:rStyle w:val="Hyperlink"/>
            <w:noProof/>
            <w:lang w:val="vi-VN"/>
          </w:rPr>
          <w:t>:</w:t>
        </w:r>
        <w:r>
          <w:rPr>
            <w:noProof/>
            <w:webHidden/>
          </w:rPr>
          <w:tab/>
        </w:r>
        <w:r>
          <w:rPr>
            <w:noProof/>
            <w:webHidden/>
          </w:rPr>
          <w:fldChar w:fldCharType="begin"/>
        </w:r>
        <w:r>
          <w:rPr>
            <w:noProof/>
            <w:webHidden/>
          </w:rPr>
          <w:instrText xml:space="preserve"> PAGEREF _Toc216516448 \h </w:instrText>
        </w:r>
        <w:r>
          <w:rPr>
            <w:noProof/>
            <w:webHidden/>
          </w:rPr>
        </w:r>
        <w:r>
          <w:rPr>
            <w:noProof/>
            <w:webHidden/>
          </w:rPr>
          <w:fldChar w:fldCharType="separate"/>
        </w:r>
        <w:r w:rsidR="00D05BEB">
          <w:rPr>
            <w:noProof/>
            <w:webHidden/>
          </w:rPr>
          <w:t>28</w:t>
        </w:r>
        <w:r>
          <w:rPr>
            <w:noProof/>
            <w:webHidden/>
          </w:rPr>
          <w:fldChar w:fldCharType="end"/>
        </w:r>
      </w:hyperlink>
    </w:p>
    <w:p w14:paraId="0C7FF8DE" w14:textId="5E57F59A" w:rsidR="00F02511" w:rsidRDefault="00F02511">
      <w:pPr>
        <w:pStyle w:val="TOC3"/>
        <w:rPr>
          <w:rFonts w:asciiTheme="minorHAnsi" w:eastAsiaTheme="minorEastAsia" w:hAnsiTheme="minorHAnsi"/>
          <w:i w:val="0"/>
          <w:noProof/>
          <w:kern w:val="2"/>
          <w:sz w:val="24"/>
          <w14:ligatures w14:val="standardContextual"/>
        </w:rPr>
      </w:pPr>
      <w:hyperlink w:anchor="_Toc216516449" w:history="1">
        <w:r w:rsidRPr="00CB1385">
          <w:rPr>
            <w:rStyle w:val="Hyperlink"/>
            <w:noProof/>
            <w:lang w:val="vi-VN"/>
          </w:rPr>
          <w:t>4.4.2</w:t>
        </w:r>
        <w:r w:rsidRPr="00CB1385">
          <w:rPr>
            <w:rStyle w:val="Hyperlink"/>
            <w:noProof/>
          </w:rPr>
          <w:t xml:space="preserve"> Phân </w:t>
        </w:r>
        <w:r w:rsidRPr="00CB1385">
          <w:rPr>
            <w:rStyle w:val="Hyperlink"/>
            <w:noProof/>
            <w:lang w:val="vi-VN"/>
          </w:rPr>
          <w:t xml:space="preserve">tích </w:t>
        </w:r>
        <w:r w:rsidRPr="00CB1385">
          <w:rPr>
            <w:rStyle w:val="Hyperlink"/>
            <w:noProof/>
          </w:rPr>
          <w:t>lợi</w:t>
        </w:r>
        <w:r w:rsidRPr="00CB1385">
          <w:rPr>
            <w:rStyle w:val="Hyperlink"/>
            <w:noProof/>
            <w:lang w:val="vi-VN"/>
          </w:rPr>
          <w:t xml:space="preserve"> tích từng kênh:</w:t>
        </w:r>
        <w:r>
          <w:rPr>
            <w:noProof/>
            <w:webHidden/>
          </w:rPr>
          <w:tab/>
        </w:r>
        <w:r>
          <w:rPr>
            <w:noProof/>
            <w:webHidden/>
          </w:rPr>
          <w:fldChar w:fldCharType="begin"/>
        </w:r>
        <w:r>
          <w:rPr>
            <w:noProof/>
            <w:webHidden/>
          </w:rPr>
          <w:instrText xml:space="preserve"> PAGEREF _Toc216516449 \h </w:instrText>
        </w:r>
        <w:r>
          <w:rPr>
            <w:noProof/>
            <w:webHidden/>
          </w:rPr>
        </w:r>
        <w:r>
          <w:rPr>
            <w:noProof/>
            <w:webHidden/>
          </w:rPr>
          <w:fldChar w:fldCharType="separate"/>
        </w:r>
        <w:r w:rsidR="00D05BEB">
          <w:rPr>
            <w:noProof/>
            <w:webHidden/>
          </w:rPr>
          <w:t>29</w:t>
        </w:r>
        <w:r>
          <w:rPr>
            <w:noProof/>
            <w:webHidden/>
          </w:rPr>
          <w:fldChar w:fldCharType="end"/>
        </w:r>
      </w:hyperlink>
    </w:p>
    <w:p w14:paraId="247B0436" w14:textId="1C367119" w:rsidR="00F02511" w:rsidRDefault="00F02511">
      <w:pPr>
        <w:pStyle w:val="TOC3"/>
        <w:rPr>
          <w:rFonts w:asciiTheme="minorHAnsi" w:eastAsiaTheme="minorEastAsia" w:hAnsiTheme="minorHAnsi"/>
          <w:i w:val="0"/>
          <w:noProof/>
          <w:kern w:val="2"/>
          <w:sz w:val="24"/>
          <w14:ligatures w14:val="standardContextual"/>
        </w:rPr>
      </w:pPr>
      <w:hyperlink w:anchor="_Toc216516450" w:history="1">
        <w:r w:rsidRPr="00CB1385">
          <w:rPr>
            <w:rStyle w:val="Hyperlink"/>
            <w:noProof/>
            <w:lang w:val="vi-VN"/>
          </w:rPr>
          <w:t>4.4.3</w:t>
        </w:r>
        <w:r w:rsidRPr="00CB1385">
          <w:rPr>
            <w:rStyle w:val="Hyperlink"/>
            <w:noProof/>
          </w:rPr>
          <w:t xml:space="preserve"> Tính năng Explainability</w:t>
        </w:r>
        <w:r w:rsidRPr="00CB1385">
          <w:rPr>
            <w:rStyle w:val="Hyperlink"/>
            <w:noProof/>
            <w:lang w:val="vi-VN"/>
          </w:rPr>
          <w:t xml:space="preserve"> – XAI:</w:t>
        </w:r>
        <w:r>
          <w:rPr>
            <w:noProof/>
            <w:webHidden/>
          </w:rPr>
          <w:tab/>
        </w:r>
        <w:r>
          <w:rPr>
            <w:noProof/>
            <w:webHidden/>
          </w:rPr>
          <w:fldChar w:fldCharType="begin"/>
        </w:r>
        <w:r>
          <w:rPr>
            <w:noProof/>
            <w:webHidden/>
          </w:rPr>
          <w:instrText xml:space="preserve"> PAGEREF _Toc216516450 \h </w:instrText>
        </w:r>
        <w:r>
          <w:rPr>
            <w:noProof/>
            <w:webHidden/>
          </w:rPr>
        </w:r>
        <w:r>
          <w:rPr>
            <w:noProof/>
            <w:webHidden/>
          </w:rPr>
          <w:fldChar w:fldCharType="separate"/>
        </w:r>
        <w:r w:rsidR="00D05BEB">
          <w:rPr>
            <w:noProof/>
            <w:webHidden/>
          </w:rPr>
          <w:t>29</w:t>
        </w:r>
        <w:r>
          <w:rPr>
            <w:noProof/>
            <w:webHidden/>
          </w:rPr>
          <w:fldChar w:fldCharType="end"/>
        </w:r>
      </w:hyperlink>
    </w:p>
    <w:p w14:paraId="1E5D61DD" w14:textId="087E1F43" w:rsidR="00F02511" w:rsidRDefault="00F02511">
      <w:pPr>
        <w:pStyle w:val="TOC2"/>
        <w:rPr>
          <w:rFonts w:asciiTheme="minorHAnsi" w:eastAsiaTheme="minorEastAsia" w:hAnsiTheme="minorHAnsi"/>
          <w:noProof/>
          <w:kern w:val="2"/>
          <w:sz w:val="24"/>
          <w14:ligatures w14:val="standardContextual"/>
        </w:rPr>
      </w:pPr>
      <w:hyperlink w:anchor="_Toc216516451" w:history="1">
        <w:r w:rsidRPr="00CB1385">
          <w:rPr>
            <w:rStyle w:val="Hyperlink"/>
            <w:noProof/>
          </w:rPr>
          <w:t>4.5 Phân tích thực nghiệm:</w:t>
        </w:r>
        <w:r>
          <w:rPr>
            <w:noProof/>
            <w:webHidden/>
          </w:rPr>
          <w:tab/>
        </w:r>
        <w:r>
          <w:rPr>
            <w:noProof/>
            <w:webHidden/>
          </w:rPr>
          <w:fldChar w:fldCharType="begin"/>
        </w:r>
        <w:r>
          <w:rPr>
            <w:noProof/>
            <w:webHidden/>
          </w:rPr>
          <w:instrText xml:space="preserve"> PAGEREF _Toc216516451 \h </w:instrText>
        </w:r>
        <w:r>
          <w:rPr>
            <w:noProof/>
            <w:webHidden/>
          </w:rPr>
        </w:r>
        <w:r>
          <w:rPr>
            <w:noProof/>
            <w:webHidden/>
          </w:rPr>
          <w:fldChar w:fldCharType="separate"/>
        </w:r>
        <w:r w:rsidR="00D05BEB">
          <w:rPr>
            <w:noProof/>
            <w:webHidden/>
          </w:rPr>
          <w:t>29</w:t>
        </w:r>
        <w:r>
          <w:rPr>
            <w:noProof/>
            <w:webHidden/>
          </w:rPr>
          <w:fldChar w:fldCharType="end"/>
        </w:r>
      </w:hyperlink>
    </w:p>
    <w:p w14:paraId="7F801161" w14:textId="3C8596AA" w:rsidR="00F02511" w:rsidRDefault="00F02511">
      <w:pPr>
        <w:pStyle w:val="TOC3"/>
        <w:rPr>
          <w:rFonts w:asciiTheme="minorHAnsi" w:eastAsiaTheme="minorEastAsia" w:hAnsiTheme="minorHAnsi"/>
          <w:i w:val="0"/>
          <w:noProof/>
          <w:kern w:val="2"/>
          <w:sz w:val="24"/>
          <w14:ligatures w14:val="standardContextual"/>
        </w:rPr>
      </w:pPr>
      <w:hyperlink w:anchor="_Toc216516452" w:history="1">
        <w:r w:rsidRPr="00CB1385">
          <w:rPr>
            <w:rStyle w:val="Hyperlink"/>
            <w:noProof/>
          </w:rPr>
          <w:t>4.5.1 Thực nghiệm đơn kênh trên nền colab:</w:t>
        </w:r>
        <w:r>
          <w:rPr>
            <w:noProof/>
            <w:webHidden/>
          </w:rPr>
          <w:tab/>
        </w:r>
        <w:r>
          <w:rPr>
            <w:noProof/>
            <w:webHidden/>
          </w:rPr>
          <w:fldChar w:fldCharType="begin"/>
        </w:r>
        <w:r>
          <w:rPr>
            <w:noProof/>
            <w:webHidden/>
          </w:rPr>
          <w:instrText xml:space="preserve"> PAGEREF _Toc216516452 \h </w:instrText>
        </w:r>
        <w:r>
          <w:rPr>
            <w:noProof/>
            <w:webHidden/>
          </w:rPr>
        </w:r>
        <w:r>
          <w:rPr>
            <w:noProof/>
            <w:webHidden/>
          </w:rPr>
          <w:fldChar w:fldCharType="separate"/>
        </w:r>
        <w:r w:rsidR="00D05BEB">
          <w:rPr>
            <w:noProof/>
            <w:webHidden/>
          </w:rPr>
          <w:t>31</w:t>
        </w:r>
        <w:r>
          <w:rPr>
            <w:noProof/>
            <w:webHidden/>
          </w:rPr>
          <w:fldChar w:fldCharType="end"/>
        </w:r>
      </w:hyperlink>
    </w:p>
    <w:p w14:paraId="6F27BBFC" w14:textId="386CDBF6" w:rsidR="00F02511" w:rsidRDefault="00F02511">
      <w:pPr>
        <w:pStyle w:val="TOC3"/>
        <w:rPr>
          <w:rFonts w:asciiTheme="minorHAnsi" w:eastAsiaTheme="minorEastAsia" w:hAnsiTheme="minorHAnsi"/>
          <w:i w:val="0"/>
          <w:noProof/>
          <w:kern w:val="2"/>
          <w:sz w:val="24"/>
          <w14:ligatures w14:val="standardContextual"/>
        </w:rPr>
      </w:pPr>
      <w:hyperlink w:anchor="_Toc216516453" w:history="1">
        <w:r w:rsidRPr="00CB1385">
          <w:rPr>
            <w:rStyle w:val="Hyperlink"/>
            <w:noProof/>
          </w:rPr>
          <w:t>4.5.2 Thực nghiệm đa kênh:</w:t>
        </w:r>
        <w:r>
          <w:rPr>
            <w:noProof/>
            <w:webHidden/>
          </w:rPr>
          <w:tab/>
        </w:r>
        <w:r>
          <w:rPr>
            <w:noProof/>
            <w:webHidden/>
          </w:rPr>
          <w:fldChar w:fldCharType="begin"/>
        </w:r>
        <w:r>
          <w:rPr>
            <w:noProof/>
            <w:webHidden/>
          </w:rPr>
          <w:instrText xml:space="preserve"> PAGEREF _Toc216516453 \h </w:instrText>
        </w:r>
        <w:r>
          <w:rPr>
            <w:noProof/>
            <w:webHidden/>
          </w:rPr>
        </w:r>
        <w:r>
          <w:rPr>
            <w:noProof/>
            <w:webHidden/>
          </w:rPr>
          <w:fldChar w:fldCharType="separate"/>
        </w:r>
        <w:r w:rsidR="00D05BEB">
          <w:rPr>
            <w:noProof/>
            <w:webHidden/>
          </w:rPr>
          <w:t>34</w:t>
        </w:r>
        <w:r>
          <w:rPr>
            <w:noProof/>
            <w:webHidden/>
          </w:rPr>
          <w:fldChar w:fldCharType="end"/>
        </w:r>
      </w:hyperlink>
    </w:p>
    <w:p w14:paraId="6263953A" w14:textId="6A505522" w:rsidR="00F02511" w:rsidRDefault="00F02511">
      <w:pPr>
        <w:pStyle w:val="TOC3"/>
        <w:rPr>
          <w:rFonts w:asciiTheme="minorHAnsi" w:eastAsiaTheme="minorEastAsia" w:hAnsiTheme="minorHAnsi"/>
          <w:i w:val="0"/>
          <w:noProof/>
          <w:kern w:val="2"/>
          <w:sz w:val="24"/>
          <w14:ligatures w14:val="standardContextual"/>
        </w:rPr>
      </w:pPr>
      <w:hyperlink w:anchor="_Toc216516454" w:history="1">
        <w:r w:rsidRPr="00CB1385">
          <w:rPr>
            <w:rStyle w:val="Hyperlink"/>
            <w:noProof/>
          </w:rPr>
          <w:t>4.5.3 Phân tích so sánh:</w:t>
        </w:r>
        <w:r>
          <w:rPr>
            <w:noProof/>
            <w:webHidden/>
          </w:rPr>
          <w:tab/>
        </w:r>
        <w:r>
          <w:rPr>
            <w:noProof/>
            <w:webHidden/>
          </w:rPr>
          <w:fldChar w:fldCharType="begin"/>
        </w:r>
        <w:r>
          <w:rPr>
            <w:noProof/>
            <w:webHidden/>
          </w:rPr>
          <w:instrText xml:space="preserve"> PAGEREF _Toc216516454 \h </w:instrText>
        </w:r>
        <w:r>
          <w:rPr>
            <w:noProof/>
            <w:webHidden/>
          </w:rPr>
        </w:r>
        <w:r>
          <w:rPr>
            <w:noProof/>
            <w:webHidden/>
          </w:rPr>
          <w:fldChar w:fldCharType="separate"/>
        </w:r>
        <w:r w:rsidR="00D05BEB">
          <w:rPr>
            <w:noProof/>
            <w:webHidden/>
          </w:rPr>
          <w:t>51</w:t>
        </w:r>
        <w:r>
          <w:rPr>
            <w:noProof/>
            <w:webHidden/>
          </w:rPr>
          <w:fldChar w:fldCharType="end"/>
        </w:r>
      </w:hyperlink>
    </w:p>
    <w:p w14:paraId="2160B474" w14:textId="537A49DC" w:rsidR="00F02511" w:rsidRDefault="00F02511">
      <w:pPr>
        <w:pStyle w:val="TOC2"/>
        <w:rPr>
          <w:rFonts w:asciiTheme="minorHAnsi" w:eastAsiaTheme="minorEastAsia" w:hAnsiTheme="minorHAnsi"/>
          <w:noProof/>
          <w:kern w:val="2"/>
          <w:sz w:val="24"/>
          <w14:ligatures w14:val="standardContextual"/>
        </w:rPr>
      </w:pPr>
      <w:hyperlink w:anchor="_Toc216516455" w:history="1">
        <w:r w:rsidRPr="00CB1385">
          <w:rPr>
            <w:rStyle w:val="Hyperlink"/>
            <w:noProof/>
          </w:rPr>
          <w:t>4.6 Hướng phát triển:</w:t>
        </w:r>
        <w:r>
          <w:rPr>
            <w:noProof/>
            <w:webHidden/>
          </w:rPr>
          <w:tab/>
        </w:r>
        <w:r>
          <w:rPr>
            <w:noProof/>
            <w:webHidden/>
          </w:rPr>
          <w:fldChar w:fldCharType="begin"/>
        </w:r>
        <w:r>
          <w:rPr>
            <w:noProof/>
            <w:webHidden/>
          </w:rPr>
          <w:instrText xml:space="preserve"> PAGEREF _Toc216516455 \h </w:instrText>
        </w:r>
        <w:r>
          <w:rPr>
            <w:noProof/>
            <w:webHidden/>
          </w:rPr>
        </w:r>
        <w:r>
          <w:rPr>
            <w:noProof/>
            <w:webHidden/>
          </w:rPr>
          <w:fldChar w:fldCharType="separate"/>
        </w:r>
        <w:r w:rsidR="00D05BEB">
          <w:rPr>
            <w:noProof/>
            <w:webHidden/>
          </w:rPr>
          <w:t>52</w:t>
        </w:r>
        <w:r>
          <w:rPr>
            <w:noProof/>
            <w:webHidden/>
          </w:rPr>
          <w:fldChar w:fldCharType="end"/>
        </w:r>
      </w:hyperlink>
    </w:p>
    <w:p w14:paraId="15F78C93" w14:textId="13ABB245" w:rsidR="00F02511" w:rsidRDefault="00F02511">
      <w:pPr>
        <w:pStyle w:val="TOC1"/>
        <w:rPr>
          <w:rFonts w:asciiTheme="minorHAnsi" w:eastAsiaTheme="minorEastAsia" w:hAnsiTheme="minorHAnsi"/>
          <w:b w:val="0"/>
          <w:noProof/>
          <w:kern w:val="2"/>
          <w:sz w:val="24"/>
          <w14:ligatures w14:val="standardContextual"/>
        </w:rPr>
      </w:pPr>
      <w:hyperlink w:anchor="_Toc216516456" w:history="1">
        <w:r w:rsidRPr="00CB1385">
          <w:rPr>
            <w:rStyle w:val="Hyperlink"/>
            <w:bCs/>
            <w:noProof/>
          </w:rPr>
          <w:t>TÀI LIỆU THAM KHẢO</w:t>
        </w:r>
        <w:r>
          <w:rPr>
            <w:noProof/>
            <w:webHidden/>
          </w:rPr>
          <w:tab/>
        </w:r>
        <w:r>
          <w:rPr>
            <w:noProof/>
            <w:webHidden/>
          </w:rPr>
          <w:fldChar w:fldCharType="begin"/>
        </w:r>
        <w:r>
          <w:rPr>
            <w:noProof/>
            <w:webHidden/>
          </w:rPr>
          <w:instrText xml:space="preserve"> PAGEREF _Toc216516456 \h </w:instrText>
        </w:r>
        <w:r>
          <w:rPr>
            <w:noProof/>
            <w:webHidden/>
          </w:rPr>
        </w:r>
        <w:r>
          <w:rPr>
            <w:noProof/>
            <w:webHidden/>
          </w:rPr>
          <w:fldChar w:fldCharType="separate"/>
        </w:r>
        <w:r w:rsidR="00D05BEB">
          <w:rPr>
            <w:noProof/>
            <w:webHidden/>
          </w:rPr>
          <w:t>53</w:t>
        </w:r>
        <w:r>
          <w:rPr>
            <w:noProof/>
            <w:webHidden/>
          </w:rPr>
          <w:fldChar w:fldCharType="end"/>
        </w:r>
      </w:hyperlink>
    </w:p>
    <w:p w14:paraId="5E0FC40B" w14:textId="54D8B35A" w:rsidR="000044BC" w:rsidRPr="00F02511" w:rsidRDefault="00F772AD" w:rsidP="00F02511">
      <w:pPr>
        <w:pStyle w:val="Nidungvnbn"/>
        <w:ind w:firstLine="0"/>
        <w:jc w:val="center"/>
        <w:rPr>
          <w:b/>
          <w:lang w:val="vi-VN"/>
        </w:rPr>
      </w:pPr>
      <w:r w:rsidRPr="000F0AE1">
        <w:fldChar w:fldCharType="end"/>
      </w:r>
      <w:r w:rsidR="00B127A5" w:rsidRPr="000F0AE1">
        <w:br w:type="page"/>
      </w:r>
      <w:r w:rsidR="000044BC" w:rsidRPr="00F02511">
        <w:rPr>
          <w:b/>
        </w:rPr>
        <w:lastRenderedPageBreak/>
        <w:t>DANH MỤC HÌNH VẼ</w:t>
      </w:r>
    </w:p>
    <w:p w14:paraId="1EDBD8C1" w14:textId="28CADBAA" w:rsidR="00473927" w:rsidRDefault="002C7D83">
      <w:pPr>
        <w:pStyle w:val="TableofFigures"/>
        <w:tabs>
          <w:tab w:val="right" w:leader="dot" w:pos="8777"/>
        </w:tabs>
        <w:rPr>
          <w:rFonts w:asciiTheme="minorHAnsi" w:eastAsiaTheme="minorEastAsia" w:hAnsiTheme="minorHAnsi"/>
          <w:noProof/>
          <w:kern w:val="2"/>
          <w:sz w:val="24"/>
          <w14:ligatures w14:val="standardContextual"/>
        </w:rPr>
      </w:pPr>
      <w:r w:rsidRPr="000F0AE1">
        <w:rPr>
          <w:szCs w:val="26"/>
        </w:rPr>
        <w:fldChar w:fldCharType="begin"/>
      </w:r>
      <w:r w:rsidRPr="000F0AE1">
        <w:rPr>
          <w:szCs w:val="26"/>
        </w:rPr>
        <w:instrText xml:space="preserve"> TOC \h \z \c "Hình" </w:instrText>
      </w:r>
      <w:r w:rsidRPr="000F0AE1">
        <w:rPr>
          <w:szCs w:val="26"/>
        </w:rPr>
        <w:fldChar w:fldCharType="separate"/>
      </w:r>
      <w:hyperlink w:anchor="_Toc216516068" w:history="1">
        <w:r w:rsidR="00473927" w:rsidRPr="009E5FC5">
          <w:rPr>
            <w:rStyle w:val="Hyperlink"/>
            <w:noProof/>
          </w:rPr>
          <w:t>Hình 3.1 Kiến trúc hệ thống đa kênh lai ghép (Hybrid Multi-channel Architecture) tích hợp bộ lọc Blacklist</w:t>
        </w:r>
        <w:r w:rsidR="00473927">
          <w:rPr>
            <w:noProof/>
            <w:webHidden/>
          </w:rPr>
          <w:tab/>
        </w:r>
        <w:r w:rsidR="00473927">
          <w:rPr>
            <w:noProof/>
            <w:webHidden/>
          </w:rPr>
          <w:fldChar w:fldCharType="begin"/>
        </w:r>
        <w:r w:rsidR="00473927">
          <w:rPr>
            <w:noProof/>
            <w:webHidden/>
          </w:rPr>
          <w:instrText xml:space="preserve"> PAGEREF _Toc216516068 \h </w:instrText>
        </w:r>
        <w:r w:rsidR="00473927">
          <w:rPr>
            <w:noProof/>
            <w:webHidden/>
          </w:rPr>
        </w:r>
        <w:r w:rsidR="00473927">
          <w:rPr>
            <w:noProof/>
            <w:webHidden/>
          </w:rPr>
          <w:fldChar w:fldCharType="separate"/>
        </w:r>
        <w:r w:rsidR="00D05BEB">
          <w:rPr>
            <w:noProof/>
            <w:webHidden/>
          </w:rPr>
          <w:t>17</w:t>
        </w:r>
        <w:r w:rsidR="00473927">
          <w:rPr>
            <w:noProof/>
            <w:webHidden/>
          </w:rPr>
          <w:fldChar w:fldCharType="end"/>
        </w:r>
      </w:hyperlink>
    </w:p>
    <w:p w14:paraId="73172779" w14:textId="542F491B"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69" w:history="1">
        <w:r w:rsidRPr="009E5FC5">
          <w:rPr>
            <w:rStyle w:val="Hyperlink"/>
            <w:noProof/>
          </w:rPr>
          <w:t>Hình 4.1 Kết quả thực nghiệm kênh Text</w:t>
        </w:r>
        <w:r>
          <w:rPr>
            <w:noProof/>
            <w:webHidden/>
          </w:rPr>
          <w:tab/>
        </w:r>
        <w:r>
          <w:rPr>
            <w:noProof/>
            <w:webHidden/>
          </w:rPr>
          <w:fldChar w:fldCharType="begin"/>
        </w:r>
        <w:r>
          <w:rPr>
            <w:noProof/>
            <w:webHidden/>
          </w:rPr>
          <w:instrText xml:space="preserve"> PAGEREF _Toc216516069 \h </w:instrText>
        </w:r>
        <w:r>
          <w:rPr>
            <w:noProof/>
            <w:webHidden/>
          </w:rPr>
        </w:r>
        <w:r>
          <w:rPr>
            <w:noProof/>
            <w:webHidden/>
          </w:rPr>
          <w:fldChar w:fldCharType="separate"/>
        </w:r>
        <w:r w:rsidR="00D05BEB">
          <w:rPr>
            <w:noProof/>
            <w:webHidden/>
          </w:rPr>
          <w:t>31</w:t>
        </w:r>
        <w:r>
          <w:rPr>
            <w:noProof/>
            <w:webHidden/>
          </w:rPr>
          <w:fldChar w:fldCharType="end"/>
        </w:r>
      </w:hyperlink>
    </w:p>
    <w:p w14:paraId="5A52321C" w14:textId="69C54590"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0" w:history="1">
        <w:r w:rsidRPr="009E5FC5">
          <w:rPr>
            <w:rStyle w:val="Hyperlink"/>
            <w:noProof/>
          </w:rPr>
          <w:t>Hình 4.2 Kết quả thực nghiệm kênh Audio</w:t>
        </w:r>
        <w:r>
          <w:rPr>
            <w:noProof/>
            <w:webHidden/>
          </w:rPr>
          <w:tab/>
        </w:r>
        <w:r>
          <w:rPr>
            <w:noProof/>
            <w:webHidden/>
          </w:rPr>
          <w:fldChar w:fldCharType="begin"/>
        </w:r>
        <w:r>
          <w:rPr>
            <w:noProof/>
            <w:webHidden/>
          </w:rPr>
          <w:instrText xml:space="preserve"> PAGEREF _Toc216516070 \h </w:instrText>
        </w:r>
        <w:r>
          <w:rPr>
            <w:noProof/>
            <w:webHidden/>
          </w:rPr>
        </w:r>
        <w:r>
          <w:rPr>
            <w:noProof/>
            <w:webHidden/>
          </w:rPr>
          <w:fldChar w:fldCharType="separate"/>
        </w:r>
        <w:r w:rsidR="00D05BEB">
          <w:rPr>
            <w:noProof/>
            <w:webHidden/>
          </w:rPr>
          <w:t>32</w:t>
        </w:r>
        <w:r>
          <w:rPr>
            <w:noProof/>
            <w:webHidden/>
          </w:rPr>
          <w:fldChar w:fldCharType="end"/>
        </w:r>
      </w:hyperlink>
    </w:p>
    <w:p w14:paraId="1E593E68" w14:textId="412C6544"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1" w:history="1">
        <w:r w:rsidRPr="009E5FC5">
          <w:rPr>
            <w:rStyle w:val="Hyperlink"/>
            <w:noProof/>
          </w:rPr>
          <w:t>Hình 4.3 Kết quả thực nghiệm kênh Image</w:t>
        </w:r>
        <w:r>
          <w:rPr>
            <w:noProof/>
            <w:webHidden/>
          </w:rPr>
          <w:tab/>
        </w:r>
        <w:r>
          <w:rPr>
            <w:noProof/>
            <w:webHidden/>
          </w:rPr>
          <w:fldChar w:fldCharType="begin"/>
        </w:r>
        <w:r>
          <w:rPr>
            <w:noProof/>
            <w:webHidden/>
          </w:rPr>
          <w:instrText xml:space="preserve"> PAGEREF _Toc216516071 \h </w:instrText>
        </w:r>
        <w:r>
          <w:rPr>
            <w:noProof/>
            <w:webHidden/>
          </w:rPr>
        </w:r>
        <w:r>
          <w:rPr>
            <w:noProof/>
            <w:webHidden/>
          </w:rPr>
          <w:fldChar w:fldCharType="separate"/>
        </w:r>
        <w:r w:rsidR="00D05BEB">
          <w:rPr>
            <w:noProof/>
            <w:webHidden/>
          </w:rPr>
          <w:t>33</w:t>
        </w:r>
        <w:r>
          <w:rPr>
            <w:noProof/>
            <w:webHidden/>
          </w:rPr>
          <w:fldChar w:fldCharType="end"/>
        </w:r>
      </w:hyperlink>
    </w:p>
    <w:p w14:paraId="60BBD447" w14:textId="2C150D69"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2" w:history="1">
        <w:r w:rsidRPr="009E5FC5">
          <w:rPr>
            <w:rStyle w:val="Hyperlink"/>
            <w:noProof/>
          </w:rPr>
          <w:t>Hình 4.4</w:t>
        </w:r>
        <w:r w:rsidRPr="009E5FC5">
          <w:rPr>
            <w:rStyle w:val="Hyperlink"/>
            <w:noProof/>
            <w:lang w:val="vi-VN"/>
          </w:rPr>
          <w:t xml:space="preserve"> Ảnh kết quả thực nhiệm thứ nhất</w:t>
        </w:r>
        <w:r>
          <w:rPr>
            <w:noProof/>
            <w:webHidden/>
          </w:rPr>
          <w:tab/>
        </w:r>
        <w:r>
          <w:rPr>
            <w:noProof/>
            <w:webHidden/>
          </w:rPr>
          <w:fldChar w:fldCharType="begin"/>
        </w:r>
        <w:r>
          <w:rPr>
            <w:noProof/>
            <w:webHidden/>
          </w:rPr>
          <w:instrText xml:space="preserve"> PAGEREF _Toc216516072 \h </w:instrText>
        </w:r>
        <w:r>
          <w:rPr>
            <w:noProof/>
            <w:webHidden/>
          </w:rPr>
        </w:r>
        <w:r>
          <w:rPr>
            <w:noProof/>
            <w:webHidden/>
          </w:rPr>
          <w:fldChar w:fldCharType="separate"/>
        </w:r>
        <w:r w:rsidR="00D05BEB">
          <w:rPr>
            <w:noProof/>
            <w:webHidden/>
          </w:rPr>
          <w:t>35</w:t>
        </w:r>
        <w:r>
          <w:rPr>
            <w:noProof/>
            <w:webHidden/>
          </w:rPr>
          <w:fldChar w:fldCharType="end"/>
        </w:r>
      </w:hyperlink>
    </w:p>
    <w:p w14:paraId="20CB7FFC" w14:textId="0A32497C"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3" w:history="1">
        <w:r w:rsidRPr="009E5FC5">
          <w:rPr>
            <w:rStyle w:val="Hyperlink"/>
            <w:noProof/>
          </w:rPr>
          <w:t>Hình 4.5</w:t>
        </w:r>
        <w:r w:rsidRPr="009E5FC5">
          <w:rPr>
            <w:rStyle w:val="Hyperlink"/>
            <w:noProof/>
            <w:lang w:val="vi-VN"/>
          </w:rPr>
          <w:t xml:space="preserve"> Ảnh thực nghiệm thứ hai</w:t>
        </w:r>
        <w:r>
          <w:rPr>
            <w:noProof/>
            <w:webHidden/>
          </w:rPr>
          <w:tab/>
        </w:r>
        <w:r>
          <w:rPr>
            <w:noProof/>
            <w:webHidden/>
          </w:rPr>
          <w:fldChar w:fldCharType="begin"/>
        </w:r>
        <w:r>
          <w:rPr>
            <w:noProof/>
            <w:webHidden/>
          </w:rPr>
          <w:instrText xml:space="preserve"> PAGEREF _Toc216516073 \h </w:instrText>
        </w:r>
        <w:r>
          <w:rPr>
            <w:noProof/>
            <w:webHidden/>
          </w:rPr>
        </w:r>
        <w:r>
          <w:rPr>
            <w:noProof/>
            <w:webHidden/>
          </w:rPr>
          <w:fldChar w:fldCharType="separate"/>
        </w:r>
        <w:r w:rsidR="00D05BEB">
          <w:rPr>
            <w:noProof/>
            <w:webHidden/>
          </w:rPr>
          <w:t>35</w:t>
        </w:r>
        <w:r>
          <w:rPr>
            <w:noProof/>
            <w:webHidden/>
          </w:rPr>
          <w:fldChar w:fldCharType="end"/>
        </w:r>
      </w:hyperlink>
    </w:p>
    <w:p w14:paraId="39F9B85F" w14:textId="33465713"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4" w:history="1">
        <w:r w:rsidRPr="009E5FC5">
          <w:rPr>
            <w:rStyle w:val="Hyperlink"/>
            <w:noProof/>
          </w:rPr>
          <w:t>Hình 4.6 Ảnh thực nghiệm thứ 3</w:t>
        </w:r>
        <w:r>
          <w:rPr>
            <w:noProof/>
            <w:webHidden/>
          </w:rPr>
          <w:tab/>
        </w:r>
        <w:r>
          <w:rPr>
            <w:noProof/>
            <w:webHidden/>
          </w:rPr>
          <w:fldChar w:fldCharType="begin"/>
        </w:r>
        <w:r>
          <w:rPr>
            <w:noProof/>
            <w:webHidden/>
          </w:rPr>
          <w:instrText xml:space="preserve"> PAGEREF _Toc216516074 \h </w:instrText>
        </w:r>
        <w:r>
          <w:rPr>
            <w:noProof/>
            <w:webHidden/>
          </w:rPr>
        </w:r>
        <w:r>
          <w:rPr>
            <w:noProof/>
            <w:webHidden/>
          </w:rPr>
          <w:fldChar w:fldCharType="separate"/>
        </w:r>
        <w:r w:rsidR="00D05BEB">
          <w:rPr>
            <w:noProof/>
            <w:webHidden/>
          </w:rPr>
          <w:t>36</w:t>
        </w:r>
        <w:r>
          <w:rPr>
            <w:noProof/>
            <w:webHidden/>
          </w:rPr>
          <w:fldChar w:fldCharType="end"/>
        </w:r>
      </w:hyperlink>
    </w:p>
    <w:p w14:paraId="3C22D57A" w14:textId="5E64FC31"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5" w:history="1">
        <w:r w:rsidRPr="009E5FC5">
          <w:rPr>
            <w:rStyle w:val="Hyperlink"/>
            <w:noProof/>
          </w:rPr>
          <w:t>Hình 4.7 Ảnh thực nghiệm thứ 4</w:t>
        </w:r>
        <w:r>
          <w:rPr>
            <w:noProof/>
            <w:webHidden/>
          </w:rPr>
          <w:tab/>
        </w:r>
        <w:r>
          <w:rPr>
            <w:noProof/>
            <w:webHidden/>
          </w:rPr>
          <w:fldChar w:fldCharType="begin"/>
        </w:r>
        <w:r>
          <w:rPr>
            <w:noProof/>
            <w:webHidden/>
          </w:rPr>
          <w:instrText xml:space="preserve"> PAGEREF _Toc216516075 \h </w:instrText>
        </w:r>
        <w:r>
          <w:rPr>
            <w:noProof/>
            <w:webHidden/>
          </w:rPr>
        </w:r>
        <w:r>
          <w:rPr>
            <w:noProof/>
            <w:webHidden/>
          </w:rPr>
          <w:fldChar w:fldCharType="separate"/>
        </w:r>
        <w:r w:rsidR="00D05BEB">
          <w:rPr>
            <w:noProof/>
            <w:webHidden/>
          </w:rPr>
          <w:t>37</w:t>
        </w:r>
        <w:r>
          <w:rPr>
            <w:noProof/>
            <w:webHidden/>
          </w:rPr>
          <w:fldChar w:fldCharType="end"/>
        </w:r>
      </w:hyperlink>
    </w:p>
    <w:p w14:paraId="1F646F4E" w14:textId="24725C13"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6" w:history="1">
        <w:r w:rsidRPr="009E5FC5">
          <w:rPr>
            <w:rStyle w:val="Hyperlink"/>
            <w:noProof/>
          </w:rPr>
          <w:t>Hình 4.8 Ảnh thực nghiệm thứ 5</w:t>
        </w:r>
        <w:r>
          <w:rPr>
            <w:noProof/>
            <w:webHidden/>
          </w:rPr>
          <w:tab/>
        </w:r>
        <w:r>
          <w:rPr>
            <w:noProof/>
            <w:webHidden/>
          </w:rPr>
          <w:fldChar w:fldCharType="begin"/>
        </w:r>
        <w:r>
          <w:rPr>
            <w:noProof/>
            <w:webHidden/>
          </w:rPr>
          <w:instrText xml:space="preserve"> PAGEREF _Toc216516076 \h </w:instrText>
        </w:r>
        <w:r>
          <w:rPr>
            <w:noProof/>
            <w:webHidden/>
          </w:rPr>
        </w:r>
        <w:r>
          <w:rPr>
            <w:noProof/>
            <w:webHidden/>
          </w:rPr>
          <w:fldChar w:fldCharType="separate"/>
        </w:r>
        <w:r w:rsidR="00D05BEB">
          <w:rPr>
            <w:noProof/>
            <w:webHidden/>
          </w:rPr>
          <w:t>38</w:t>
        </w:r>
        <w:r>
          <w:rPr>
            <w:noProof/>
            <w:webHidden/>
          </w:rPr>
          <w:fldChar w:fldCharType="end"/>
        </w:r>
      </w:hyperlink>
    </w:p>
    <w:p w14:paraId="6B0ECFD6" w14:textId="70059E79"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7" w:history="1">
        <w:r w:rsidRPr="009E5FC5">
          <w:rPr>
            <w:rStyle w:val="Hyperlink"/>
            <w:noProof/>
          </w:rPr>
          <w:t>Hình 4.9 Ảnh thực nghiệm thứ 6</w:t>
        </w:r>
        <w:r>
          <w:rPr>
            <w:noProof/>
            <w:webHidden/>
          </w:rPr>
          <w:tab/>
        </w:r>
        <w:r>
          <w:rPr>
            <w:noProof/>
            <w:webHidden/>
          </w:rPr>
          <w:fldChar w:fldCharType="begin"/>
        </w:r>
        <w:r>
          <w:rPr>
            <w:noProof/>
            <w:webHidden/>
          </w:rPr>
          <w:instrText xml:space="preserve"> PAGEREF _Toc216516077 \h </w:instrText>
        </w:r>
        <w:r>
          <w:rPr>
            <w:noProof/>
            <w:webHidden/>
          </w:rPr>
        </w:r>
        <w:r>
          <w:rPr>
            <w:noProof/>
            <w:webHidden/>
          </w:rPr>
          <w:fldChar w:fldCharType="separate"/>
        </w:r>
        <w:r w:rsidR="00D05BEB">
          <w:rPr>
            <w:noProof/>
            <w:webHidden/>
          </w:rPr>
          <w:t>38</w:t>
        </w:r>
        <w:r>
          <w:rPr>
            <w:noProof/>
            <w:webHidden/>
          </w:rPr>
          <w:fldChar w:fldCharType="end"/>
        </w:r>
      </w:hyperlink>
    </w:p>
    <w:p w14:paraId="3248300A" w14:textId="10945D9C"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8" w:history="1">
        <w:r w:rsidRPr="009E5FC5">
          <w:rPr>
            <w:rStyle w:val="Hyperlink"/>
            <w:noProof/>
          </w:rPr>
          <w:t>Hình 4.10 Ảnh chụp từ tiktok game TFT</w:t>
        </w:r>
        <w:r>
          <w:rPr>
            <w:noProof/>
            <w:webHidden/>
          </w:rPr>
          <w:tab/>
        </w:r>
        <w:r>
          <w:rPr>
            <w:noProof/>
            <w:webHidden/>
          </w:rPr>
          <w:fldChar w:fldCharType="begin"/>
        </w:r>
        <w:r>
          <w:rPr>
            <w:noProof/>
            <w:webHidden/>
          </w:rPr>
          <w:instrText xml:space="preserve"> PAGEREF _Toc216516078 \h </w:instrText>
        </w:r>
        <w:r>
          <w:rPr>
            <w:noProof/>
            <w:webHidden/>
          </w:rPr>
        </w:r>
        <w:r>
          <w:rPr>
            <w:noProof/>
            <w:webHidden/>
          </w:rPr>
          <w:fldChar w:fldCharType="separate"/>
        </w:r>
        <w:r w:rsidR="00D05BEB">
          <w:rPr>
            <w:noProof/>
            <w:webHidden/>
          </w:rPr>
          <w:t>40</w:t>
        </w:r>
        <w:r>
          <w:rPr>
            <w:noProof/>
            <w:webHidden/>
          </w:rPr>
          <w:fldChar w:fldCharType="end"/>
        </w:r>
      </w:hyperlink>
    </w:p>
    <w:p w14:paraId="1667CDAC" w14:textId="4414D7EA"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79" w:history="1">
        <w:r w:rsidRPr="009E5FC5">
          <w:rPr>
            <w:rStyle w:val="Hyperlink"/>
            <w:noProof/>
          </w:rPr>
          <w:t>Hình 4.11 Ảnh thực nghiệm thứ 7</w:t>
        </w:r>
        <w:r>
          <w:rPr>
            <w:noProof/>
            <w:webHidden/>
          </w:rPr>
          <w:tab/>
        </w:r>
        <w:r>
          <w:rPr>
            <w:noProof/>
            <w:webHidden/>
          </w:rPr>
          <w:fldChar w:fldCharType="begin"/>
        </w:r>
        <w:r>
          <w:rPr>
            <w:noProof/>
            <w:webHidden/>
          </w:rPr>
          <w:instrText xml:space="preserve"> PAGEREF _Toc216516079 \h </w:instrText>
        </w:r>
        <w:r>
          <w:rPr>
            <w:noProof/>
            <w:webHidden/>
          </w:rPr>
        </w:r>
        <w:r>
          <w:rPr>
            <w:noProof/>
            <w:webHidden/>
          </w:rPr>
          <w:fldChar w:fldCharType="separate"/>
        </w:r>
        <w:r w:rsidR="00D05BEB">
          <w:rPr>
            <w:noProof/>
            <w:webHidden/>
          </w:rPr>
          <w:t>41</w:t>
        </w:r>
        <w:r>
          <w:rPr>
            <w:noProof/>
            <w:webHidden/>
          </w:rPr>
          <w:fldChar w:fldCharType="end"/>
        </w:r>
      </w:hyperlink>
    </w:p>
    <w:p w14:paraId="2749F163" w14:textId="57E20D95"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0" w:history="1">
        <w:r w:rsidRPr="009E5FC5">
          <w:rPr>
            <w:rStyle w:val="Hyperlink"/>
            <w:noProof/>
          </w:rPr>
          <w:t>Hình 4.12 Ảnh thực nghiệm thứ 8</w:t>
        </w:r>
        <w:r>
          <w:rPr>
            <w:noProof/>
            <w:webHidden/>
          </w:rPr>
          <w:tab/>
        </w:r>
        <w:r>
          <w:rPr>
            <w:noProof/>
            <w:webHidden/>
          </w:rPr>
          <w:fldChar w:fldCharType="begin"/>
        </w:r>
        <w:r>
          <w:rPr>
            <w:noProof/>
            <w:webHidden/>
          </w:rPr>
          <w:instrText xml:space="preserve"> PAGEREF _Toc216516080 \h </w:instrText>
        </w:r>
        <w:r>
          <w:rPr>
            <w:noProof/>
            <w:webHidden/>
          </w:rPr>
        </w:r>
        <w:r>
          <w:rPr>
            <w:noProof/>
            <w:webHidden/>
          </w:rPr>
          <w:fldChar w:fldCharType="separate"/>
        </w:r>
        <w:r w:rsidR="00D05BEB">
          <w:rPr>
            <w:noProof/>
            <w:webHidden/>
          </w:rPr>
          <w:t>42</w:t>
        </w:r>
        <w:r>
          <w:rPr>
            <w:noProof/>
            <w:webHidden/>
          </w:rPr>
          <w:fldChar w:fldCharType="end"/>
        </w:r>
      </w:hyperlink>
    </w:p>
    <w:p w14:paraId="5ABE3BC1" w14:textId="46F6072E"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1" w:history="1">
        <w:r w:rsidRPr="009E5FC5">
          <w:rPr>
            <w:rStyle w:val="Hyperlink"/>
            <w:noProof/>
          </w:rPr>
          <w:t>Hình 4.13 Ảnh chụp từ tiktok về 1 đoạn ngắn phim “Gió Ngang Quãng Trời Xanh”</w:t>
        </w:r>
        <w:r>
          <w:rPr>
            <w:noProof/>
            <w:webHidden/>
          </w:rPr>
          <w:tab/>
        </w:r>
        <w:r>
          <w:rPr>
            <w:noProof/>
            <w:webHidden/>
          </w:rPr>
          <w:fldChar w:fldCharType="begin"/>
        </w:r>
        <w:r>
          <w:rPr>
            <w:noProof/>
            <w:webHidden/>
          </w:rPr>
          <w:instrText xml:space="preserve"> PAGEREF _Toc216516081 \h </w:instrText>
        </w:r>
        <w:r>
          <w:rPr>
            <w:noProof/>
            <w:webHidden/>
          </w:rPr>
        </w:r>
        <w:r>
          <w:rPr>
            <w:noProof/>
            <w:webHidden/>
          </w:rPr>
          <w:fldChar w:fldCharType="separate"/>
        </w:r>
        <w:r w:rsidR="00D05BEB">
          <w:rPr>
            <w:noProof/>
            <w:webHidden/>
          </w:rPr>
          <w:t>43</w:t>
        </w:r>
        <w:r>
          <w:rPr>
            <w:noProof/>
            <w:webHidden/>
          </w:rPr>
          <w:fldChar w:fldCharType="end"/>
        </w:r>
      </w:hyperlink>
    </w:p>
    <w:p w14:paraId="4F073E51" w14:textId="71ECC27F"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2" w:history="1">
        <w:r w:rsidRPr="009E5FC5">
          <w:rPr>
            <w:rStyle w:val="Hyperlink"/>
            <w:noProof/>
          </w:rPr>
          <w:t>Hình 4.14 Ảnh thực nghiệm thứ 9</w:t>
        </w:r>
        <w:r>
          <w:rPr>
            <w:noProof/>
            <w:webHidden/>
          </w:rPr>
          <w:tab/>
        </w:r>
        <w:r>
          <w:rPr>
            <w:noProof/>
            <w:webHidden/>
          </w:rPr>
          <w:fldChar w:fldCharType="begin"/>
        </w:r>
        <w:r>
          <w:rPr>
            <w:noProof/>
            <w:webHidden/>
          </w:rPr>
          <w:instrText xml:space="preserve"> PAGEREF _Toc216516082 \h </w:instrText>
        </w:r>
        <w:r>
          <w:rPr>
            <w:noProof/>
            <w:webHidden/>
          </w:rPr>
        </w:r>
        <w:r>
          <w:rPr>
            <w:noProof/>
            <w:webHidden/>
          </w:rPr>
          <w:fldChar w:fldCharType="separate"/>
        </w:r>
        <w:r w:rsidR="00D05BEB">
          <w:rPr>
            <w:noProof/>
            <w:webHidden/>
          </w:rPr>
          <w:t>44</w:t>
        </w:r>
        <w:r>
          <w:rPr>
            <w:noProof/>
            <w:webHidden/>
          </w:rPr>
          <w:fldChar w:fldCharType="end"/>
        </w:r>
      </w:hyperlink>
    </w:p>
    <w:p w14:paraId="63EE9625" w14:textId="31E022CE"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3" w:history="1">
        <w:r w:rsidRPr="009E5FC5">
          <w:rPr>
            <w:rStyle w:val="Hyperlink"/>
            <w:noProof/>
          </w:rPr>
          <w:t>Hình 4.15 Ảnh kết quả sau trận đấu của game NARAKA BLADEPOINT</w:t>
        </w:r>
        <w:r>
          <w:rPr>
            <w:noProof/>
            <w:webHidden/>
          </w:rPr>
          <w:tab/>
        </w:r>
        <w:r>
          <w:rPr>
            <w:noProof/>
            <w:webHidden/>
          </w:rPr>
          <w:fldChar w:fldCharType="begin"/>
        </w:r>
        <w:r>
          <w:rPr>
            <w:noProof/>
            <w:webHidden/>
          </w:rPr>
          <w:instrText xml:space="preserve"> PAGEREF _Toc216516083 \h </w:instrText>
        </w:r>
        <w:r>
          <w:rPr>
            <w:noProof/>
            <w:webHidden/>
          </w:rPr>
        </w:r>
        <w:r>
          <w:rPr>
            <w:noProof/>
            <w:webHidden/>
          </w:rPr>
          <w:fldChar w:fldCharType="separate"/>
        </w:r>
        <w:r w:rsidR="00D05BEB">
          <w:rPr>
            <w:noProof/>
            <w:webHidden/>
          </w:rPr>
          <w:t>44</w:t>
        </w:r>
        <w:r>
          <w:rPr>
            <w:noProof/>
            <w:webHidden/>
          </w:rPr>
          <w:fldChar w:fldCharType="end"/>
        </w:r>
      </w:hyperlink>
    </w:p>
    <w:p w14:paraId="5302F8C9" w14:textId="73A49419"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4" w:history="1">
        <w:r w:rsidRPr="009E5FC5">
          <w:rPr>
            <w:rStyle w:val="Hyperlink"/>
            <w:noProof/>
          </w:rPr>
          <w:t>Hình 4.16 Ảnh thực nghiệm thứ 10</w:t>
        </w:r>
        <w:r>
          <w:rPr>
            <w:noProof/>
            <w:webHidden/>
          </w:rPr>
          <w:tab/>
        </w:r>
        <w:r>
          <w:rPr>
            <w:noProof/>
            <w:webHidden/>
          </w:rPr>
          <w:fldChar w:fldCharType="begin"/>
        </w:r>
        <w:r>
          <w:rPr>
            <w:noProof/>
            <w:webHidden/>
          </w:rPr>
          <w:instrText xml:space="preserve"> PAGEREF _Toc216516084 \h </w:instrText>
        </w:r>
        <w:r>
          <w:rPr>
            <w:noProof/>
            <w:webHidden/>
          </w:rPr>
        </w:r>
        <w:r>
          <w:rPr>
            <w:noProof/>
            <w:webHidden/>
          </w:rPr>
          <w:fldChar w:fldCharType="separate"/>
        </w:r>
        <w:r w:rsidR="00D05BEB">
          <w:rPr>
            <w:noProof/>
            <w:webHidden/>
          </w:rPr>
          <w:t>45</w:t>
        </w:r>
        <w:r>
          <w:rPr>
            <w:noProof/>
            <w:webHidden/>
          </w:rPr>
          <w:fldChar w:fldCharType="end"/>
        </w:r>
      </w:hyperlink>
    </w:p>
    <w:p w14:paraId="340F0DB6" w14:textId="271D0C98"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5" w:history="1">
        <w:r w:rsidRPr="009E5FC5">
          <w:rPr>
            <w:rStyle w:val="Hyperlink"/>
            <w:noProof/>
          </w:rPr>
          <w:t>Hình 4.17 Ảnh kết quả trận sau trận đấu Solo Mode</w:t>
        </w:r>
        <w:r>
          <w:rPr>
            <w:noProof/>
            <w:webHidden/>
          </w:rPr>
          <w:tab/>
        </w:r>
        <w:r>
          <w:rPr>
            <w:noProof/>
            <w:webHidden/>
          </w:rPr>
          <w:fldChar w:fldCharType="begin"/>
        </w:r>
        <w:r>
          <w:rPr>
            <w:noProof/>
            <w:webHidden/>
          </w:rPr>
          <w:instrText xml:space="preserve"> PAGEREF _Toc216516085 \h </w:instrText>
        </w:r>
        <w:r>
          <w:rPr>
            <w:noProof/>
            <w:webHidden/>
          </w:rPr>
        </w:r>
        <w:r>
          <w:rPr>
            <w:noProof/>
            <w:webHidden/>
          </w:rPr>
          <w:fldChar w:fldCharType="separate"/>
        </w:r>
        <w:r w:rsidR="00D05BEB">
          <w:rPr>
            <w:noProof/>
            <w:webHidden/>
          </w:rPr>
          <w:t>46</w:t>
        </w:r>
        <w:r>
          <w:rPr>
            <w:noProof/>
            <w:webHidden/>
          </w:rPr>
          <w:fldChar w:fldCharType="end"/>
        </w:r>
      </w:hyperlink>
    </w:p>
    <w:p w14:paraId="408DDF07" w14:textId="5A82F1C9"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6" w:history="1">
        <w:r w:rsidRPr="009E5FC5">
          <w:rPr>
            <w:rStyle w:val="Hyperlink"/>
            <w:noProof/>
          </w:rPr>
          <w:t>Hình 4.18 Thử nghiệm hệ thống bằng video tiktok (1)</w:t>
        </w:r>
        <w:r>
          <w:rPr>
            <w:noProof/>
            <w:webHidden/>
          </w:rPr>
          <w:tab/>
        </w:r>
        <w:r>
          <w:rPr>
            <w:noProof/>
            <w:webHidden/>
          </w:rPr>
          <w:fldChar w:fldCharType="begin"/>
        </w:r>
        <w:r>
          <w:rPr>
            <w:noProof/>
            <w:webHidden/>
          </w:rPr>
          <w:instrText xml:space="preserve"> PAGEREF _Toc216516086 \h </w:instrText>
        </w:r>
        <w:r>
          <w:rPr>
            <w:noProof/>
            <w:webHidden/>
          </w:rPr>
        </w:r>
        <w:r>
          <w:rPr>
            <w:noProof/>
            <w:webHidden/>
          </w:rPr>
          <w:fldChar w:fldCharType="separate"/>
        </w:r>
        <w:r w:rsidR="00D05BEB">
          <w:rPr>
            <w:noProof/>
            <w:webHidden/>
          </w:rPr>
          <w:t>47</w:t>
        </w:r>
        <w:r>
          <w:rPr>
            <w:noProof/>
            <w:webHidden/>
          </w:rPr>
          <w:fldChar w:fldCharType="end"/>
        </w:r>
      </w:hyperlink>
    </w:p>
    <w:p w14:paraId="1DB1D634" w14:textId="6A0D8FC9"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7" w:history="1">
        <w:r w:rsidRPr="009E5FC5">
          <w:rPr>
            <w:rStyle w:val="Hyperlink"/>
            <w:noProof/>
          </w:rPr>
          <w:t>Hình 4.19 Thử nghiệm hệ thống bằng video tiktok (2)</w:t>
        </w:r>
        <w:r>
          <w:rPr>
            <w:noProof/>
            <w:webHidden/>
          </w:rPr>
          <w:tab/>
        </w:r>
        <w:r>
          <w:rPr>
            <w:noProof/>
            <w:webHidden/>
          </w:rPr>
          <w:fldChar w:fldCharType="begin"/>
        </w:r>
        <w:r>
          <w:rPr>
            <w:noProof/>
            <w:webHidden/>
          </w:rPr>
          <w:instrText xml:space="preserve"> PAGEREF _Toc216516087 \h </w:instrText>
        </w:r>
        <w:r>
          <w:rPr>
            <w:noProof/>
            <w:webHidden/>
          </w:rPr>
        </w:r>
        <w:r>
          <w:rPr>
            <w:noProof/>
            <w:webHidden/>
          </w:rPr>
          <w:fldChar w:fldCharType="separate"/>
        </w:r>
        <w:r w:rsidR="00D05BEB">
          <w:rPr>
            <w:noProof/>
            <w:webHidden/>
          </w:rPr>
          <w:t>47</w:t>
        </w:r>
        <w:r>
          <w:rPr>
            <w:noProof/>
            <w:webHidden/>
          </w:rPr>
          <w:fldChar w:fldCharType="end"/>
        </w:r>
      </w:hyperlink>
    </w:p>
    <w:p w14:paraId="4A734761" w14:textId="55504BE2"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8" w:history="1">
        <w:r w:rsidRPr="009E5FC5">
          <w:rPr>
            <w:rStyle w:val="Hyperlink"/>
            <w:noProof/>
          </w:rPr>
          <w:t>Hình 4.20 Thử nghiệm hệ thống bằng video tiktok (2)</w:t>
        </w:r>
        <w:r>
          <w:rPr>
            <w:noProof/>
            <w:webHidden/>
          </w:rPr>
          <w:tab/>
        </w:r>
        <w:r>
          <w:rPr>
            <w:noProof/>
            <w:webHidden/>
          </w:rPr>
          <w:fldChar w:fldCharType="begin"/>
        </w:r>
        <w:r>
          <w:rPr>
            <w:noProof/>
            <w:webHidden/>
          </w:rPr>
          <w:instrText xml:space="preserve"> PAGEREF _Toc216516088 \h </w:instrText>
        </w:r>
        <w:r>
          <w:rPr>
            <w:noProof/>
            <w:webHidden/>
          </w:rPr>
        </w:r>
        <w:r>
          <w:rPr>
            <w:noProof/>
            <w:webHidden/>
          </w:rPr>
          <w:fldChar w:fldCharType="separate"/>
        </w:r>
        <w:r w:rsidR="00D05BEB">
          <w:rPr>
            <w:noProof/>
            <w:webHidden/>
          </w:rPr>
          <w:t>48</w:t>
        </w:r>
        <w:r>
          <w:rPr>
            <w:noProof/>
            <w:webHidden/>
          </w:rPr>
          <w:fldChar w:fldCharType="end"/>
        </w:r>
      </w:hyperlink>
    </w:p>
    <w:p w14:paraId="438640CF" w14:textId="238C43EA"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89" w:history="1">
        <w:r w:rsidRPr="009E5FC5">
          <w:rPr>
            <w:rStyle w:val="Hyperlink"/>
            <w:noProof/>
          </w:rPr>
          <w:t>Hình 4.21 Thử nghiệm hệ thống bằng video tiktok (3)</w:t>
        </w:r>
        <w:r>
          <w:rPr>
            <w:noProof/>
            <w:webHidden/>
          </w:rPr>
          <w:tab/>
        </w:r>
        <w:r>
          <w:rPr>
            <w:noProof/>
            <w:webHidden/>
          </w:rPr>
          <w:fldChar w:fldCharType="begin"/>
        </w:r>
        <w:r>
          <w:rPr>
            <w:noProof/>
            <w:webHidden/>
          </w:rPr>
          <w:instrText xml:space="preserve"> PAGEREF _Toc216516089 \h </w:instrText>
        </w:r>
        <w:r>
          <w:rPr>
            <w:noProof/>
            <w:webHidden/>
          </w:rPr>
        </w:r>
        <w:r>
          <w:rPr>
            <w:noProof/>
            <w:webHidden/>
          </w:rPr>
          <w:fldChar w:fldCharType="separate"/>
        </w:r>
        <w:r w:rsidR="00D05BEB">
          <w:rPr>
            <w:noProof/>
            <w:webHidden/>
          </w:rPr>
          <w:t>48</w:t>
        </w:r>
        <w:r>
          <w:rPr>
            <w:noProof/>
            <w:webHidden/>
          </w:rPr>
          <w:fldChar w:fldCharType="end"/>
        </w:r>
      </w:hyperlink>
    </w:p>
    <w:p w14:paraId="1071269C" w14:textId="079EE4E9"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90" w:history="1">
        <w:r w:rsidRPr="009E5FC5">
          <w:rPr>
            <w:rStyle w:val="Hyperlink"/>
            <w:noProof/>
          </w:rPr>
          <w:t>Hình 4.22 Thử nghiệm hệ thống bằng video tiktok (4)</w:t>
        </w:r>
        <w:r>
          <w:rPr>
            <w:noProof/>
            <w:webHidden/>
          </w:rPr>
          <w:tab/>
        </w:r>
        <w:r>
          <w:rPr>
            <w:noProof/>
            <w:webHidden/>
          </w:rPr>
          <w:fldChar w:fldCharType="begin"/>
        </w:r>
        <w:r>
          <w:rPr>
            <w:noProof/>
            <w:webHidden/>
          </w:rPr>
          <w:instrText xml:space="preserve"> PAGEREF _Toc216516090 \h </w:instrText>
        </w:r>
        <w:r>
          <w:rPr>
            <w:noProof/>
            <w:webHidden/>
          </w:rPr>
        </w:r>
        <w:r>
          <w:rPr>
            <w:noProof/>
            <w:webHidden/>
          </w:rPr>
          <w:fldChar w:fldCharType="separate"/>
        </w:r>
        <w:r w:rsidR="00D05BEB">
          <w:rPr>
            <w:noProof/>
            <w:webHidden/>
          </w:rPr>
          <w:t>49</w:t>
        </w:r>
        <w:r>
          <w:rPr>
            <w:noProof/>
            <w:webHidden/>
          </w:rPr>
          <w:fldChar w:fldCharType="end"/>
        </w:r>
      </w:hyperlink>
    </w:p>
    <w:p w14:paraId="5FE2E73E" w14:textId="73095F61"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91" w:history="1">
        <w:r w:rsidRPr="009E5FC5">
          <w:rPr>
            <w:rStyle w:val="Hyperlink"/>
            <w:noProof/>
          </w:rPr>
          <w:t>Hình 4.23 Thử nghiệm hệ thống bằng video tiktok (5)</w:t>
        </w:r>
        <w:r>
          <w:rPr>
            <w:noProof/>
            <w:webHidden/>
          </w:rPr>
          <w:tab/>
        </w:r>
        <w:r>
          <w:rPr>
            <w:noProof/>
            <w:webHidden/>
          </w:rPr>
          <w:fldChar w:fldCharType="begin"/>
        </w:r>
        <w:r>
          <w:rPr>
            <w:noProof/>
            <w:webHidden/>
          </w:rPr>
          <w:instrText xml:space="preserve"> PAGEREF _Toc216516091 \h </w:instrText>
        </w:r>
        <w:r>
          <w:rPr>
            <w:noProof/>
            <w:webHidden/>
          </w:rPr>
        </w:r>
        <w:r>
          <w:rPr>
            <w:noProof/>
            <w:webHidden/>
          </w:rPr>
          <w:fldChar w:fldCharType="separate"/>
        </w:r>
        <w:r w:rsidR="00D05BEB">
          <w:rPr>
            <w:noProof/>
            <w:webHidden/>
          </w:rPr>
          <w:t>49</w:t>
        </w:r>
        <w:r>
          <w:rPr>
            <w:noProof/>
            <w:webHidden/>
          </w:rPr>
          <w:fldChar w:fldCharType="end"/>
        </w:r>
      </w:hyperlink>
    </w:p>
    <w:p w14:paraId="1ECE14AF" w14:textId="273E3075"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92" w:history="1">
        <w:r w:rsidRPr="009E5FC5">
          <w:rPr>
            <w:rStyle w:val="Hyperlink"/>
            <w:noProof/>
          </w:rPr>
          <w:t>Hình 4.24 Thử nghiệm hệ thống bằng video tiktok (6)</w:t>
        </w:r>
        <w:r>
          <w:rPr>
            <w:noProof/>
            <w:webHidden/>
          </w:rPr>
          <w:tab/>
        </w:r>
        <w:r>
          <w:rPr>
            <w:noProof/>
            <w:webHidden/>
          </w:rPr>
          <w:fldChar w:fldCharType="begin"/>
        </w:r>
        <w:r>
          <w:rPr>
            <w:noProof/>
            <w:webHidden/>
          </w:rPr>
          <w:instrText xml:space="preserve"> PAGEREF _Toc216516092 \h </w:instrText>
        </w:r>
        <w:r>
          <w:rPr>
            <w:noProof/>
            <w:webHidden/>
          </w:rPr>
        </w:r>
        <w:r>
          <w:rPr>
            <w:noProof/>
            <w:webHidden/>
          </w:rPr>
          <w:fldChar w:fldCharType="separate"/>
        </w:r>
        <w:r w:rsidR="00D05BEB">
          <w:rPr>
            <w:noProof/>
            <w:webHidden/>
          </w:rPr>
          <w:t>50</w:t>
        </w:r>
        <w:r>
          <w:rPr>
            <w:noProof/>
            <w:webHidden/>
          </w:rPr>
          <w:fldChar w:fldCharType="end"/>
        </w:r>
      </w:hyperlink>
    </w:p>
    <w:p w14:paraId="62FC4B46" w14:textId="7E108CE0"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93" w:history="1">
        <w:r w:rsidRPr="009E5FC5">
          <w:rPr>
            <w:rStyle w:val="Hyperlink"/>
            <w:noProof/>
          </w:rPr>
          <w:t>Hình 4.25 Thử nghiệm hệ thống bằng video tiktok (7)</w:t>
        </w:r>
        <w:r>
          <w:rPr>
            <w:noProof/>
            <w:webHidden/>
          </w:rPr>
          <w:tab/>
        </w:r>
        <w:r>
          <w:rPr>
            <w:noProof/>
            <w:webHidden/>
          </w:rPr>
          <w:fldChar w:fldCharType="begin"/>
        </w:r>
        <w:r>
          <w:rPr>
            <w:noProof/>
            <w:webHidden/>
          </w:rPr>
          <w:instrText xml:space="preserve"> PAGEREF _Toc216516093 \h </w:instrText>
        </w:r>
        <w:r>
          <w:rPr>
            <w:noProof/>
            <w:webHidden/>
          </w:rPr>
        </w:r>
        <w:r>
          <w:rPr>
            <w:noProof/>
            <w:webHidden/>
          </w:rPr>
          <w:fldChar w:fldCharType="separate"/>
        </w:r>
        <w:r w:rsidR="00D05BEB">
          <w:rPr>
            <w:noProof/>
            <w:webHidden/>
          </w:rPr>
          <w:t>50</w:t>
        </w:r>
        <w:r>
          <w:rPr>
            <w:noProof/>
            <w:webHidden/>
          </w:rPr>
          <w:fldChar w:fldCharType="end"/>
        </w:r>
      </w:hyperlink>
    </w:p>
    <w:p w14:paraId="03E0A422" w14:textId="089A9336"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94" w:history="1">
        <w:r w:rsidRPr="009E5FC5">
          <w:rPr>
            <w:rStyle w:val="Hyperlink"/>
            <w:noProof/>
          </w:rPr>
          <w:t>Hình 4.26 Thử nghiệm hệ thống bằng video tiktok (8)</w:t>
        </w:r>
        <w:r>
          <w:rPr>
            <w:noProof/>
            <w:webHidden/>
          </w:rPr>
          <w:tab/>
        </w:r>
        <w:r>
          <w:rPr>
            <w:noProof/>
            <w:webHidden/>
          </w:rPr>
          <w:fldChar w:fldCharType="begin"/>
        </w:r>
        <w:r>
          <w:rPr>
            <w:noProof/>
            <w:webHidden/>
          </w:rPr>
          <w:instrText xml:space="preserve"> PAGEREF _Toc216516094 \h </w:instrText>
        </w:r>
        <w:r>
          <w:rPr>
            <w:noProof/>
            <w:webHidden/>
          </w:rPr>
        </w:r>
        <w:r>
          <w:rPr>
            <w:noProof/>
            <w:webHidden/>
          </w:rPr>
          <w:fldChar w:fldCharType="separate"/>
        </w:r>
        <w:r w:rsidR="00D05BEB">
          <w:rPr>
            <w:noProof/>
            <w:webHidden/>
          </w:rPr>
          <w:t>51</w:t>
        </w:r>
        <w:r>
          <w:rPr>
            <w:noProof/>
            <w:webHidden/>
          </w:rPr>
          <w:fldChar w:fldCharType="end"/>
        </w:r>
      </w:hyperlink>
    </w:p>
    <w:p w14:paraId="5217B6A0" w14:textId="5C056ED0" w:rsidR="007E6AB9" w:rsidRPr="000F0AE1" w:rsidRDefault="002C7D83">
      <w:pPr>
        <w:spacing w:after="200" w:line="276" w:lineRule="auto"/>
        <w:rPr>
          <w:sz w:val="26"/>
          <w:szCs w:val="26"/>
        </w:rPr>
      </w:pPr>
      <w:r w:rsidRPr="000F0AE1">
        <w:rPr>
          <w:sz w:val="26"/>
          <w:szCs w:val="26"/>
        </w:rPr>
        <w:fldChar w:fldCharType="end"/>
      </w:r>
    </w:p>
    <w:p w14:paraId="72C6072A" w14:textId="77777777" w:rsidR="002C7D83" w:rsidRPr="000F0AE1" w:rsidRDefault="002C7D83">
      <w:pPr>
        <w:spacing w:after="200" w:line="276" w:lineRule="auto"/>
        <w:rPr>
          <w:sz w:val="32"/>
          <w:szCs w:val="32"/>
          <w:lang w:val="vi-VN"/>
        </w:rPr>
      </w:pPr>
      <w:r w:rsidRPr="000F0AE1">
        <w:br w:type="page"/>
      </w:r>
    </w:p>
    <w:p w14:paraId="0E0B6316" w14:textId="77777777" w:rsidR="00473927" w:rsidRDefault="000044BC" w:rsidP="005E0008">
      <w:pPr>
        <w:pStyle w:val="Heading1"/>
        <w:numPr>
          <w:ilvl w:val="0"/>
          <w:numId w:val="0"/>
        </w:numPr>
        <w:jc w:val="center"/>
        <w:rPr>
          <w:noProof/>
        </w:rPr>
      </w:pPr>
      <w:bookmarkStart w:id="1" w:name="_Toc216516390"/>
      <w:r w:rsidRPr="00454F80">
        <w:rPr>
          <w:bCs/>
        </w:rPr>
        <w:lastRenderedPageBreak/>
        <w:t xml:space="preserve">DANH MỤC </w:t>
      </w:r>
      <w:r w:rsidRPr="00454F80">
        <w:rPr>
          <w:bCs/>
          <w:lang w:val="en-US"/>
        </w:rPr>
        <w:t>BẢNG BIỂU</w:t>
      </w:r>
      <w:bookmarkEnd w:id="1"/>
      <w:r w:rsidR="005E0008" w:rsidRPr="000F0AE1">
        <w:rPr>
          <w:bCs/>
        </w:rPr>
        <w:fldChar w:fldCharType="begin"/>
      </w:r>
      <w:r w:rsidR="005E0008" w:rsidRPr="00454F80">
        <w:rPr>
          <w:bCs/>
        </w:rPr>
        <w:instrText xml:space="preserve"> TOC \h \z \c "Bảng" </w:instrText>
      </w:r>
      <w:r w:rsidR="005E0008" w:rsidRPr="000F0AE1">
        <w:rPr>
          <w:bCs/>
        </w:rPr>
        <w:fldChar w:fldCharType="separate"/>
      </w:r>
    </w:p>
    <w:p w14:paraId="65E5030E" w14:textId="15EF2585"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60" w:history="1">
        <w:r w:rsidRPr="003960B7">
          <w:rPr>
            <w:rStyle w:val="Hyperlink"/>
            <w:noProof/>
          </w:rPr>
          <w:t>Bảng 2.1 Hiệu suất của PhoBERT so với</w:t>
        </w:r>
        <w:r>
          <w:rPr>
            <w:noProof/>
            <w:webHidden/>
          </w:rPr>
          <w:tab/>
        </w:r>
        <w:r>
          <w:rPr>
            <w:noProof/>
            <w:webHidden/>
          </w:rPr>
          <w:fldChar w:fldCharType="begin"/>
        </w:r>
        <w:r>
          <w:rPr>
            <w:noProof/>
            <w:webHidden/>
          </w:rPr>
          <w:instrText xml:space="preserve"> PAGEREF _Toc216516060 \h </w:instrText>
        </w:r>
        <w:r>
          <w:rPr>
            <w:noProof/>
            <w:webHidden/>
          </w:rPr>
        </w:r>
        <w:r>
          <w:rPr>
            <w:noProof/>
            <w:webHidden/>
          </w:rPr>
          <w:fldChar w:fldCharType="separate"/>
        </w:r>
        <w:r w:rsidR="00D05BEB">
          <w:rPr>
            <w:noProof/>
            <w:webHidden/>
          </w:rPr>
          <w:t>8</w:t>
        </w:r>
        <w:r>
          <w:rPr>
            <w:noProof/>
            <w:webHidden/>
          </w:rPr>
          <w:fldChar w:fldCharType="end"/>
        </w:r>
      </w:hyperlink>
    </w:p>
    <w:p w14:paraId="1DB3158B" w14:textId="33A6FD63"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61" w:history="1">
        <w:r w:rsidRPr="003960B7">
          <w:rPr>
            <w:rStyle w:val="Hyperlink"/>
            <w:noProof/>
          </w:rPr>
          <w:t>Bảng 3.1 Bảng giải thích giá trị các nhãn trong dataset</w:t>
        </w:r>
        <w:r>
          <w:rPr>
            <w:noProof/>
            <w:webHidden/>
          </w:rPr>
          <w:tab/>
        </w:r>
        <w:r>
          <w:rPr>
            <w:noProof/>
            <w:webHidden/>
          </w:rPr>
          <w:fldChar w:fldCharType="begin"/>
        </w:r>
        <w:r>
          <w:rPr>
            <w:noProof/>
            <w:webHidden/>
          </w:rPr>
          <w:instrText xml:space="preserve"> PAGEREF _Toc216516061 \h </w:instrText>
        </w:r>
        <w:r>
          <w:rPr>
            <w:noProof/>
            <w:webHidden/>
          </w:rPr>
        </w:r>
        <w:r>
          <w:rPr>
            <w:noProof/>
            <w:webHidden/>
          </w:rPr>
          <w:fldChar w:fldCharType="separate"/>
        </w:r>
        <w:r w:rsidR="00D05BEB">
          <w:rPr>
            <w:noProof/>
            <w:webHidden/>
          </w:rPr>
          <w:t>15</w:t>
        </w:r>
        <w:r>
          <w:rPr>
            <w:noProof/>
            <w:webHidden/>
          </w:rPr>
          <w:fldChar w:fldCharType="end"/>
        </w:r>
      </w:hyperlink>
    </w:p>
    <w:p w14:paraId="7A4E26B9" w14:textId="2A8A0377"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62" w:history="1">
        <w:r w:rsidRPr="003960B7">
          <w:rPr>
            <w:rStyle w:val="Hyperlink"/>
            <w:noProof/>
          </w:rPr>
          <w:t>Bảng 3.2 Bảng thành phần cấu hình mô hình PhoBert</w:t>
        </w:r>
        <w:r>
          <w:rPr>
            <w:noProof/>
            <w:webHidden/>
          </w:rPr>
          <w:tab/>
        </w:r>
        <w:r>
          <w:rPr>
            <w:noProof/>
            <w:webHidden/>
          </w:rPr>
          <w:fldChar w:fldCharType="begin"/>
        </w:r>
        <w:r>
          <w:rPr>
            <w:noProof/>
            <w:webHidden/>
          </w:rPr>
          <w:instrText xml:space="preserve"> PAGEREF _Toc216516062 \h </w:instrText>
        </w:r>
        <w:r>
          <w:rPr>
            <w:noProof/>
            <w:webHidden/>
          </w:rPr>
        </w:r>
        <w:r>
          <w:rPr>
            <w:noProof/>
            <w:webHidden/>
          </w:rPr>
          <w:fldChar w:fldCharType="separate"/>
        </w:r>
        <w:r w:rsidR="00D05BEB">
          <w:rPr>
            <w:noProof/>
            <w:webHidden/>
          </w:rPr>
          <w:t>19</w:t>
        </w:r>
        <w:r>
          <w:rPr>
            <w:noProof/>
            <w:webHidden/>
          </w:rPr>
          <w:fldChar w:fldCharType="end"/>
        </w:r>
      </w:hyperlink>
    </w:p>
    <w:p w14:paraId="23306E03" w14:textId="099A5F89"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63" w:history="1">
        <w:r w:rsidRPr="003960B7">
          <w:rPr>
            <w:rStyle w:val="Hyperlink"/>
            <w:noProof/>
          </w:rPr>
          <w:t>Bảng 4.1</w:t>
        </w:r>
        <w:r w:rsidRPr="003960B7">
          <w:rPr>
            <w:rStyle w:val="Hyperlink"/>
            <w:noProof/>
            <w:lang w:val="vi-VN"/>
          </w:rPr>
          <w:t xml:space="preserve"> Bảng cấu trúc thành phần đầu vào</w:t>
        </w:r>
        <w:r>
          <w:rPr>
            <w:noProof/>
            <w:webHidden/>
          </w:rPr>
          <w:tab/>
        </w:r>
        <w:r>
          <w:rPr>
            <w:noProof/>
            <w:webHidden/>
          </w:rPr>
          <w:fldChar w:fldCharType="begin"/>
        </w:r>
        <w:r>
          <w:rPr>
            <w:noProof/>
            <w:webHidden/>
          </w:rPr>
          <w:instrText xml:space="preserve"> PAGEREF _Toc216516063 \h </w:instrText>
        </w:r>
        <w:r>
          <w:rPr>
            <w:noProof/>
            <w:webHidden/>
          </w:rPr>
        </w:r>
        <w:r>
          <w:rPr>
            <w:noProof/>
            <w:webHidden/>
          </w:rPr>
          <w:fldChar w:fldCharType="separate"/>
        </w:r>
        <w:r w:rsidR="00D05BEB">
          <w:rPr>
            <w:noProof/>
            <w:webHidden/>
          </w:rPr>
          <w:t>24</w:t>
        </w:r>
        <w:r>
          <w:rPr>
            <w:noProof/>
            <w:webHidden/>
          </w:rPr>
          <w:fldChar w:fldCharType="end"/>
        </w:r>
      </w:hyperlink>
    </w:p>
    <w:p w14:paraId="13F924A9" w14:textId="488FE511"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64" w:history="1">
        <w:r w:rsidRPr="003960B7">
          <w:rPr>
            <w:rStyle w:val="Hyperlink"/>
            <w:noProof/>
          </w:rPr>
          <w:t>Bảng 4.2</w:t>
        </w:r>
        <w:r w:rsidRPr="003960B7">
          <w:rPr>
            <w:rStyle w:val="Hyperlink"/>
            <w:noProof/>
            <w:lang w:val="vi-VN"/>
          </w:rPr>
          <w:t xml:space="preserve"> Bảng cấu trúc thành phần đầu ra</w:t>
        </w:r>
        <w:r>
          <w:rPr>
            <w:noProof/>
            <w:webHidden/>
          </w:rPr>
          <w:tab/>
        </w:r>
        <w:r>
          <w:rPr>
            <w:noProof/>
            <w:webHidden/>
          </w:rPr>
          <w:fldChar w:fldCharType="begin"/>
        </w:r>
        <w:r>
          <w:rPr>
            <w:noProof/>
            <w:webHidden/>
          </w:rPr>
          <w:instrText xml:space="preserve"> PAGEREF _Toc216516064 \h </w:instrText>
        </w:r>
        <w:r>
          <w:rPr>
            <w:noProof/>
            <w:webHidden/>
          </w:rPr>
        </w:r>
        <w:r>
          <w:rPr>
            <w:noProof/>
            <w:webHidden/>
          </w:rPr>
          <w:fldChar w:fldCharType="separate"/>
        </w:r>
        <w:r w:rsidR="00D05BEB">
          <w:rPr>
            <w:noProof/>
            <w:webHidden/>
          </w:rPr>
          <w:t>25</w:t>
        </w:r>
        <w:r>
          <w:rPr>
            <w:noProof/>
            <w:webHidden/>
          </w:rPr>
          <w:fldChar w:fldCharType="end"/>
        </w:r>
      </w:hyperlink>
    </w:p>
    <w:p w14:paraId="58002A61" w14:textId="4956B74F" w:rsidR="00473927" w:rsidRDefault="00473927">
      <w:pPr>
        <w:pStyle w:val="TableofFigures"/>
        <w:tabs>
          <w:tab w:val="right" w:leader="dot" w:pos="8777"/>
        </w:tabs>
        <w:rPr>
          <w:rFonts w:asciiTheme="minorHAnsi" w:eastAsiaTheme="minorEastAsia" w:hAnsiTheme="minorHAnsi"/>
          <w:noProof/>
          <w:kern w:val="2"/>
          <w:sz w:val="24"/>
          <w14:ligatures w14:val="standardContextual"/>
        </w:rPr>
      </w:pPr>
      <w:hyperlink w:anchor="_Toc216516065" w:history="1">
        <w:r w:rsidRPr="003960B7">
          <w:rPr>
            <w:rStyle w:val="Hyperlink"/>
            <w:noProof/>
          </w:rPr>
          <w:t>Bảng 4.3 Kết quả thực nghiệm so sánh PhoBert với các mô hình baseline</w:t>
        </w:r>
        <w:r>
          <w:rPr>
            <w:noProof/>
            <w:webHidden/>
          </w:rPr>
          <w:tab/>
        </w:r>
        <w:r>
          <w:rPr>
            <w:noProof/>
            <w:webHidden/>
          </w:rPr>
          <w:fldChar w:fldCharType="begin"/>
        </w:r>
        <w:r>
          <w:rPr>
            <w:noProof/>
            <w:webHidden/>
          </w:rPr>
          <w:instrText xml:space="preserve"> PAGEREF _Toc216516065 \h </w:instrText>
        </w:r>
        <w:r>
          <w:rPr>
            <w:noProof/>
            <w:webHidden/>
          </w:rPr>
        </w:r>
        <w:r>
          <w:rPr>
            <w:noProof/>
            <w:webHidden/>
          </w:rPr>
          <w:fldChar w:fldCharType="separate"/>
        </w:r>
        <w:r w:rsidR="00D05BEB">
          <w:rPr>
            <w:noProof/>
            <w:webHidden/>
          </w:rPr>
          <w:t>27</w:t>
        </w:r>
        <w:r>
          <w:rPr>
            <w:noProof/>
            <w:webHidden/>
          </w:rPr>
          <w:fldChar w:fldCharType="end"/>
        </w:r>
      </w:hyperlink>
    </w:p>
    <w:p w14:paraId="1CBDB9AB" w14:textId="77777777" w:rsidR="00D013C2" w:rsidRPr="000F0AE1" w:rsidRDefault="005E0008">
      <w:pPr>
        <w:spacing w:before="0" w:after="200" w:line="276" w:lineRule="auto"/>
        <w:rPr>
          <w:sz w:val="32"/>
          <w:szCs w:val="32"/>
          <w:lang w:val="vi-VN"/>
        </w:rPr>
      </w:pPr>
      <w:r w:rsidRPr="000F0AE1">
        <w:fldChar w:fldCharType="end"/>
      </w:r>
    </w:p>
    <w:p w14:paraId="3588A166" w14:textId="77777777" w:rsidR="005E0008" w:rsidRPr="000F0AE1" w:rsidRDefault="005E0008" w:rsidP="00BF2FF1">
      <w:pPr>
        <w:pStyle w:val="Heading1"/>
        <w:numPr>
          <w:ilvl w:val="0"/>
          <w:numId w:val="0"/>
        </w:numPr>
        <w:jc w:val="center"/>
        <w:rPr>
          <w:b w:val="0"/>
        </w:rPr>
      </w:pPr>
      <w:r w:rsidRPr="000F0AE1">
        <w:rPr>
          <w:b w:val="0"/>
        </w:rPr>
        <w:br w:type="page"/>
      </w:r>
    </w:p>
    <w:p w14:paraId="55A49C72" w14:textId="6C3CE412" w:rsidR="000044BC" w:rsidRPr="00454F80" w:rsidRDefault="000044BC" w:rsidP="00BF2FF1">
      <w:pPr>
        <w:pStyle w:val="Heading1"/>
        <w:numPr>
          <w:ilvl w:val="0"/>
          <w:numId w:val="0"/>
        </w:numPr>
        <w:jc w:val="center"/>
        <w:rPr>
          <w:bCs/>
        </w:rPr>
      </w:pPr>
      <w:bookmarkStart w:id="2" w:name="_Toc216516391"/>
      <w:r w:rsidRPr="00454F80">
        <w:rPr>
          <w:bCs/>
        </w:rPr>
        <w:lastRenderedPageBreak/>
        <w:t>DANH MỤC CÁC CHỮ VIẾT TẮT</w:t>
      </w:r>
      <w:bookmarkEnd w:id="2"/>
    </w:p>
    <w:p w14:paraId="2712ABD0" w14:textId="77777777" w:rsidR="00DB2364" w:rsidRPr="000F0AE1"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947"/>
      </w:tblGrid>
      <w:tr w:rsidR="005530F2" w:rsidRPr="000F0AE1" w14:paraId="7E4948AD" w14:textId="77777777" w:rsidTr="005E0008">
        <w:tc>
          <w:tcPr>
            <w:tcW w:w="2840" w:type="dxa"/>
          </w:tcPr>
          <w:p w14:paraId="125621B5" w14:textId="77777777" w:rsidR="005530F2" w:rsidRPr="000F0AE1" w:rsidRDefault="005530F2" w:rsidP="009C6D6C">
            <w:pPr>
              <w:spacing w:line="360" w:lineRule="auto"/>
              <w:rPr>
                <w:sz w:val="26"/>
                <w:szCs w:val="26"/>
              </w:rPr>
            </w:pPr>
            <w:r w:rsidRPr="000F0AE1">
              <w:rPr>
                <w:sz w:val="26"/>
                <w:szCs w:val="26"/>
              </w:rPr>
              <w:t>BERT</w:t>
            </w:r>
          </w:p>
        </w:tc>
        <w:tc>
          <w:tcPr>
            <w:tcW w:w="5947" w:type="dxa"/>
          </w:tcPr>
          <w:p w14:paraId="0D57D9C0" w14:textId="77777777" w:rsidR="005530F2" w:rsidRPr="000F0AE1" w:rsidRDefault="005530F2" w:rsidP="009C6D6C">
            <w:pPr>
              <w:spacing w:line="360" w:lineRule="auto"/>
              <w:rPr>
                <w:sz w:val="26"/>
                <w:szCs w:val="26"/>
                <w:lang w:val="vi-VN"/>
              </w:rPr>
            </w:pPr>
            <w:r w:rsidRPr="000F0AE1">
              <w:rPr>
                <w:sz w:val="26"/>
                <w:szCs w:val="26"/>
                <w:lang w:val="vi-VN"/>
              </w:rPr>
              <w:t>Bidirectional Encoder Representations from Transformers</w:t>
            </w:r>
          </w:p>
        </w:tc>
      </w:tr>
      <w:tr w:rsidR="005530F2" w:rsidRPr="000F0AE1" w14:paraId="5077E3BA" w14:textId="77777777" w:rsidTr="005E0008">
        <w:tc>
          <w:tcPr>
            <w:tcW w:w="2840" w:type="dxa"/>
          </w:tcPr>
          <w:p w14:paraId="5C762250" w14:textId="77777777" w:rsidR="005530F2" w:rsidRPr="000F0AE1" w:rsidRDefault="005530F2" w:rsidP="005530F2">
            <w:pPr>
              <w:spacing w:line="360" w:lineRule="auto"/>
              <w:rPr>
                <w:sz w:val="26"/>
                <w:szCs w:val="26"/>
              </w:rPr>
            </w:pPr>
            <w:r w:rsidRPr="000F0AE1">
              <w:rPr>
                <w:sz w:val="26"/>
                <w:szCs w:val="26"/>
              </w:rPr>
              <w:t>NLP</w:t>
            </w:r>
          </w:p>
        </w:tc>
        <w:tc>
          <w:tcPr>
            <w:tcW w:w="5947" w:type="dxa"/>
          </w:tcPr>
          <w:p w14:paraId="3B0F2E81" w14:textId="77777777" w:rsidR="005530F2" w:rsidRPr="000F0AE1" w:rsidRDefault="005530F2" w:rsidP="005530F2">
            <w:pPr>
              <w:spacing w:line="360" w:lineRule="auto"/>
              <w:rPr>
                <w:sz w:val="26"/>
                <w:szCs w:val="26"/>
              </w:rPr>
            </w:pPr>
            <w:r w:rsidRPr="000F0AE1">
              <w:rPr>
                <w:sz w:val="26"/>
                <w:szCs w:val="26"/>
                <w:lang w:val="vi-VN"/>
              </w:rPr>
              <w:t>Natural Language Processing</w:t>
            </w:r>
          </w:p>
        </w:tc>
      </w:tr>
      <w:tr w:rsidR="005530F2" w:rsidRPr="000F0AE1" w14:paraId="58AD407B" w14:textId="77777777" w:rsidTr="005E0008">
        <w:tc>
          <w:tcPr>
            <w:tcW w:w="2840" w:type="dxa"/>
          </w:tcPr>
          <w:p w14:paraId="226840BF" w14:textId="77777777" w:rsidR="005530F2" w:rsidRPr="000F0AE1" w:rsidRDefault="005E0008" w:rsidP="005530F2">
            <w:pPr>
              <w:spacing w:line="360" w:lineRule="auto"/>
              <w:rPr>
                <w:sz w:val="26"/>
                <w:szCs w:val="26"/>
              </w:rPr>
            </w:pPr>
            <w:r w:rsidRPr="000F0AE1">
              <w:rPr>
                <w:sz w:val="26"/>
                <w:szCs w:val="26"/>
              </w:rPr>
              <w:t>HSD</w:t>
            </w:r>
          </w:p>
        </w:tc>
        <w:tc>
          <w:tcPr>
            <w:tcW w:w="5947" w:type="dxa"/>
          </w:tcPr>
          <w:p w14:paraId="1488A1A0" w14:textId="77777777" w:rsidR="005530F2" w:rsidRPr="000F0AE1" w:rsidRDefault="005E0008" w:rsidP="005530F2">
            <w:pPr>
              <w:spacing w:line="360" w:lineRule="auto"/>
              <w:rPr>
                <w:sz w:val="26"/>
                <w:szCs w:val="26"/>
                <w:lang w:val="vi-VN"/>
              </w:rPr>
            </w:pPr>
            <w:r w:rsidRPr="000F0AE1">
              <w:rPr>
                <w:sz w:val="26"/>
                <w:szCs w:val="26"/>
              </w:rPr>
              <w:t>Hate Speech Detection</w:t>
            </w:r>
          </w:p>
        </w:tc>
      </w:tr>
      <w:tr w:rsidR="007F0354" w:rsidRPr="000F0AE1" w14:paraId="099DF081" w14:textId="77777777" w:rsidTr="005E0008">
        <w:tc>
          <w:tcPr>
            <w:tcW w:w="2840" w:type="dxa"/>
          </w:tcPr>
          <w:p w14:paraId="62E43238" w14:textId="08485C81" w:rsidR="007F0354" w:rsidRPr="000F0AE1" w:rsidRDefault="007F0354" w:rsidP="005530F2">
            <w:pPr>
              <w:spacing w:line="360" w:lineRule="auto"/>
              <w:rPr>
                <w:sz w:val="26"/>
                <w:szCs w:val="26"/>
                <w:lang w:val="vi-VN"/>
              </w:rPr>
            </w:pPr>
            <w:r w:rsidRPr="000F0AE1">
              <w:rPr>
                <w:sz w:val="26"/>
                <w:szCs w:val="26"/>
                <w:lang w:val="vi-VN"/>
              </w:rPr>
              <w:t>MFCC</w:t>
            </w:r>
          </w:p>
        </w:tc>
        <w:tc>
          <w:tcPr>
            <w:tcW w:w="5947" w:type="dxa"/>
          </w:tcPr>
          <w:p w14:paraId="67678674" w14:textId="5B99B70D" w:rsidR="007F0354" w:rsidRPr="00DF74A6" w:rsidRDefault="00DF74A6" w:rsidP="005530F2">
            <w:pPr>
              <w:spacing w:line="360" w:lineRule="auto"/>
              <w:rPr>
                <w:sz w:val="26"/>
                <w:szCs w:val="26"/>
              </w:rPr>
            </w:pPr>
            <w:r w:rsidRPr="00DF74A6">
              <w:rPr>
                <w:sz w:val="26"/>
                <w:szCs w:val="26"/>
              </w:rPr>
              <w:t>Mel-Frequency Cepstral Coefficients</w:t>
            </w:r>
          </w:p>
        </w:tc>
      </w:tr>
      <w:tr w:rsidR="007F0354" w:rsidRPr="000F0AE1" w14:paraId="1ABF831C" w14:textId="77777777" w:rsidTr="005E0008">
        <w:tc>
          <w:tcPr>
            <w:tcW w:w="2840" w:type="dxa"/>
          </w:tcPr>
          <w:p w14:paraId="21DF2725" w14:textId="18AD3B44" w:rsidR="007F0354" w:rsidRPr="000F0AE1" w:rsidRDefault="007F0354" w:rsidP="005530F2">
            <w:pPr>
              <w:spacing w:line="360" w:lineRule="auto"/>
              <w:rPr>
                <w:sz w:val="26"/>
                <w:szCs w:val="26"/>
                <w:lang w:val="vi-VN"/>
              </w:rPr>
            </w:pPr>
            <w:r w:rsidRPr="000F0AE1">
              <w:rPr>
                <w:sz w:val="26"/>
                <w:szCs w:val="26"/>
                <w:lang w:val="vi-VN"/>
              </w:rPr>
              <w:t>WER</w:t>
            </w:r>
          </w:p>
        </w:tc>
        <w:tc>
          <w:tcPr>
            <w:tcW w:w="5947" w:type="dxa"/>
          </w:tcPr>
          <w:p w14:paraId="08ED82CC" w14:textId="03B432D3" w:rsidR="007F0354" w:rsidRPr="000F0AE1" w:rsidRDefault="007F0354" w:rsidP="005530F2">
            <w:pPr>
              <w:spacing w:line="360" w:lineRule="auto"/>
              <w:rPr>
                <w:sz w:val="26"/>
                <w:szCs w:val="26"/>
                <w:lang w:val="vi-VN"/>
              </w:rPr>
            </w:pPr>
            <w:r w:rsidRPr="000F0AE1">
              <w:rPr>
                <w:sz w:val="26"/>
                <w:szCs w:val="26"/>
                <w:lang w:val="vi-VN"/>
              </w:rPr>
              <w:t>Word Error Rate</w:t>
            </w:r>
          </w:p>
        </w:tc>
      </w:tr>
      <w:tr w:rsidR="00BB2CAA" w:rsidRPr="000F0AE1" w14:paraId="72D0DBD0" w14:textId="77777777" w:rsidTr="005E0008">
        <w:tc>
          <w:tcPr>
            <w:tcW w:w="2840" w:type="dxa"/>
          </w:tcPr>
          <w:p w14:paraId="098F81DC" w14:textId="77777777" w:rsidR="00BB2CAA" w:rsidRPr="000F0AE1" w:rsidRDefault="00BB2CAA" w:rsidP="005530F2">
            <w:pPr>
              <w:spacing w:line="360" w:lineRule="auto"/>
              <w:rPr>
                <w:sz w:val="26"/>
                <w:szCs w:val="26"/>
              </w:rPr>
            </w:pPr>
            <w:r w:rsidRPr="000F0AE1">
              <w:rPr>
                <w:sz w:val="26"/>
                <w:szCs w:val="26"/>
              </w:rPr>
              <w:t>BPE</w:t>
            </w:r>
          </w:p>
        </w:tc>
        <w:tc>
          <w:tcPr>
            <w:tcW w:w="5947" w:type="dxa"/>
          </w:tcPr>
          <w:p w14:paraId="617579DC" w14:textId="77777777" w:rsidR="00BB2CAA" w:rsidRPr="000F0AE1" w:rsidRDefault="00BB2CAA" w:rsidP="005530F2">
            <w:pPr>
              <w:spacing w:line="360" w:lineRule="auto"/>
              <w:rPr>
                <w:sz w:val="26"/>
                <w:szCs w:val="26"/>
              </w:rPr>
            </w:pPr>
            <w:r w:rsidRPr="000F0AE1">
              <w:rPr>
                <w:sz w:val="26"/>
                <w:szCs w:val="26"/>
              </w:rPr>
              <w:t>Byte Pair Encoding</w:t>
            </w:r>
          </w:p>
        </w:tc>
      </w:tr>
      <w:tr w:rsidR="001A480A" w:rsidRPr="000F0AE1" w14:paraId="368C5873" w14:textId="77777777" w:rsidTr="005E0008">
        <w:tc>
          <w:tcPr>
            <w:tcW w:w="2840" w:type="dxa"/>
          </w:tcPr>
          <w:p w14:paraId="6221326F" w14:textId="3F9DC5C2" w:rsidR="001A480A" w:rsidRPr="000F0AE1" w:rsidRDefault="001A480A" w:rsidP="005530F2">
            <w:pPr>
              <w:spacing w:line="360" w:lineRule="auto"/>
              <w:rPr>
                <w:sz w:val="26"/>
                <w:szCs w:val="26"/>
              </w:rPr>
            </w:pPr>
            <w:bookmarkStart w:id="3" w:name="_Hlk214471151"/>
            <w:r w:rsidRPr="000F0AE1">
              <w:rPr>
                <w:sz w:val="26"/>
                <w:szCs w:val="26"/>
              </w:rPr>
              <w:t>CNN</w:t>
            </w:r>
            <w:bookmarkEnd w:id="3"/>
          </w:p>
        </w:tc>
        <w:tc>
          <w:tcPr>
            <w:tcW w:w="5947" w:type="dxa"/>
          </w:tcPr>
          <w:p w14:paraId="2E98CA0E" w14:textId="18865B01" w:rsidR="001A480A" w:rsidRPr="000F0AE1" w:rsidRDefault="00DC3B39" w:rsidP="005530F2">
            <w:pPr>
              <w:spacing w:line="360" w:lineRule="auto"/>
              <w:rPr>
                <w:sz w:val="26"/>
                <w:szCs w:val="26"/>
              </w:rPr>
            </w:pPr>
            <w:bookmarkStart w:id="4" w:name="_Hlk214471157"/>
            <w:r w:rsidRPr="000F0AE1">
              <w:rPr>
                <w:sz w:val="26"/>
                <w:szCs w:val="26"/>
              </w:rPr>
              <w:t>Convolutional Neural Network</w:t>
            </w:r>
            <w:bookmarkEnd w:id="4"/>
          </w:p>
        </w:tc>
      </w:tr>
      <w:tr w:rsidR="001A480A" w:rsidRPr="000F0AE1" w14:paraId="6F77FF87" w14:textId="77777777" w:rsidTr="005E0008">
        <w:tc>
          <w:tcPr>
            <w:tcW w:w="2840" w:type="dxa"/>
          </w:tcPr>
          <w:p w14:paraId="7C13D2D8" w14:textId="2EDC6A72" w:rsidR="001A480A" w:rsidRPr="000F0AE1" w:rsidRDefault="001A480A" w:rsidP="005530F2">
            <w:pPr>
              <w:spacing w:line="360" w:lineRule="auto"/>
              <w:rPr>
                <w:sz w:val="26"/>
                <w:szCs w:val="26"/>
              </w:rPr>
            </w:pPr>
            <w:r w:rsidRPr="000F0AE1">
              <w:rPr>
                <w:sz w:val="26"/>
                <w:szCs w:val="26"/>
              </w:rPr>
              <w:t>ASR</w:t>
            </w:r>
          </w:p>
        </w:tc>
        <w:tc>
          <w:tcPr>
            <w:tcW w:w="5947" w:type="dxa"/>
          </w:tcPr>
          <w:p w14:paraId="1F8C968A" w14:textId="330D4CAA" w:rsidR="001A480A" w:rsidRPr="000F0AE1" w:rsidRDefault="00413EC0" w:rsidP="005530F2">
            <w:pPr>
              <w:spacing w:line="360" w:lineRule="auto"/>
              <w:rPr>
                <w:sz w:val="26"/>
                <w:szCs w:val="26"/>
              </w:rPr>
            </w:pPr>
            <w:r w:rsidRPr="000F0AE1">
              <w:rPr>
                <w:sz w:val="26"/>
                <w:szCs w:val="26"/>
              </w:rPr>
              <w:t>Automatic Speech Recognition</w:t>
            </w:r>
          </w:p>
        </w:tc>
      </w:tr>
      <w:tr w:rsidR="00EA293B" w:rsidRPr="000F0AE1" w14:paraId="48EEEF7E" w14:textId="77777777" w:rsidTr="005E0008">
        <w:tc>
          <w:tcPr>
            <w:tcW w:w="2840" w:type="dxa"/>
          </w:tcPr>
          <w:p w14:paraId="7626D651" w14:textId="3DB9649D" w:rsidR="00EA293B" w:rsidRPr="000F0AE1" w:rsidRDefault="00EA293B" w:rsidP="005530F2">
            <w:pPr>
              <w:spacing w:line="360" w:lineRule="auto"/>
              <w:rPr>
                <w:sz w:val="26"/>
                <w:szCs w:val="26"/>
              </w:rPr>
            </w:pPr>
            <w:r w:rsidRPr="000F0AE1">
              <w:rPr>
                <w:sz w:val="26"/>
                <w:szCs w:val="26"/>
              </w:rPr>
              <w:t>EA</w:t>
            </w:r>
          </w:p>
        </w:tc>
        <w:tc>
          <w:tcPr>
            <w:tcW w:w="5947" w:type="dxa"/>
          </w:tcPr>
          <w:p w14:paraId="4AF8E17A" w14:textId="20F0B29B" w:rsidR="00EA293B" w:rsidRPr="000F0AE1" w:rsidRDefault="00413EC0" w:rsidP="005530F2">
            <w:pPr>
              <w:spacing w:line="360" w:lineRule="auto"/>
              <w:rPr>
                <w:sz w:val="26"/>
                <w:szCs w:val="26"/>
              </w:rPr>
            </w:pPr>
            <w:r w:rsidRPr="000F0AE1">
              <w:rPr>
                <w:sz w:val="26"/>
                <w:szCs w:val="26"/>
              </w:rPr>
              <w:t>Embedding Audio</w:t>
            </w:r>
          </w:p>
        </w:tc>
      </w:tr>
      <w:tr w:rsidR="00EA293B" w:rsidRPr="000F0AE1" w14:paraId="3EF0C356" w14:textId="77777777" w:rsidTr="005E0008">
        <w:tc>
          <w:tcPr>
            <w:tcW w:w="2840" w:type="dxa"/>
          </w:tcPr>
          <w:p w14:paraId="1D3F6402" w14:textId="6BCE4E70" w:rsidR="00EA293B" w:rsidRPr="000F0AE1" w:rsidRDefault="00EA293B" w:rsidP="005530F2">
            <w:pPr>
              <w:spacing w:line="360" w:lineRule="auto"/>
              <w:rPr>
                <w:sz w:val="26"/>
                <w:szCs w:val="26"/>
              </w:rPr>
            </w:pPr>
            <w:r w:rsidRPr="000F0AE1">
              <w:rPr>
                <w:sz w:val="26"/>
                <w:szCs w:val="26"/>
              </w:rPr>
              <w:t>ET</w:t>
            </w:r>
          </w:p>
        </w:tc>
        <w:tc>
          <w:tcPr>
            <w:tcW w:w="5947" w:type="dxa"/>
          </w:tcPr>
          <w:p w14:paraId="23EC6523" w14:textId="6648BB7D" w:rsidR="00EA293B" w:rsidRPr="000F0AE1" w:rsidRDefault="00413EC0" w:rsidP="005530F2">
            <w:pPr>
              <w:spacing w:line="360" w:lineRule="auto"/>
              <w:rPr>
                <w:sz w:val="26"/>
                <w:szCs w:val="26"/>
              </w:rPr>
            </w:pPr>
            <w:r w:rsidRPr="000F0AE1">
              <w:rPr>
                <w:sz w:val="26"/>
                <w:szCs w:val="26"/>
              </w:rPr>
              <w:t>Embedding Text</w:t>
            </w:r>
          </w:p>
        </w:tc>
      </w:tr>
      <w:tr w:rsidR="00EA293B" w:rsidRPr="000F0AE1" w14:paraId="041AC7A5" w14:textId="77777777" w:rsidTr="005E0008">
        <w:tc>
          <w:tcPr>
            <w:tcW w:w="2840" w:type="dxa"/>
          </w:tcPr>
          <w:p w14:paraId="09AA041B" w14:textId="4ABCB0FC" w:rsidR="00EA293B" w:rsidRPr="000F0AE1" w:rsidRDefault="00EA293B" w:rsidP="005530F2">
            <w:pPr>
              <w:spacing w:line="360" w:lineRule="auto"/>
              <w:rPr>
                <w:sz w:val="26"/>
                <w:szCs w:val="26"/>
              </w:rPr>
            </w:pPr>
            <w:r w:rsidRPr="000F0AE1">
              <w:rPr>
                <w:sz w:val="26"/>
                <w:szCs w:val="26"/>
              </w:rPr>
              <w:t>MLP</w:t>
            </w:r>
          </w:p>
        </w:tc>
        <w:tc>
          <w:tcPr>
            <w:tcW w:w="5947" w:type="dxa"/>
          </w:tcPr>
          <w:p w14:paraId="5A6C342F" w14:textId="6714048A" w:rsidR="00EA293B" w:rsidRPr="000F0AE1" w:rsidRDefault="00DC3B39" w:rsidP="005530F2">
            <w:pPr>
              <w:spacing w:line="360" w:lineRule="auto"/>
              <w:rPr>
                <w:sz w:val="26"/>
                <w:szCs w:val="26"/>
              </w:rPr>
            </w:pPr>
            <w:r w:rsidRPr="000F0AE1">
              <w:t xml:space="preserve">Multi-Layer Perceptron </w:t>
            </w:r>
          </w:p>
        </w:tc>
      </w:tr>
      <w:tr w:rsidR="009F0595" w:rsidRPr="000F0AE1" w14:paraId="5F726D43" w14:textId="77777777" w:rsidTr="005E0008">
        <w:tc>
          <w:tcPr>
            <w:tcW w:w="2840" w:type="dxa"/>
          </w:tcPr>
          <w:p w14:paraId="5D409A79" w14:textId="43D680ED" w:rsidR="009F0595" w:rsidRPr="000F0AE1" w:rsidRDefault="009F0595" w:rsidP="005530F2">
            <w:pPr>
              <w:spacing w:line="360" w:lineRule="auto"/>
              <w:rPr>
                <w:sz w:val="26"/>
                <w:szCs w:val="26"/>
              </w:rPr>
            </w:pPr>
            <w:r w:rsidRPr="000F0AE1">
              <w:t>ViCTSD</w:t>
            </w:r>
          </w:p>
        </w:tc>
        <w:tc>
          <w:tcPr>
            <w:tcW w:w="5947" w:type="dxa"/>
          </w:tcPr>
          <w:p w14:paraId="1272F6CA" w14:textId="09F26FBD" w:rsidR="009F0595" w:rsidRPr="000F0AE1" w:rsidRDefault="009F0595" w:rsidP="005530F2">
            <w:pPr>
              <w:spacing w:line="360" w:lineRule="auto"/>
            </w:pPr>
            <w:r w:rsidRPr="000F0AE1">
              <w:t>Vietnamese Comments with Text and Sentence-level Toxicity Detection</w:t>
            </w:r>
          </w:p>
        </w:tc>
      </w:tr>
      <w:tr w:rsidR="000A64FA" w:rsidRPr="000F0AE1" w14:paraId="6F43EAD5" w14:textId="77777777" w:rsidTr="005E0008">
        <w:tc>
          <w:tcPr>
            <w:tcW w:w="2840" w:type="dxa"/>
          </w:tcPr>
          <w:p w14:paraId="3D693977" w14:textId="5BE0FA21" w:rsidR="000A64FA" w:rsidRPr="000F0AE1" w:rsidRDefault="000A64FA" w:rsidP="005530F2">
            <w:pPr>
              <w:spacing w:line="360" w:lineRule="auto"/>
            </w:pPr>
            <w:r w:rsidRPr="000F0AE1">
              <w:t>OCR</w:t>
            </w:r>
          </w:p>
        </w:tc>
        <w:tc>
          <w:tcPr>
            <w:tcW w:w="5947" w:type="dxa"/>
          </w:tcPr>
          <w:p w14:paraId="08CE5949" w14:textId="3E44DD22" w:rsidR="000A64FA" w:rsidRPr="000F0AE1" w:rsidRDefault="000A64FA" w:rsidP="005530F2">
            <w:pPr>
              <w:spacing w:line="360" w:lineRule="auto"/>
            </w:pPr>
            <w:r w:rsidRPr="000F0AE1">
              <w:t>Optical Character Recognition</w:t>
            </w:r>
          </w:p>
        </w:tc>
      </w:tr>
      <w:tr w:rsidR="00DF74A6" w:rsidRPr="000F0AE1" w14:paraId="2E6629B9" w14:textId="77777777" w:rsidTr="005E0008">
        <w:tc>
          <w:tcPr>
            <w:tcW w:w="2840" w:type="dxa"/>
          </w:tcPr>
          <w:p w14:paraId="10208209" w14:textId="24B806D4" w:rsidR="00DF74A6" w:rsidRPr="000F0AE1" w:rsidRDefault="00DF74A6" w:rsidP="005530F2">
            <w:pPr>
              <w:spacing w:line="360" w:lineRule="auto"/>
            </w:pPr>
            <w:r>
              <w:t>AI</w:t>
            </w:r>
          </w:p>
        </w:tc>
        <w:tc>
          <w:tcPr>
            <w:tcW w:w="5947" w:type="dxa"/>
          </w:tcPr>
          <w:p w14:paraId="4A29531C" w14:textId="66E658A8" w:rsidR="00DF74A6" w:rsidRPr="000F0AE1" w:rsidRDefault="00DF74A6" w:rsidP="005530F2">
            <w:pPr>
              <w:spacing w:line="360" w:lineRule="auto"/>
            </w:pPr>
            <w:r w:rsidRPr="00DF74A6">
              <w:t>Artificial Intelligence</w:t>
            </w:r>
          </w:p>
        </w:tc>
      </w:tr>
      <w:tr w:rsidR="00DF74A6" w:rsidRPr="000F0AE1" w14:paraId="3CC286F9" w14:textId="77777777" w:rsidTr="005E0008">
        <w:tc>
          <w:tcPr>
            <w:tcW w:w="2840" w:type="dxa"/>
          </w:tcPr>
          <w:p w14:paraId="6C316BCE" w14:textId="768D3345" w:rsidR="00DF74A6" w:rsidRDefault="00DF74A6" w:rsidP="005530F2">
            <w:pPr>
              <w:spacing w:line="360" w:lineRule="auto"/>
            </w:pPr>
            <w:r>
              <w:t>XAI</w:t>
            </w:r>
          </w:p>
        </w:tc>
        <w:tc>
          <w:tcPr>
            <w:tcW w:w="5947" w:type="dxa"/>
          </w:tcPr>
          <w:p w14:paraId="3F01A277" w14:textId="48BDA1F1" w:rsidR="00DF74A6" w:rsidRPr="00DF74A6" w:rsidRDefault="00DF74A6" w:rsidP="005530F2">
            <w:pPr>
              <w:spacing w:line="360" w:lineRule="auto"/>
            </w:pPr>
            <w:r w:rsidRPr="00DF74A6">
              <w:t>Explainable AI</w:t>
            </w:r>
          </w:p>
        </w:tc>
      </w:tr>
      <w:tr w:rsidR="00DF74A6" w:rsidRPr="000F0AE1" w14:paraId="3FCFBC09" w14:textId="77777777" w:rsidTr="005E0008">
        <w:tc>
          <w:tcPr>
            <w:tcW w:w="2840" w:type="dxa"/>
          </w:tcPr>
          <w:p w14:paraId="3F320080" w14:textId="73FE0C01" w:rsidR="00DF74A6" w:rsidRDefault="00DF74A6" w:rsidP="005530F2">
            <w:pPr>
              <w:spacing w:line="360" w:lineRule="auto"/>
            </w:pPr>
            <w:r>
              <w:t>GPU</w:t>
            </w:r>
          </w:p>
        </w:tc>
        <w:tc>
          <w:tcPr>
            <w:tcW w:w="5947" w:type="dxa"/>
          </w:tcPr>
          <w:p w14:paraId="7C4A0C88" w14:textId="00E1BAA5" w:rsidR="00DF74A6" w:rsidRPr="00DF74A6" w:rsidRDefault="00DF74A6" w:rsidP="005530F2">
            <w:pPr>
              <w:spacing w:line="360" w:lineRule="auto"/>
            </w:pPr>
            <w:r w:rsidRPr="00DF74A6">
              <w:t>Graphics Processing Unit</w:t>
            </w:r>
          </w:p>
        </w:tc>
      </w:tr>
    </w:tbl>
    <w:p w14:paraId="4445CE55" w14:textId="7ED60E9E" w:rsidR="00743F7E" w:rsidRPr="000F0AE1" w:rsidRDefault="00743F7E">
      <w:pPr>
        <w:spacing w:after="200" w:line="276" w:lineRule="auto"/>
        <w:rPr>
          <w:sz w:val="26"/>
          <w:szCs w:val="26"/>
        </w:rPr>
        <w:sectPr w:rsidR="00743F7E" w:rsidRPr="000F0AE1" w:rsidSect="00602D02">
          <w:headerReference w:type="default" r:id="rId11"/>
          <w:pgSz w:w="11906" w:h="16838" w:code="9"/>
          <w:pgMar w:top="1985" w:right="1134" w:bottom="1701" w:left="1985" w:header="720" w:footer="720" w:gutter="0"/>
          <w:pgNumType w:fmt="lowerRoman"/>
          <w:cols w:space="720"/>
          <w:docGrid w:linePitch="360"/>
        </w:sectPr>
      </w:pPr>
    </w:p>
    <w:p w14:paraId="45095E42" w14:textId="77777777" w:rsidR="00AA35D1" w:rsidRPr="000F0AE1" w:rsidRDefault="00A71DB1" w:rsidP="00C44C8A">
      <w:pPr>
        <w:pStyle w:val="Heading1"/>
      </w:pPr>
      <w:bookmarkStart w:id="5" w:name="_Toc216516392"/>
      <w:r w:rsidRPr="000F0AE1">
        <w:rPr>
          <w:lang w:val="en-US"/>
        </w:rPr>
        <w:lastRenderedPageBreak/>
        <w:t>GIỚI THIỆU</w:t>
      </w:r>
      <w:bookmarkEnd w:id="5"/>
    </w:p>
    <w:p w14:paraId="1371D97B" w14:textId="77777777" w:rsidR="00DB2364" w:rsidRPr="000F0AE1" w:rsidRDefault="00A71DB1" w:rsidP="00C44C8A">
      <w:pPr>
        <w:pStyle w:val="Heading2"/>
        <w:rPr>
          <w:lang w:val="en-US"/>
        </w:rPr>
      </w:pPr>
      <w:bookmarkStart w:id="6" w:name="_Toc216516393"/>
      <w:r w:rsidRPr="000F0AE1">
        <w:rPr>
          <w:lang w:val="en-US"/>
        </w:rPr>
        <w:t>Bối cảnh thực hiện đề tài:</w:t>
      </w:r>
      <w:bookmarkEnd w:id="6"/>
    </w:p>
    <w:p w14:paraId="11B0EC73" w14:textId="77777777" w:rsidR="00A71DB1" w:rsidRPr="000F0AE1" w:rsidRDefault="00A71DB1" w:rsidP="00A71DB1">
      <w:pPr>
        <w:pStyle w:val="Nidungvnbn"/>
      </w:pPr>
      <w:r w:rsidRPr="000F0AE1">
        <w:t>Trong những năm gần đây, sự phát triển mạnh mẽ của các nền tảng mạng xã hội, đặc biệt là TikTok, đã tạo ra một môi trường giao tiếp, giải trí và chia sẻ thông tin vô cùng sôi động. Với lượng người dùng khổng lồ, đa dạng về độ tuổi và quốc gia, TikTok không chỉ mang lại giá trị tích cực trong việc kết nối cộng đồng mà còn tiềm ẩn nhiều rủi ro liên quan đến ngôn ngữ độc hại (toxic language) như bạo lực ngôn từ, kỳ thị, xúc phạm cá nhân hoặc cộng đồng.</w:t>
      </w:r>
    </w:p>
    <w:p w14:paraId="4B6BA40F" w14:textId="77777777" w:rsidR="00A71DB1" w:rsidRPr="000F0AE1" w:rsidRDefault="00A71DB1" w:rsidP="00A71DB1">
      <w:pPr>
        <w:pStyle w:val="Nidungvnbn"/>
      </w:pPr>
      <w:r w:rsidRPr="000F0AE1">
        <w:t>Ngôn ngữ độc hại trên mạng xã hội có thể gây ra nhiều hệ lụy nghiêm trọng, từ ảnh hưởng đến tâm lý người dùng, tạo môi trường tiêu cực, cho đến việc kích động các hành vi bạo lực hoặc thù ghét. Đặc biệt, với đặc trưng là nội dung ngắn gọn, kết hợp văn bản (bình luận, phụ đề) và âm thanh (giọng nói, đoạn hội thoại) của TikTok, việc phát hiện và kiểm soát ngôn ngữ độc hại trở nên thách thức hơn so với các nền tảng truyền thống chỉ dựa trên văn bản.</w:t>
      </w:r>
    </w:p>
    <w:p w14:paraId="7B81BAB2" w14:textId="77777777" w:rsidR="00A71DB1" w:rsidRPr="000F0AE1" w:rsidRDefault="00A71DB1" w:rsidP="00A71DB1">
      <w:pPr>
        <w:pStyle w:val="Nidungvnbn"/>
      </w:pPr>
      <w:r w:rsidRPr="000F0AE1">
        <w:t>Trong bối cảnh đó, nhu cầu xây dựng các hệ thống tự động, ứng dụng trí tuệ nhân tạo và học sâu để phát hiện ngôn ngữ độc hại ngày càng cấp thiết. Nhiều nghiên cứu quốc tế đã tập trung vào xử lý văn bản hoặc âm thanh riêng lẻ, tuy nhiên các nghiên cứu khai thác đồng thời đa phương thức (multimodal) còn hạn chế, đặc biệt là trong ngữ cảnh tiếng Việt.</w:t>
      </w:r>
    </w:p>
    <w:p w14:paraId="3AE44A68" w14:textId="19245751" w:rsidR="00A71DB1" w:rsidRPr="000F0AE1" w:rsidRDefault="00A71DB1" w:rsidP="00A71DB1">
      <w:pPr>
        <w:pStyle w:val="Nidungvnbn"/>
      </w:pPr>
      <w:r w:rsidRPr="000F0AE1">
        <w:t xml:space="preserve">Do </w:t>
      </w:r>
      <w:r w:rsidR="004758FF" w:rsidRPr="000F0AE1">
        <w:t>đó</w:t>
      </w:r>
      <w:r w:rsidRPr="000F0AE1">
        <w:t>, đề tài “Phát hiện ngôn ngữ độc hại trên nền tảng TikTok bằng phân tích văn bản và âm thanh với PhoBERT và Wav2Vec 2.0” được thực hiện với mục tiêu vừa đáp ứng nhu cầu thực tiễn, vừa đóng góp về mặt nghiên cứu trong lĩnh vực xử lý ngôn ngữ tự nhiên và nhận dạng giọng nói cho tiếng Việt.</w:t>
      </w:r>
    </w:p>
    <w:p w14:paraId="6307487A" w14:textId="77777777" w:rsidR="00A71DB1" w:rsidRPr="000F0AE1" w:rsidRDefault="00A71DB1" w:rsidP="00C44C8A">
      <w:pPr>
        <w:pStyle w:val="Heading2"/>
        <w:rPr>
          <w:lang w:val="en-US"/>
        </w:rPr>
      </w:pPr>
      <w:bookmarkStart w:id="7" w:name="_Toc216516394"/>
      <w:r w:rsidRPr="000F0AE1">
        <w:t xml:space="preserve">Vấn đề </w:t>
      </w:r>
      <w:r w:rsidRPr="00C44C8A">
        <w:t>nghiên</w:t>
      </w:r>
      <w:r w:rsidRPr="000F0AE1">
        <w:t xml:space="preserve"> cứu và ý nghĩa thực tiễn</w:t>
      </w:r>
      <w:r w:rsidRPr="000F0AE1">
        <w:rPr>
          <w:lang w:val="en-US"/>
        </w:rPr>
        <w:t>:</w:t>
      </w:r>
      <w:bookmarkEnd w:id="7"/>
    </w:p>
    <w:p w14:paraId="29746237" w14:textId="77777777" w:rsidR="00A71DB1" w:rsidRPr="000F0AE1" w:rsidRDefault="00A71DB1" w:rsidP="00A71DB1">
      <w:pPr>
        <w:pStyle w:val="Nidungvnbn"/>
      </w:pPr>
      <w:r w:rsidRPr="000F0AE1">
        <w:t>Mặc dù các nền tảng mạng xã hội, trong đó có TikTok, đã triển khai nhiều biện pháp kiểm duyệt nội dung, nhưng việc phát hiện và ngăn chặn ngôn ngữ độc hại vẫn còn gặp nhiều hạn chế. Các hệ thống hiện tại chủ yếu dựa vào báo cáo từ cộng đồng hoặc cơ chế lọc từ khóa đơn giản, dẫn đến tình trạng:</w:t>
      </w:r>
    </w:p>
    <w:p w14:paraId="70E88F0D" w14:textId="77777777" w:rsidR="00A71DB1" w:rsidRPr="000F0AE1" w:rsidRDefault="00A71DB1">
      <w:pPr>
        <w:pStyle w:val="Nidungvnbn"/>
        <w:numPr>
          <w:ilvl w:val="0"/>
          <w:numId w:val="2"/>
        </w:numPr>
        <w:tabs>
          <w:tab w:val="clear" w:pos="720"/>
          <w:tab w:val="num" w:pos="1080"/>
        </w:tabs>
        <w:ind w:left="1080"/>
      </w:pPr>
      <w:r w:rsidRPr="000F0AE1">
        <w:lastRenderedPageBreak/>
        <w:t>Không phát hiện được các ngữ cảnh phức tạp, ẩn dụ hoặc lối nói mỉa mai.</w:t>
      </w:r>
    </w:p>
    <w:p w14:paraId="24C4D2F8" w14:textId="77777777" w:rsidR="00A71DB1" w:rsidRPr="000F0AE1" w:rsidRDefault="00A71DB1">
      <w:pPr>
        <w:pStyle w:val="Nidungvnbn"/>
        <w:numPr>
          <w:ilvl w:val="0"/>
          <w:numId w:val="2"/>
        </w:numPr>
        <w:tabs>
          <w:tab w:val="clear" w:pos="720"/>
          <w:tab w:val="num" w:pos="1080"/>
        </w:tabs>
        <w:ind w:left="1080"/>
      </w:pPr>
      <w:r w:rsidRPr="000F0AE1">
        <w:t>Khó xử lý các dạng biến thể ngôn ngữ, tiếng lóng hoặc cách viết sáng tạo trên mạng.</w:t>
      </w:r>
    </w:p>
    <w:p w14:paraId="2DDE47A4" w14:textId="77777777" w:rsidR="00A71DB1" w:rsidRPr="000F0AE1" w:rsidRDefault="00A71DB1">
      <w:pPr>
        <w:pStyle w:val="Nidungvnbn"/>
        <w:numPr>
          <w:ilvl w:val="0"/>
          <w:numId w:val="2"/>
        </w:numPr>
        <w:tabs>
          <w:tab w:val="clear" w:pos="720"/>
          <w:tab w:val="num" w:pos="1080"/>
        </w:tabs>
        <w:ind w:left="1080"/>
      </w:pPr>
      <w:r w:rsidRPr="000F0AE1">
        <w:t>Thiếu khả năng phân tích và phát hiện ngôn ngữ độc hại trong dữ liệu đa phương thức (vừa văn bản vừa âm thanh).</w:t>
      </w:r>
    </w:p>
    <w:p w14:paraId="436F265C" w14:textId="77777777" w:rsidR="00A71DB1" w:rsidRPr="000F0AE1" w:rsidRDefault="00A71DB1" w:rsidP="00A71DB1">
      <w:pPr>
        <w:pStyle w:val="Nidungvnbn"/>
        <w:ind w:left="360"/>
      </w:pPr>
      <w:r w:rsidRPr="000F0AE1">
        <w:t>Từ thực trạng này, vấn đề nghiên cứu đặt ra là:</w:t>
      </w:r>
    </w:p>
    <w:p w14:paraId="1A1F71B7" w14:textId="77777777" w:rsidR="00A71DB1" w:rsidRPr="000F0AE1" w:rsidRDefault="00A71DB1">
      <w:pPr>
        <w:pStyle w:val="Nidungvnbn"/>
        <w:numPr>
          <w:ilvl w:val="0"/>
          <w:numId w:val="3"/>
        </w:numPr>
        <w:tabs>
          <w:tab w:val="clear" w:pos="720"/>
          <w:tab w:val="num" w:pos="1080"/>
        </w:tabs>
        <w:ind w:left="1080"/>
      </w:pPr>
      <w:r w:rsidRPr="000F0AE1">
        <w:t>Làm thế nào để xây dựng một hệ thống tự động có khả năng phát hiện ngôn ngữ độc hại trên TikTok một cách chính xác, hiệu quả, và phù hợp với ngữ cảnh tiếng Việt?</w:t>
      </w:r>
    </w:p>
    <w:p w14:paraId="435A283C" w14:textId="77777777" w:rsidR="00A71DB1" w:rsidRPr="000F0AE1" w:rsidRDefault="00A71DB1">
      <w:pPr>
        <w:pStyle w:val="Nidungvnbn"/>
        <w:numPr>
          <w:ilvl w:val="0"/>
          <w:numId w:val="3"/>
        </w:numPr>
        <w:tabs>
          <w:tab w:val="clear" w:pos="720"/>
          <w:tab w:val="num" w:pos="1080"/>
        </w:tabs>
        <w:ind w:left="1080"/>
      </w:pPr>
      <w:r w:rsidRPr="000F0AE1">
        <w:t>Làm thế nào để kết hợp đồng thời thông tin từ văn bản và âm thanh nhằm nâng cao độ tin cậy của mô hình phát hiện?</w:t>
      </w:r>
    </w:p>
    <w:p w14:paraId="74C66CD2" w14:textId="77777777" w:rsidR="00A71DB1" w:rsidRPr="000F0AE1" w:rsidRDefault="00A71DB1" w:rsidP="00A71DB1">
      <w:pPr>
        <w:pStyle w:val="Nidungvnbn"/>
        <w:ind w:left="360"/>
      </w:pPr>
      <w:r w:rsidRPr="000F0AE1">
        <w:t>Ý nghĩa thực tiễn của đề tài:</w:t>
      </w:r>
    </w:p>
    <w:p w14:paraId="7B49AB1F" w14:textId="77777777" w:rsidR="00A71DB1" w:rsidRPr="000F0AE1" w:rsidRDefault="00A71DB1">
      <w:pPr>
        <w:pStyle w:val="Nidungvnbn"/>
        <w:numPr>
          <w:ilvl w:val="0"/>
          <w:numId w:val="4"/>
        </w:numPr>
        <w:tabs>
          <w:tab w:val="clear" w:pos="720"/>
          <w:tab w:val="num" w:pos="1080"/>
        </w:tabs>
        <w:ind w:left="1080"/>
      </w:pPr>
      <w:r w:rsidRPr="000F0AE1">
        <w:t>Đối với xã hội: Góp phần xây dựng môi trường trực tuyến lành mạnh, giảm thiểu các hành vi bắt nạt, kỳ thị hoặc phát ngôn tiêu cực, từ đó bảo vệ người dùng – đặc biệt là giới trẻ – trước những ảnh hưởng xấu.</w:t>
      </w:r>
    </w:p>
    <w:p w14:paraId="5436C7C3" w14:textId="77777777" w:rsidR="00A71DB1" w:rsidRPr="000F0AE1" w:rsidRDefault="00A71DB1">
      <w:pPr>
        <w:pStyle w:val="Nidungvnbn"/>
        <w:numPr>
          <w:ilvl w:val="0"/>
          <w:numId w:val="4"/>
        </w:numPr>
        <w:tabs>
          <w:tab w:val="clear" w:pos="720"/>
          <w:tab w:val="num" w:pos="1080"/>
        </w:tabs>
        <w:ind w:left="1080"/>
      </w:pPr>
      <w:r w:rsidRPr="000F0AE1">
        <w:t>Đối với học thuật: Bổ sung một hướng tiếp cận mới trong nghiên cứu xử lý ngôn ngữ tự nhiên và nhận dạng giọng nói tiếng Việt, đặc biệt là trong bài toán đa phương thức (multimodal learning).</w:t>
      </w:r>
    </w:p>
    <w:p w14:paraId="549A5549" w14:textId="77777777" w:rsidR="00A71DB1" w:rsidRPr="000F0AE1" w:rsidRDefault="00A71DB1">
      <w:pPr>
        <w:pStyle w:val="Nidungvnbn"/>
        <w:numPr>
          <w:ilvl w:val="0"/>
          <w:numId w:val="4"/>
        </w:numPr>
        <w:tabs>
          <w:tab w:val="clear" w:pos="720"/>
          <w:tab w:val="num" w:pos="1080"/>
        </w:tabs>
        <w:ind w:left="1080"/>
      </w:pPr>
      <w:r w:rsidRPr="000F0AE1">
        <w:t>Đối với ứng dụng thực tế: Có thể tích hợp vào hệ thống kiểm duyệt nội dung tự động trên TikTok hoặc các nền tảng tương tự, giúp nâng cao hiệu quả giám sát và xử lý vi phạm.</w:t>
      </w:r>
    </w:p>
    <w:p w14:paraId="3FC6BC5E" w14:textId="77777777" w:rsidR="00A71DB1" w:rsidRPr="000F0AE1" w:rsidRDefault="00A71DB1" w:rsidP="00C44C8A">
      <w:pPr>
        <w:pStyle w:val="Heading2"/>
        <w:rPr>
          <w:lang w:val="en-US"/>
        </w:rPr>
      </w:pPr>
      <w:bookmarkStart w:id="8" w:name="_Toc216516395"/>
      <w:r w:rsidRPr="000F0AE1">
        <w:rPr>
          <w:lang w:val="en-US"/>
        </w:rPr>
        <w:t xml:space="preserve">Mục </w:t>
      </w:r>
      <w:r w:rsidRPr="00C44C8A">
        <w:t>tiêu</w:t>
      </w:r>
      <w:r w:rsidRPr="000F0AE1">
        <w:rPr>
          <w:lang w:val="en-US"/>
        </w:rPr>
        <w:t xml:space="preserve"> đề tài:</w:t>
      </w:r>
      <w:bookmarkEnd w:id="8"/>
    </w:p>
    <w:p w14:paraId="46353CBD" w14:textId="77777777" w:rsidR="00A71DB1" w:rsidRPr="000F0AE1" w:rsidRDefault="00A71DB1" w:rsidP="00A71DB1">
      <w:pPr>
        <w:pStyle w:val="Nidungvnbn"/>
      </w:pPr>
      <w:r w:rsidRPr="000F0AE1">
        <w:t>Đề tài hướng đến việc xây dựng một hệ thống tự động có khả năng phát hiện ngôn ngữ độc hại trên nền tảng TikTok, dựa trên phân tích cả văn bản và âm thanh. Cụ thể, mục tiêu chính bao gồm:</w:t>
      </w:r>
    </w:p>
    <w:p w14:paraId="0367E94B" w14:textId="2BD10676" w:rsidR="00A71DB1" w:rsidRPr="000F0AE1" w:rsidRDefault="00A71DB1">
      <w:pPr>
        <w:pStyle w:val="Nidungvnbn"/>
        <w:numPr>
          <w:ilvl w:val="0"/>
          <w:numId w:val="5"/>
        </w:numPr>
      </w:pPr>
      <w:r w:rsidRPr="000F0AE1">
        <w:t>Ứng dụng mô hình PhoERT để phân tích và phân loại ngôn ngữ độc hại trong dữ liệu văn bản tiếng Việt (như bình luận, phụ đề video).</w:t>
      </w:r>
    </w:p>
    <w:p w14:paraId="446D926D" w14:textId="77777777" w:rsidR="00A71DB1" w:rsidRPr="000F0AE1" w:rsidRDefault="00A71DB1">
      <w:pPr>
        <w:pStyle w:val="Nidungvnbn"/>
        <w:numPr>
          <w:ilvl w:val="0"/>
          <w:numId w:val="5"/>
        </w:numPr>
      </w:pPr>
      <w:r w:rsidRPr="000F0AE1">
        <w:t>Ứng dụng mô hình Wav2Vec 2.0 để nhận dạng và đánh giá ngôn ngữ độc hại trong dữ liệu âm thanh (giọng nói, lời thoại trong video).</w:t>
      </w:r>
    </w:p>
    <w:p w14:paraId="3A973192" w14:textId="77777777" w:rsidR="00A71DB1" w:rsidRPr="000F0AE1" w:rsidRDefault="00A71DB1">
      <w:pPr>
        <w:pStyle w:val="Nidungvnbn"/>
        <w:numPr>
          <w:ilvl w:val="0"/>
          <w:numId w:val="5"/>
        </w:numPr>
      </w:pPr>
      <w:r w:rsidRPr="000F0AE1">
        <w:lastRenderedPageBreak/>
        <w:t>Đề xuất phương pháp kết hợp đa phương thức nhằm tận dụng thông tin từ cả văn bản và âm thanh để nâng cao độ chính xác của hệ thống phát hiện.</w:t>
      </w:r>
    </w:p>
    <w:p w14:paraId="55557CF0" w14:textId="77777777" w:rsidR="00A71DB1" w:rsidRPr="000F0AE1" w:rsidRDefault="00A71DB1">
      <w:pPr>
        <w:pStyle w:val="Nidungvnbn"/>
        <w:numPr>
          <w:ilvl w:val="0"/>
          <w:numId w:val="5"/>
        </w:numPr>
      </w:pPr>
      <w:r w:rsidRPr="000F0AE1">
        <w:t>Xây dựng một ứng dụng minh họa có khả năng kiểm tra và cảnh báo ngôn ngữ độc hại, từ đó chứng minh tính khả thi của hệ thống.</w:t>
      </w:r>
    </w:p>
    <w:p w14:paraId="4BA6E74B" w14:textId="77777777" w:rsidR="00A71DB1" w:rsidRPr="000F0AE1" w:rsidRDefault="00A71DB1" w:rsidP="00C44C8A">
      <w:pPr>
        <w:pStyle w:val="Heading2"/>
        <w:rPr>
          <w:lang w:val="en-US"/>
        </w:rPr>
      </w:pPr>
      <w:bookmarkStart w:id="9" w:name="_Toc216516396"/>
      <w:r w:rsidRPr="000F0AE1">
        <w:rPr>
          <w:lang w:val="en-US"/>
        </w:rPr>
        <w:t xml:space="preserve">Phạm </w:t>
      </w:r>
      <w:r w:rsidRPr="00C44C8A">
        <w:t>vi</w:t>
      </w:r>
      <w:r w:rsidRPr="000F0AE1">
        <w:rPr>
          <w:lang w:val="en-US"/>
        </w:rPr>
        <w:t xml:space="preserve"> nghiên cứu:</w:t>
      </w:r>
      <w:bookmarkEnd w:id="9"/>
    </w:p>
    <w:p w14:paraId="5D03F57F" w14:textId="77777777" w:rsidR="00A71DB1" w:rsidRPr="000F0AE1" w:rsidRDefault="00A71DB1" w:rsidP="00A71DB1">
      <w:pPr>
        <w:pStyle w:val="Nidungvnbn"/>
      </w:pPr>
      <w:r w:rsidRPr="000F0AE1">
        <w:t>Dữ liệu: Tập trung vào các bình luận văn bản và đoạn âm thanh trong video TikTok bằng tiếng Việt. Dữ liệu chủ yếu được thu thập và xử lý phục vụ nghiên cứu, không bao quát toàn bộ nội dung của nền tảng.</w:t>
      </w:r>
    </w:p>
    <w:p w14:paraId="7BEDED63" w14:textId="77777777" w:rsidR="00A71DB1" w:rsidRPr="000F0AE1" w:rsidRDefault="00A71DB1" w:rsidP="00A71DB1">
      <w:pPr>
        <w:pStyle w:val="Nidungvnbn"/>
      </w:pPr>
      <w:r w:rsidRPr="000F0AE1">
        <w:t>Đối tượng nghiên cứu: Ngôn ngữ độc hại dưới dạng văn bản và âm thanh có nội dung tiêu cực, xúc phạm, phân biệt đối xử, hoặc mang tính bạo lực. Các dạng nội dung hình ảnh, video trực quan không nằm trong phạm vi đề tài.</w:t>
      </w:r>
    </w:p>
    <w:p w14:paraId="71B8F083" w14:textId="77777777" w:rsidR="00A71DB1" w:rsidRPr="000F0AE1" w:rsidRDefault="00A71DB1" w:rsidP="00A71DB1">
      <w:pPr>
        <w:pStyle w:val="Nidungvnbn"/>
      </w:pPr>
      <w:r w:rsidRPr="000F0AE1">
        <w:t>Công nghệ: Sử dụng mô hình PhoBERT cho xử lý ngôn ngữ tự nhiên tiếng Việt, Wav2Vec 2.0 cho nhận dạng giọng nói, và phương pháp học máy để huấn luyện mô hình phân loại.</w:t>
      </w:r>
    </w:p>
    <w:p w14:paraId="5EEFD40A" w14:textId="77777777" w:rsidR="00A71DB1" w:rsidRPr="000F0AE1" w:rsidRDefault="00A71DB1" w:rsidP="00A71DB1">
      <w:pPr>
        <w:pStyle w:val="Nidungvnbn"/>
        <w:rPr>
          <w:rFonts w:eastAsia="Times New Roman" w:cs="Times New Roman"/>
          <w:color w:val="000000"/>
        </w:rPr>
      </w:pPr>
      <w:r w:rsidRPr="000F0AE1">
        <w:rPr>
          <w:rFonts w:eastAsia="Times New Roman" w:cs="Times New Roman"/>
          <w:color w:val="000000"/>
        </w:rPr>
        <w:t>Ứng dụng minh họa: Chỉ mang tính thử nghiệm, minh chứng cho tính khả thi; chưa triển khai ở quy mô thương mại hoặc tích hợp trực tiếp với TikTok.</w:t>
      </w:r>
    </w:p>
    <w:p w14:paraId="31A6669D" w14:textId="77777777" w:rsidR="00A71DB1" w:rsidRPr="000F0AE1" w:rsidRDefault="00A71DB1" w:rsidP="00C44C8A">
      <w:pPr>
        <w:pStyle w:val="Heading2"/>
        <w:rPr>
          <w:lang w:val="en-US"/>
        </w:rPr>
      </w:pPr>
      <w:bookmarkStart w:id="10" w:name="_Toc216516397"/>
      <w:r w:rsidRPr="000F0AE1">
        <w:t>Phương pháp tiếp cận và giải quyết vấn đề</w:t>
      </w:r>
      <w:r w:rsidRPr="000F0AE1">
        <w:rPr>
          <w:lang w:val="en-US"/>
        </w:rPr>
        <w:t>:</w:t>
      </w:r>
      <w:bookmarkEnd w:id="10"/>
    </w:p>
    <w:p w14:paraId="57BB6CDA" w14:textId="77777777" w:rsidR="00A71DB1" w:rsidRPr="000F0AE1" w:rsidRDefault="00A71DB1" w:rsidP="00A71DB1">
      <w:pPr>
        <w:pStyle w:val="Nidungvnbn"/>
      </w:pPr>
      <w:r w:rsidRPr="000F0AE1">
        <w:t>Để giải quyết bài toán phát hiện ngôn ngữ độc hại trên TikTok, đề tài áp dụng phương pháp tiếp cận dựa trên trí tuệ nhân tạo và học sâu, kết hợp hai hướng phân tích chính: văn bản và âm thanh. Cách tiếp cận được triển khai theo các bước chính sau:</w:t>
      </w:r>
    </w:p>
    <w:p w14:paraId="4C4BBC8A" w14:textId="77777777" w:rsidR="00A71DB1" w:rsidRPr="000F0AE1" w:rsidRDefault="00A71DB1">
      <w:pPr>
        <w:pStyle w:val="Nidungvnbn"/>
        <w:numPr>
          <w:ilvl w:val="0"/>
          <w:numId w:val="6"/>
        </w:numPr>
        <w:tabs>
          <w:tab w:val="clear" w:pos="720"/>
          <w:tab w:val="num" w:pos="1080"/>
        </w:tabs>
        <w:ind w:left="1080"/>
      </w:pPr>
      <w:r w:rsidRPr="000F0AE1">
        <w:t>Khảo sát và nghiên cứu công trình liên quan:</w:t>
      </w:r>
    </w:p>
    <w:p w14:paraId="108CCFB4" w14:textId="77777777" w:rsidR="00A71DB1" w:rsidRPr="000F0AE1" w:rsidRDefault="00A71DB1">
      <w:pPr>
        <w:pStyle w:val="Nidungvnbn"/>
        <w:numPr>
          <w:ilvl w:val="0"/>
          <w:numId w:val="7"/>
        </w:numPr>
        <w:ind w:left="1440"/>
      </w:pPr>
      <w:r w:rsidRPr="000F0AE1">
        <w:t>Tìm hiểu các nghiên cứu trong và ngoài nước về phát hiện ngôn ngữ độc hại.</w:t>
      </w:r>
    </w:p>
    <w:p w14:paraId="0508F081" w14:textId="77777777" w:rsidR="00A71DB1" w:rsidRPr="000F0AE1" w:rsidRDefault="00A71DB1">
      <w:pPr>
        <w:pStyle w:val="Nidungvnbn"/>
        <w:numPr>
          <w:ilvl w:val="1"/>
          <w:numId w:val="7"/>
        </w:numPr>
      </w:pPr>
      <w:r w:rsidRPr="000F0AE1">
        <w:t>Phân tích ưu điểm, hạn chế của các mô hình đã có, từ đó xác định khoảng trống nghiên cứu.</w:t>
      </w:r>
    </w:p>
    <w:p w14:paraId="42FF3C9C" w14:textId="77777777" w:rsidR="00A71DB1" w:rsidRPr="000F0AE1" w:rsidRDefault="00A71DB1">
      <w:pPr>
        <w:pStyle w:val="Nidungvnbn"/>
        <w:numPr>
          <w:ilvl w:val="0"/>
          <w:numId w:val="8"/>
        </w:numPr>
        <w:ind w:left="1080"/>
      </w:pPr>
      <w:r w:rsidRPr="000F0AE1">
        <w:t>Thu thập và tiền xử lý dữ liệu:</w:t>
      </w:r>
    </w:p>
    <w:p w14:paraId="54C50BE8" w14:textId="77777777" w:rsidR="00A71DB1" w:rsidRPr="000F0AE1" w:rsidRDefault="00A71DB1">
      <w:pPr>
        <w:pStyle w:val="Nidungvnbn"/>
        <w:numPr>
          <w:ilvl w:val="0"/>
          <w:numId w:val="12"/>
        </w:numPr>
      </w:pPr>
      <w:r w:rsidRPr="000F0AE1">
        <w:lastRenderedPageBreak/>
        <w:t>Thu thập dữ liệu văn bản (bình luận, phụ đề) và dữ liệu âm thanh (giọng nói từ video TikTok).</w:t>
      </w:r>
    </w:p>
    <w:p w14:paraId="266697F4" w14:textId="77777777" w:rsidR="00A71DB1" w:rsidRPr="000F0AE1" w:rsidRDefault="00A71DB1">
      <w:pPr>
        <w:pStyle w:val="Nidungvnbn"/>
        <w:numPr>
          <w:ilvl w:val="0"/>
          <w:numId w:val="12"/>
        </w:numPr>
      </w:pPr>
      <w:r w:rsidRPr="000F0AE1">
        <w:t>Làm sạch và chuẩn hóa dữ liệu: loại bỏ ký tự thừa, xử lý tiếng lóng, nhãn phân loại ngôn ngữ độc hại/không độc hại.</w:t>
      </w:r>
    </w:p>
    <w:p w14:paraId="48E028DB" w14:textId="77777777" w:rsidR="00A71DB1" w:rsidRPr="000F0AE1" w:rsidRDefault="00A71DB1">
      <w:pPr>
        <w:pStyle w:val="Nidungvnbn"/>
        <w:numPr>
          <w:ilvl w:val="0"/>
          <w:numId w:val="12"/>
        </w:numPr>
      </w:pPr>
      <w:r w:rsidRPr="000F0AE1">
        <w:t>Chuyển đổi dữ liệu âm thanh sang dạng đặc trưng có thể đưa vào mô hình học sâu.</w:t>
      </w:r>
    </w:p>
    <w:p w14:paraId="5A8C42C2" w14:textId="77777777" w:rsidR="00A71DB1" w:rsidRPr="000F0AE1" w:rsidRDefault="00A71DB1">
      <w:pPr>
        <w:pStyle w:val="Nidungvnbn"/>
        <w:numPr>
          <w:ilvl w:val="0"/>
          <w:numId w:val="9"/>
        </w:numPr>
        <w:ind w:left="1080"/>
      </w:pPr>
      <w:r w:rsidRPr="000F0AE1">
        <w:t>Xây dựng và huấn luyện mô hình:</w:t>
      </w:r>
    </w:p>
    <w:p w14:paraId="51E9E737" w14:textId="77777777" w:rsidR="00A71DB1" w:rsidRPr="000F0AE1" w:rsidRDefault="00A71DB1">
      <w:pPr>
        <w:pStyle w:val="Nidungvnbn"/>
        <w:numPr>
          <w:ilvl w:val="0"/>
          <w:numId w:val="13"/>
        </w:numPr>
      </w:pPr>
      <w:r w:rsidRPr="000F0AE1">
        <w:t>Ứng dụng PhoBERT cho việc xử lý và phân loại ngôn ngữ độc hại trong văn bản tiếng Việt.</w:t>
      </w:r>
    </w:p>
    <w:p w14:paraId="1558018C" w14:textId="77777777" w:rsidR="00A71DB1" w:rsidRPr="000F0AE1" w:rsidRDefault="00A71DB1">
      <w:pPr>
        <w:pStyle w:val="Nidungvnbn"/>
        <w:numPr>
          <w:ilvl w:val="0"/>
          <w:numId w:val="13"/>
        </w:numPr>
      </w:pPr>
      <w:r w:rsidRPr="000F0AE1">
        <w:t>Ứng dụng Wav2Vec 2.0 cho việc nhận dạng và phân tích ngôn ngữ độc hại trong dữ liệu âm thanh.</w:t>
      </w:r>
    </w:p>
    <w:p w14:paraId="6C402628" w14:textId="77777777" w:rsidR="00A71DB1" w:rsidRPr="000F0AE1" w:rsidRDefault="00A71DB1">
      <w:pPr>
        <w:pStyle w:val="Nidungvnbn"/>
        <w:numPr>
          <w:ilvl w:val="0"/>
          <w:numId w:val="13"/>
        </w:numPr>
      </w:pPr>
      <w:r w:rsidRPr="000F0AE1">
        <w:t>Đề xuất phương pháp kết hợp đa phương thức nhằm khai thác đồng thời thông tin từ cả văn bản và âm thanh để nâng cao độ chính xác.</w:t>
      </w:r>
    </w:p>
    <w:p w14:paraId="7404C59D" w14:textId="77777777" w:rsidR="00A71DB1" w:rsidRPr="000F0AE1" w:rsidRDefault="00A71DB1">
      <w:pPr>
        <w:pStyle w:val="Nidungvnbn"/>
        <w:numPr>
          <w:ilvl w:val="0"/>
          <w:numId w:val="10"/>
        </w:numPr>
        <w:ind w:left="1080"/>
      </w:pPr>
      <w:r w:rsidRPr="000F0AE1">
        <w:t>Đánh giá và so sánh:</w:t>
      </w:r>
    </w:p>
    <w:p w14:paraId="761E0640" w14:textId="77777777" w:rsidR="00A71DB1" w:rsidRPr="000F0AE1" w:rsidRDefault="00A71DB1">
      <w:pPr>
        <w:pStyle w:val="Nidungvnbn"/>
        <w:numPr>
          <w:ilvl w:val="0"/>
          <w:numId w:val="14"/>
        </w:numPr>
      </w:pPr>
      <w:r w:rsidRPr="000F0AE1">
        <w:t>Sử dụng các tiêu chí đánh giá như Accuracy, Precision, Recall, F1-score và AUC để kiểm định mô hình.</w:t>
      </w:r>
    </w:p>
    <w:p w14:paraId="78E2CCF1" w14:textId="77777777" w:rsidR="00A71DB1" w:rsidRPr="000F0AE1" w:rsidRDefault="00A71DB1">
      <w:pPr>
        <w:pStyle w:val="Nidungvnbn"/>
        <w:numPr>
          <w:ilvl w:val="0"/>
          <w:numId w:val="14"/>
        </w:numPr>
      </w:pPr>
      <w:r w:rsidRPr="000F0AE1">
        <w:t>So sánh hiệu quả giữa mô hình văn bản, mô hình âm thanh và mô hình kết hợp đa phương thức.</w:t>
      </w:r>
    </w:p>
    <w:p w14:paraId="2FDD37F5" w14:textId="77777777" w:rsidR="00A71DB1" w:rsidRPr="000F0AE1" w:rsidRDefault="00A71DB1">
      <w:pPr>
        <w:pStyle w:val="Nidungvnbn"/>
        <w:numPr>
          <w:ilvl w:val="0"/>
          <w:numId w:val="11"/>
        </w:numPr>
        <w:ind w:left="1080"/>
      </w:pPr>
      <w:r w:rsidRPr="000F0AE1">
        <w:t>Xây dựng ứng dụng minh họa:</w:t>
      </w:r>
    </w:p>
    <w:p w14:paraId="54B875F7" w14:textId="77777777" w:rsidR="00A71DB1" w:rsidRPr="000F0AE1" w:rsidRDefault="00A71DB1">
      <w:pPr>
        <w:pStyle w:val="Nidungvnbn"/>
        <w:numPr>
          <w:ilvl w:val="0"/>
          <w:numId w:val="15"/>
        </w:numPr>
      </w:pPr>
      <w:r w:rsidRPr="000F0AE1">
        <w:t>Thiết kế giao diện đơn giản để nhập bình luận văn bản hoặc đoạn âm thanh.</w:t>
      </w:r>
    </w:p>
    <w:p w14:paraId="439254E7" w14:textId="77777777" w:rsidR="00A71DB1" w:rsidRPr="000F0AE1" w:rsidRDefault="00A71DB1">
      <w:pPr>
        <w:pStyle w:val="Nidungvnbn"/>
        <w:numPr>
          <w:ilvl w:val="0"/>
          <w:numId w:val="15"/>
        </w:numPr>
      </w:pPr>
      <w:r w:rsidRPr="000F0AE1">
        <w:t>Tích hợp mô hình đã huấn luyện để phát hiện và cảnh báo ngôn ngữ độc hại.</w:t>
      </w:r>
    </w:p>
    <w:p w14:paraId="5FD00964" w14:textId="77777777" w:rsidR="00A71DB1" w:rsidRPr="000F0AE1" w:rsidRDefault="00A71DB1">
      <w:pPr>
        <w:pStyle w:val="Nidungvnbn"/>
        <w:numPr>
          <w:ilvl w:val="0"/>
          <w:numId w:val="15"/>
        </w:numPr>
      </w:pPr>
      <w:r w:rsidRPr="000F0AE1">
        <w:t> Minh chứng tính khả thi và tiềm năng ứng dụng trong thực tế.</w:t>
      </w:r>
    </w:p>
    <w:p w14:paraId="4B053B9C" w14:textId="77777777" w:rsidR="00A71DB1" w:rsidRPr="000F0AE1" w:rsidRDefault="00A71DB1" w:rsidP="00A71DB1">
      <w:pPr>
        <w:pStyle w:val="Nidungvnbn"/>
        <w:ind w:firstLine="0"/>
      </w:pPr>
    </w:p>
    <w:p w14:paraId="22CCBA4C" w14:textId="77777777" w:rsidR="00A71DB1" w:rsidRPr="000F0AE1" w:rsidRDefault="00A71DB1" w:rsidP="00C44C8A">
      <w:pPr>
        <w:pStyle w:val="Heading2"/>
        <w:rPr>
          <w:lang w:val="en-US"/>
        </w:rPr>
      </w:pPr>
      <w:bookmarkStart w:id="11" w:name="_Toc216516398"/>
      <w:r w:rsidRPr="000F0AE1">
        <w:t>Cấu trúc báo cáo</w:t>
      </w:r>
      <w:r w:rsidRPr="000F0AE1">
        <w:rPr>
          <w:lang w:val="en-US"/>
        </w:rPr>
        <w:t>:</w:t>
      </w:r>
      <w:bookmarkEnd w:id="11"/>
    </w:p>
    <w:p w14:paraId="2313BB4B" w14:textId="77777777" w:rsidR="00A71DB1" w:rsidRPr="000F0AE1" w:rsidRDefault="00A71DB1" w:rsidP="00A71DB1">
      <w:pPr>
        <w:pStyle w:val="Nidungvnbn"/>
      </w:pPr>
      <w:r w:rsidRPr="000F0AE1">
        <w:t>Báo cáo đồ án được bố cục thành 6 chương chính, cụ thể như sau:</w:t>
      </w:r>
    </w:p>
    <w:p w14:paraId="4705033D" w14:textId="77777777" w:rsidR="00A71DB1" w:rsidRPr="000F0AE1" w:rsidRDefault="00A71DB1">
      <w:pPr>
        <w:pStyle w:val="Nidungvnbn"/>
        <w:numPr>
          <w:ilvl w:val="0"/>
          <w:numId w:val="16"/>
        </w:numPr>
      </w:pPr>
      <w:r w:rsidRPr="000F0AE1">
        <w:lastRenderedPageBreak/>
        <w:t>Chương 1. Giới thiệu: Trình bày bối cảnh hình thành đề tài, vấn đề nghiên cứu, mục tiêu và phạm vi thực hiện, phương pháp tiếp cận và cấu trúc nội dung báo cáo.</w:t>
      </w:r>
    </w:p>
    <w:p w14:paraId="265A1095" w14:textId="77777777" w:rsidR="00A71DB1" w:rsidRPr="000F0AE1" w:rsidRDefault="00A71DB1">
      <w:pPr>
        <w:pStyle w:val="Nidungvnbn"/>
        <w:numPr>
          <w:ilvl w:val="0"/>
          <w:numId w:val="16"/>
        </w:numPr>
      </w:pPr>
      <w:r w:rsidRPr="000F0AE1">
        <w:t>Chương 2. Cơ sở lý thuyết và công trình liên quan: Giới thiệu các nghiên cứu trước đây liên quan đến phát hiện ngôn ngữ độc hại, các mô hình xử lý ngôn ngữ tự nhiên và nhận dạng giọng nói, đồng thời chỉ ra khoảng trống nghiên cứu và hướng tiếp cận mới của đề tài.</w:t>
      </w:r>
    </w:p>
    <w:p w14:paraId="683ADA4D" w14:textId="77777777" w:rsidR="00A71DB1" w:rsidRPr="000F0AE1" w:rsidRDefault="00A71DB1">
      <w:pPr>
        <w:pStyle w:val="Nidungvnbn"/>
        <w:numPr>
          <w:ilvl w:val="0"/>
          <w:numId w:val="16"/>
        </w:numPr>
      </w:pPr>
      <w:r w:rsidRPr="000F0AE1">
        <w:t>Chương 3. Xây dựng hệ thống phát hiện ngôn ngữ độc hại: Mô tả chi tiết kiến trúc hệ thống, quy trình xử lý dữ liệu, quá trình huấn luyện mô hình PhoBERT và Wav2Vec 2.0, cũng như phương pháp kết hợp đa phương thức và xây dựng giao diện người dùng.</w:t>
      </w:r>
    </w:p>
    <w:p w14:paraId="34D5A253" w14:textId="7CCE4B50" w:rsidR="00A71DB1" w:rsidRPr="000F0AE1" w:rsidRDefault="00A71DB1">
      <w:pPr>
        <w:pStyle w:val="Nidungvnbn"/>
        <w:numPr>
          <w:ilvl w:val="0"/>
          <w:numId w:val="25"/>
        </w:numPr>
      </w:pPr>
      <w:r w:rsidRPr="000F0AE1">
        <w:t xml:space="preserve">Chương 4. </w:t>
      </w:r>
      <w:r w:rsidR="006A209A">
        <w:t>Thực nghiệm, ứng dụng và đánh giá hệ thống, so sánh kết quả giữ hệ thống đơn kênh và đa kênh, và định hướng phát triển</w:t>
      </w:r>
    </w:p>
    <w:p w14:paraId="1C9BFA88" w14:textId="77777777" w:rsidR="00A71DB1" w:rsidRPr="000F0AE1" w:rsidRDefault="00A71DB1" w:rsidP="00A71DB1">
      <w:pPr>
        <w:pStyle w:val="Nidungvnbn"/>
      </w:pPr>
    </w:p>
    <w:p w14:paraId="538FEEA2" w14:textId="77777777" w:rsidR="00010A6C" w:rsidRPr="000F0AE1" w:rsidRDefault="00010A6C" w:rsidP="00A71DB1">
      <w:pPr>
        <w:pStyle w:val="Nidungvnbn"/>
      </w:pPr>
    </w:p>
    <w:p w14:paraId="6E9CAD9F" w14:textId="77777777" w:rsidR="00010A6C" w:rsidRPr="000F0AE1" w:rsidRDefault="00010A6C" w:rsidP="00A71DB1">
      <w:pPr>
        <w:pStyle w:val="Nidungvnbn"/>
      </w:pPr>
    </w:p>
    <w:p w14:paraId="33EBF596" w14:textId="77777777" w:rsidR="00010A6C" w:rsidRPr="000F0AE1" w:rsidRDefault="00010A6C" w:rsidP="00A71DB1">
      <w:pPr>
        <w:pStyle w:val="Nidungvnbn"/>
      </w:pPr>
    </w:p>
    <w:p w14:paraId="28ED56BD" w14:textId="34254AFE" w:rsidR="00010A6C" w:rsidRPr="000F0AE1" w:rsidRDefault="00373BA1" w:rsidP="00373BA1">
      <w:pPr>
        <w:pStyle w:val="Nidungvnbn"/>
      </w:pPr>
      <w:r>
        <w:br w:type="page"/>
      </w:r>
    </w:p>
    <w:p w14:paraId="26E6E323" w14:textId="77777777" w:rsidR="00A71DB1" w:rsidRPr="000F0AE1" w:rsidRDefault="00627AF4" w:rsidP="00C44C8A">
      <w:pPr>
        <w:pStyle w:val="Heading1"/>
      </w:pPr>
      <w:bookmarkStart w:id="12" w:name="_Toc216516399"/>
      <w:r w:rsidRPr="000F0AE1">
        <w:rPr>
          <w:lang w:val="en-US"/>
        </w:rPr>
        <w:lastRenderedPageBreak/>
        <w:t>CƠ SỞ LÝ THUYẾT VÀ CÔNG TRÌNH LIÊN QUAN</w:t>
      </w:r>
      <w:bookmarkEnd w:id="12"/>
    </w:p>
    <w:p w14:paraId="02A4843E" w14:textId="77777777" w:rsidR="00627AF4" w:rsidRPr="000F0AE1" w:rsidRDefault="00FB2259" w:rsidP="00C44C8A">
      <w:pPr>
        <w:pStyle w:val="Heading2"/>
      </w:pPr>
      <w:bookmarkStart w:id="13" w:name="_Toc216516400"/>
      <w:r w:rsidRPr="000F0AE1">
        <w:t>Mô hình Phobert:</w:t>
      </w:r>
      <w:bookmarkEnd w:id="13"/>
    </w:p>
    <w:p w14:paraId="7C71FFC8" w14:textId="77777777" w:rsidR="005F3194" w:rsidRPr="000F0AE1" w:rsidRDefault="005F3194" w:rsidP="00C44C8A">
      <w:pPr>
        <w:pStyle w:val="Heading3"/>
      </w:pPr>
      <w:bookmarkStart w:id="14" w:name="_Toc216516401"/>
      <w:r w:rsidRPr="000F0AE1">
        <w:t xml:space="preserve">Khái </w:t>
      </w:r>
      <w:r w:rsidRPr="00C44C8A">
        <w:t>niệm</w:t>
      </w:r>
      <w:r w:rsidRPr="000F0AE1">
        <w:t xml:space="preserve"> chung</w:t>
      </w:r>
      <w:r w:rsidR="00FB2259" w:rsidRPr="000F0AE1">
        <w:t>:</w:t>
      </w:r>
      <w:bookmarkEnd w:id="14"/>
    </w:p>
    <w:p w14:paraId="71069122" w14:textId="45A78A30" w:rsidR="00BF57B7" w:rsidRPr="000F0AE1" w:rsidRDefault="00BF57B7" w:rsidP="00BF57B7">
      <w:pPr>
        <w:pStyle w:val="Nidungvnbn"/>
      </w:pPr>
      <w:r w:rsidRPr="000F0AE1">
        <w:t xml:space="preserve">PhoBERT là một mô hình ngôn ngữ tiền huấn luyện (pre-trained language model) chuyên biệt cho tiếng Việt, được phát triển bởi nhóm nghiên cứu VinAI. Mô hình kế thừa kiến trúc BERT (Bidirectional Encoder Representations from Transformers), đồng thời áp dụng chiến lược huấn luyện RoBERTa để tối ưu hóa khả năng học biểu diễn ngữ nghĩa từ dữ liệu văn bản tiếng Việt (Nguyen </w:t>
      </w:r>
      <w:r w:rsidR="00330BB2">
        <w:t xml:space="preserve">và </w:t>
      </w:r>
      <w:r w:rsidR="00E96093">
        <w:t>đồng sự</w:t>
      </w:r>
      <w:r w:rsidRPr="000F0AE1">
        <w:t>., 2020)</w:t>
      </w:r>
      <w:r w:rsidR="00277D56" w:rsidRPr="000F0AE1">
        <w:rPr>
          <w:lang w:val="vi-VN"/>
        </w:rPr>
        <w:t xml:space="preserve"> [1]</w:t>
      </w:r>
      <w:r w:rsidRPr="000F0AE1">
        <w:t>.</w:t>
      </w:r>
    </w:p>
    <w:p w14:paraId="23FABB71" w14:textId="77777777" w:rsidR="00BF57B7" w:rsidRPr="000F0AE1" w:rsidRDefault="00BF57B7">
      <w:pPr>
        <w:pStyle w:val="Nidungvnbn"/>
        <w:numPr>
          <w:ilvl w:val="0"/>
          <w:numId w:val="21"/>
        </w:numPr>
      </w:pPr>
      <w:r w:rsidRPr="000F0AE1">
        <w:t>PhoBERT được phát triển dưới hai biến thể chính:</w:t>
      </w:r>
    </w:p>
    <w:p w14:paraId="64F59BB7" w14:textId="77777777" w:rsidR="00BF57B7" w:rsidRPr="000F0AE1" w:rsidRDefault="00BF57B7">
      <w:pPr>
        <w:pStyle w:val="Nidungvnbn"/>
        <w:numPr>
          <w:ilvl w:val="0"/>
          <w:numId w:val="21"/>
        </w:numPr>
      </w:pPr>
      <w:r w:rsidRPr="000F0AE1">
        <w:t>PhoBERT-base với khoảng 135 triệu tham số.</w:t>
      </w:r>
    </w:p>
    <w:p w14:paraId="3D63A821" w14:textId="77777777" w:rsidR="00BF57B7" w:rsidRPr="000F0AE1" w:rsidRDefault="00BF57B7">
      <w:pPr>
        <w:pStyle w:val="Nidungvnbn"/>
        <w:numPr>
          <w:ilvl w:val="0"/>
          <w:numId w:val="21"/>
        </w:numPr>
      </w:pPr>
      <w:r w:rsidRPr="000F0AE1">
        <w:t>PhoBERT-large với khoảng 370 triệu tham số.</w:t>
      </w:r>
    </w:p>
    <w:p w14:paraId="3335BC00" w14:textId="2B411E66" w:rsidR="00BF57B7" w:rsidRPr="000F0AE1" w:rsidRDefault="00BF57B7" w:rsidP="00BF57B7">
      <w:pPr>
        <w:pStyle w:val="Nidungvnbn"/>
      </w:pPr>
      <w:r w:rsidRPr="000F0AE1">
        <w:t>Hai biến thể này được huấn luyện trên tập dữ liệu tiếng Việt quy mô lớn, bao gồm 20GB văn bản từ Wikipedia và các nguồn tin tức, kết hợp 120GB dữ liệu thu thập từ tập OSCAR-2301. Việc sử dụng tập dữ liệu đa dạng đảm bảo mô hình có khả năng tổng quát hóa tốt trên nhiều loại văn bản tiếng Việt (VinAI Research, 2020)</w:t>
      </w:r>
      <w:r w:rsidR="00277D56" w:rsidRPr="000F0AE1">
        <w:rPr>
          <w:lang w:val="vi-VN"/>
        </w:rPr>
        <w:t xml:space="preserve"> [2]</w:t>
      </w:r>
      <w:r w:rsidRPr="000F0AE1">
        <w:t>.</w:t>
      </w:r>
    </w:p>
    <w:p w14:paraId="3DE1943E" w14:textId="77777777" w:rsidR="005F3194" w:rsidRPr="000F0AE1" w:rsidRDefault="005F3194" w:rsidP="00C44C8A">
      <w:pPr>
        <w:pStyle w:val="Heading3"/>
      </w:pPr>
      <w:bookmarkStart w:id="15" w:name="_Toc216516402"/>
      <w:r w:rsidRPr="000F0AE1">
        <w:t xml:space="preserve">Kiến trúc và </w:t>
      </w:r>
      <w:r w:rsidRPr="00C44C8A">
        <w:t>phương</w:t>
      </w:r>
      <w:r w:rsidRPr="000F0AE1">
        <w:t xml:space="preserve"> pháp huấn luyện</w:t>
      </w:r>
      <w:r w:rsidR="00FB2259" w:rsidRPr="000F0AE1">
        <w:t>:</w:t>
      </w:r>
      <w:bookmarkEnd w:id="15"/>
    </w:p>
    <w:p w14:paraId="32DD3966" w14:textId="77777777" w:rsidR="00BF57B7" w:rsidRPr="000F0AE1" w:rsidRDefault="00BF57B7" w:rsidP="00BF57B7">
      <w:pPr>
        <w:pStyle w:val="Nidungvnbn"/>
      </w:pPr>
      <w:r w:rsidRPr="000F0AE1">
        <w:t>PhoBERT sử dụng kiến trúc Transformer, tập trung vào phần Encoder, để học biểu diễn ngữ nghĩa từ ngữ cảnh hai chiều của câu. Các đặc trưng nổi bật trong phương pháp huấn luyện của PhoBERT bao gồm:</w:t>
      </w:r>
    </w:p>
    <w:p w14:paraId="6BEFD319" w14:textId="77777777" w:rsidR="00BF57B7" w:rsidRPr="000F0AE1" w:rsidRDefault="00BF57B7">
      <w:pPr>
        <w:pStyle w:val="Nidungvnbn"/>
        <w:numPr>
          <w:ilvl w:val="0"/>
          <w:numId w:val="22"/>
        </w:numPr>
      </w:pPr>
      <w:r w:rsidRPr="000F0AE1">
        <w:t>Loại bỏ nhiệm vụ dự đoán câu tiếp theo (Next Sentence Prediction), giúp mô hình tập trung hoàn toàn vào học ngữ cảnh trong từng câu, tránh ảnh hưởng từ các nhiệm vụ phụ không cần thiết.</w:t>
      </w:r>
    </w:p>
    <w:p w14:paraId="6A824623" w14:textId="77777777" w:rsidR="00BF57B7" w:rsidRPr="000F0AE1" w:rsidRDefault="00BF57B7">
      <w:pPr>
        <w:pStyle w:val="Nidungvnbn"/>
        <w:numPr>
          <w:ilvl w:val="0"/>
          <w:numId w:val="22"/>
        </w:numPr>
      </w:pPr>
      <w:r w:rsidRPr="000F0AE1">
        <w:t>Tăng kích thước batch và số bước huấn luyện, cho phép mô hình khai thác tối đa thông tin từ tập dữ liệu lớn và cải thiện khả năng tổng quát hóa.</w:t>
      </w:r>
    </w:p>
    <w:p w14:paraId="176D0B8B" w14:textId="0155510E" w:rsidR="00BF57B7" w:rsidRPr="000F0AE1" w:rsidRDefault="00BF57B7">
      <w:pPr>
        <w:pStyle w:val="Nidungvnbn"/>
        <w:numPr>
          <w:ilvl w:val="0"/>
          <w:numId w:val="22"/>
        </w:numPr>
        <w:rPr>
          <w:sz w:val="28"/>
        </w:rPr>
      </w:pPr>
      <w:r w:rsidRPr="000F0AE1">
        <w:lastRenderedPageBreak/>
        <w:t xml:space="preserve">Sử dụng dữ liệu huấn luyện phong phú và đa dạng, từ đó nắm bắt các đặc trưng ngữ nghĩa phức tạp và các biến thể cú pháp đặc thù của tiếng Việt (Nguyen </w:t>
      </w:r>
      <w:r w:rsidR="00330BB2">
        <w:t xml:space="preserve">và </w:t>
      </w:r>
      <w:r w:rsidR="00E96093">
        <w:t>đồng sự</w:t>
      </w:r>
      <w:r w:rsidRPr="000F0AE1">
        <w:t>., 2020)</w:t>
      </w:r>
      <w:r w:rsidR="00277D56" w:rsidRPr="000F0AE1">
        <w:rPr>
          <w:lang w:val="vi-VN"/>
        </w:rPr>
        <w:t xml:space="preserve"> [1]</w:t>
      </w:r>
      <w:r w:rsidRPr="000F0AE1">
        <w:t>.</w:t>
      </w:r>
    </w:p>
    <w:p w14:paraId="59E97643" w14:textId="1EA0BC85" w:rsidR="005F3194" w:rsidRPr="000F0AE1" w:rsidRDefault="005F3194" w:rsidP="00C44C8A">
      <w:pPr>
        <w:pStyle w:val="Heading3"/>
      </w:pPr>
      <w:bookmarkStart w:id="16" w:name="_Toc216516403"/>
      <w:r w:rsidRPr="000F0AE1">
        <w:t xml:space="preserve">Hiệu suất và </w:t>
      </w:r>
      <w:r w:rsidRPr="00C44C8A">
        <w:t>ứng</w:t>
      </w:r>
      <w:r w:rsidRPr="000F0AE1">
        <w:t xml:space="preserve"> dụng:</w:t>
      </w:r>
      <w:bookmarkEnd w:id="16"/>
    </w:p>
    <w:p w14:paraId="559B6E6A" w14:textId="77777777" w:rsidR="00BF57B7" w:rsidRPr="000F0AE1" w:rsidRDefault="00BF57B7">
      <w:pPr>
        <w:pStyle w:val="Nidungvnbn"/>
        <w:numPr>
          <w:ilvl w:val="0"/>
          <w:numId w:val="23"/>
        </w:numPr>
      </w:pPr>
      <w:r w:rsidRPr="000F0AE1">
        <w:t>Loại bỏ nhiệm vụ dự đoán câu tiếp theo (Next Sentence Prediction), giúp mô hình tập trung hoàn toàn vào học ngữ cảnh trong từng câu, tránh ảnh hưởng từ các nhiệm vụ phụ không cần thiết.</w:t>
      </w:r>
    </w:p>
    <w:p w14:paraId="4D2DE68B" w14:textId="77777777" w:rsidR="00BF57B7" w:rsidRPr="000F0AE1" w:rsidRDefault="00BF57B7" w:rsidP="00BF57B7">
      <w:pPr>
        <w:pStyle w:val="Nidungvnbn"/>
      </w:pPr>
      <w:r w:rsidRPr="000F0AE1">
        <w:t>PhoBERT đã chứng minh hiệu suất vượt trội trên nhiều tác vụ xử lý ngôn ngữ tự nhiên (Natural Language Processing, NLP) dành riêng cho tiếng Việt, bao gồm:</w:t>
      </w:r>
    </w:p>
    <w:p w14:paraId="74F23630" w14:textId="77777777" w:rsidR="00BF57B7" w:rsidRPr="000F0AE1" w:rsidRDefault="00BF57B7">
      <w:pPr>
        <w:pStyle w:val="Nidungvnbn"/>
        <w:numPr>
          <w:ilvl w:val="0"/>
          <w:numId w:val="24"/>
        </w:numPr>
      </w:pPr>
      <w:r w:rsidRPr="000F0AE1">
        <w:t>Phân loại từ loại (Part-of-Speech Tagging): Xác định loại từ của từng đơn vị từ trong câu.</w:t>
      </w:r>
    </w:p>
    <w:p w14:paraId="0B15CB86" w14:textId="77777777" w:rsidR="00BF57B7" w:rsidRPr="000F0AE1" w:rsidRDefault="00BF57B7">
      <w:pPr>
        <w:pStyle w:val="Nidungvnbn"/>
        <w:numPr>
          <w:ilvl w:val="0"/>
          <w:numId w:val="24"/>
        </w:numPr>
      </w:pPr>
      <w:r w:rsidRPr="000F0AE1">
        <w:t>Phân tích phụ thuộc (Dependency Parsing): Xác định mối quan hệ cú pháp giữa các từ trong câu.</w:t>
      </w:r>
    </w:p>
    <w:p w14:paraId="5E2D7F5D" w14:textId="77777777" w:rsidR="00BF57B7" w:rsidRPr="000F0AE1" w:rsidRDefault="00BF57B7">
      <w:pPr>
        <w:pStyle w:val="Nidungvnbn"/>
        <w:numPr>
          <w:ilvl w:val="0"/>
          <w:numId w:val="24"/>
        </w:numPr>
      </w:pPr>
      <w:r w:rsidRPr="000F0AE1">
        <w:t>Nhận dạng thực thể có tên (Named Entity Recognition, NER): Phát hiện và phân loại thực thể như người, địa điểm, tổ chức.</w:t>
      </w:r>
    </w:p>
    <w:p w14:paraId="127BE8A8" w14:textId="77777777" w:rsidR="00BF57B7" w:rsidRPr="000F0AE1" w:rsidRDefault="00BF57B7">
      <w:pPr>
        <w:pStyle w:val="Nidungvnbn"/>
        <w:numPr>
          <w:ilvl w:val="0"/>
          <w:numId w:val="24"/>
        </w:numPr>
      </w:pPr>
      <w:r w:rsidRPr="000F0AE1">
        <w:t>Suy luận ngữ nghĩa tự nhiên (Natural Language Inference, NLI): Xác định quan hệ logic giữa hai câu.</w:t>
      </w:r>
    </w:p>
    <w:p w14:paraId="295B7D5E" w14:textId="3A4D202B" w:rsidR="005F3194" w:rsidRPr="000F0AE1" w:rsidRDefault="005F3194" w:rsidP="00BF57B7">
      <w:pPr>
        <w:pStyle w:val="Nidungvnbn"/>
      </w:pPr>
      <w:r w:rsidRPr="000F0AE1">
        <w:t>So với các mô hình đa ngôn ngữ như XLM-R, PhoBERT thể hiện ưu thế vượt trội trong các tác vụ tiếng Việt nhờ vào việc huấn luyện chuyên biệt trên dữ liệu tiếng Việt (</w:t>
      </w:r>
      <w:hyperlink r:id="rId12" w:history="1">
        <w:r w:rsidRPr="000F0AE1">
          <w:rPr>
            <w:rStyle w:val="Hyperlink"/>
            <w:color w:val="000000"/>
            <w:u w:val="none"/>
          </w:rPr>
          <w:t xml:space="preserve">Nguyen </w:t>
        </w:r>
        <w:r w:rsidR="00330BB2">
          <w:rPr>
            <w:rStyle w:val="Hyperlink"/>
            <w:color w:val="000000"/>
            <w:u w:val="none"/>
          </w:rPr>
          <w:t xml:space="preserve">và </w:t>
        </w:r>
        <w:r w:rsidR="00E96093">
          <w:rPr>
            <w:rStyle w:val="Hyperlink"/>
            <w:color w:val="000000"/>
            <w:u w:val="none"/>
          </w:rPr>
          <w:t>đồng sự</w:t>
        </w:r>
        <w:r w:rsidRPr="000F0AE1">
          <w:rPr>
            <w:rStyle w:val="Hyperlink"/>
            <w:color w:val="000000"/>
            <w:u w:val="none"/>
          </w:rPr>
          <w:t>, 2020</w:t>
        </w:r>
      </w:hyperlink>
      <w:r w:rsidRPr="000F0AE1">
        <w:t>)</w:t>
      </w:r>
      <w:r w:rsidR="00277D56" w:rsidRPr="000F0AE1">
        <w:rPr>
          <w:lang w:val="vi-VN"/>
        </w:rPr>
        <w:t xml:space="preserve"> [1]</w:t>
      </w:r>
      <w:r w:rsidRPr="000F0AE1">
        <w:t>.</w:t>
      </w:r>
    </w:p>
    <w:p w14:paraId="35E54F79" w14:textId="77777777" w:rsidR="00031FC4" w:rsidRPr="000F0AE1" w:rsidRDefault="005F3194" w:rsidP="00FB2259">
      <w:pPr>
        <w:pStyle w:val="Nidungvnbn"/>
      </w:pPr>
      <w:r w:rsidRPr="000F0AE1">
        <w:t>Biểu đồ minh họa hiệu suất cho thấy PhoBERT không chỉ tăng độ chính xác mà còn cải thiện khả năng tổng quát hóa trên các văn bản tiếng Việt đa dạng về ngữ cảnh và lĩnh vực.</w:t>
      </w:r>
    </w:p>
    <w:p w14:paraId="3926A402" w14:textId="77777777" w:rsidR="005F3194" w:rsidRPr="000F0AE1" w:rsidRDefault="005F3194" w:rsidP="005F3194">
      <w:pPr>
        <w:pStyle w:val="Caption"/>
        <w:keepNext/>
        <w:rPr>
          <w:bCs w:val="0"/>
        </w:rPr>
      </w:pPr>
    </w:p>
    <w:p w14:paraId="07418D42" w14:textId="77777777" w:rsidR="003C57FC" w:rsidRPr="000F0AE1" w:rsidRDefault="003C57FC" w:rsidP="00FB2259">
      <w:pPr>
        <w:pStyle w:val="Caption"/>
        <w:keepNext/>
        <w:rPr>
          <w:bCs w:val="0"/>
        </w:rPr>
      </w:pPr>
      <w:r w:rsidRPr="000F0AE1">
        <w:rPr>
          <w:bCs w:val="0"/>
        </w:rPr>
        <w:br w:type="page"/>
      </w:r>
    </w:p>
    <w:p w14:paraId="1A6EAC68" w14:textId="28CFF708" w:rsidR="00FB2259" w:rsidRPr="000F0AE1" w:rsidRDefault="00FB2259" w:rsidP="00FB2259">
      <w:pPr>
        <w:pStyle w:val="Caption"/>
        <w:keepNext/>
        <w:rPr>
          <w:bCs w:val="0"/>
        </w:rPr>
      </w:pPr>
      <w:bookmarkStart w:id="17" w:name="_Toc216516060"/>
      <w:r w:rsidRPr="000F0AE1">
        <w:rPr>
          <w:bCs w:val="0"/>
        </w:rPr>
        <w:lastRenderedPageBreak/>
        <w:t xml:space="preserve">Bảng </w:t>
      </w:r>
      <w:r w:rsidR="00A4045E">
        <w:rPr>
          <w:bCs w:val="0"/>
        </w:rPr>
        <w:fldChar w:fldCharType="begin"/>
      </w:r>
      <w:r w:rsidR="00A4045E">
        <w:rPr>
          <w:bCs w:val="0"/>
        </w:rPr>
        <w:instrText xml:space="preserve"> STYLEREF 1 \s </w:instrText>
      </w:r>
      <w:r w:rsidR="00A4045E">
        <w:rPr>
          <w:bCs w:val="0"/>
        </w:rPr>
        <w:fldChar w:fldCharType="separate"/>
      </w:r>
      <w:r w:rsidR="00D05BEB">
        <w:rPr>
          <w:bCs w:val="0"/>
          <w:noProof/>
        </w:rPr>
        <w:t>2</w:t>
      </w:r>
      <w:r w:rsidR="00A4045E">
        <w:rPr>
          <w:bCs w:val="0"/>
        </w:rPr>
        <w:fldChar w:fldCharType="end"/>
      </w:r>
      <w:r w:rsidR="00A4045E">
        <w:rPr>
          <w:bCs w:val="0"/>
        </w:rPr>
        <w:t>.</w:t>
      </w:r>
      <w:r w:rsidR="00A4045E">
        <w:rPr>
          <w:bCs w:val="0"/>
        </w:rPr>
        <w:fldChar w:fldCharType="begin"/>
      </w:r>
      <w:r w:rsidR="00A4045E">
        <w:rPr>
          <w:bCs w:val="0"/>
        </w:rPr>
        <w:instrText xml:space="preserve"> SEQ Bảng \* ARABIC \s 1 </w:instrText>
      </w:r>
      <w:r w:rsidR="00A4045E">
        <w:rPr>
          <w:bCs w:val="0"/>
        </w:rPr>
        <w:fldChar w:fldCharType="separate"/>
      </w:r>
      <w:r w:rsidR="00D05BEB">
        <w:rPr>
          <w:bCs w:val="0"/>
          <w:noProof/>
        </w:rPr>
        <w:t>1</w:t>
      </w:r>
      <w:r w:rsidR="00A4045E">
        <w:rPr>
          <w:bCs w:val="0"/>
        </w:rPr>
        <w:fldChar w:fldCharType="end"/>
      </w:r>
      <w:r w:rsidRPr="000F0AE1">
        <w:rPr>
          <w:bCs w:val="0"/>
        </w:rPr>
        <w:t xml:space="preserve"> Hiệu suất của PhoBERT so với</w:t>
      </w:r>
      <w:bookmarkEnd w:id="17"/>
      <w:r w:rsidRPr="000F0AE1">
        <w:rPr>
          <w:bCs w:val="0"/>
        </w:rPr>
        <w:t xml:space="preserve"> </w:t>
      </w:r>
    </w:p>
    <w:p w14:paraId="22D8D6CB" w14:textId="26BB0F8B" w:rsidR="00FB2259" w:rsidRPr="000F0AE1" w:rsidRDefault="00FB2259" w:rsidP="00FB2259">
      <w:pPr>
        <w:pStyle w:val="Caption"/>
        <w:keepNext/>
        <w:rPr>
          <w:bCs w:val="0"/>
          <w:lang w:val="vi-VN"/>
        </w:rPr>
      </w:pPr>
      <w:r w:rsidRPr="000F0AE1">
        <w:rPr>
          <w:bCs w:val="0"/>
        </w:rPr>
        <w:t>các mô hình đa ngôn ngữ trên các tác vụ NLP tiếng Việt (%)</w:t>
      </w:r>
    </w:p>
    <w:p w14:paraId="73B4E862" w14:textId="330E6D38" w:rsidR="00FB2259" w:rsidRPr="000F0AE1" w:rsidRDefault="00FB2259" w:rsidP="00FB2259">
      <w:pPr>
        <w:pStyle w:val="Caption"/>
        <w:keepNext/>
        <w:rPr>
          <w:bCs w:val="0"/>
        </w:rPr>
      </w:pPr>
    </w:p>
    <w:tbl>
      <w:tblPr>
        <w:tblStyle w:val="TableGrid"/>
        <w:tblW w:w="0" w:type="auto"/>
        <w:tblLook w:val="04A0" w:firstRow="1" w:lastRow="0" w:firstColumn="1" w:lastColumn="0" w:noHBand="0" w:noVBand="1"/>
      </w:tblPr>
      <w:tblGrid>
        <w:gridCol w:w="2830"/>
        <w:gridCol w:w="1843"/>
        <w:gridCol w:w="1909"/>
        <w:gridCol w:w="2195"/>
      </w:tblGrid>
      <w:tr w:rsidR="005F3194" w:rsidRPr="000F0AE1" w14:paraId="391849EE" w14:textId="77777777" w:rsidTr="00031FC4">
        <w:tc>
          <w:tcPr>
            <w:tcW w:w="2830" w:type="dxa"/>
          </w:tcPr>
          <w:p w14:paraId="7E43F21B" w14:textId="77777777" w:rsidR="005F3194" w:rsidRPr="000F0AE1" w:rsidRDefault="005F3194" w:rsidP="005F3194">
            <w:pPr>
              <w:pStyle w:val="Nidungvnbn"/>
              <w:ind w:firstLine="0"/>
            </w:pPr>
            <w:bookmarkStart w:id="18" w:name="_Hlk214472197"/>
            <w:r w:rsidRPr="000F0AE1">
              <w:t>Tác vụ NLP</w:t>
            </w:r>
          </w:p>
        </w:tc>
        <w:tc>
          <w:tcPr>
            <w:tcW w:w="1843" w:type="dxa"/>
          </w:tcPr>
          <w:p w14:paraId="0FABF56A" w14:textId="77777777" w:rsidR="005F3194" w:rsidRPr="000F0AE1" w:rsidRDefault="005F3194" w:rsidP="005F3194">
            <w:pPr>
              <w:pStyle w:val="Nidungvnbn"/>
              <w:ind w:firstLine="0"/>
            </w:pPr>
            <w:r w:rsidRPr="000F0AE1">
              <w:t>mBERT (%)</w:t>
            </w:r>
          </w:p>
        </w:tc>
        <w:tc>
          <w:tcPr>
            <w:tcW w:w="1909" w:type="dxa"/>
          </w:tcPr>
          <w:p w14:paraId="52F2A3DF" w14:textId="77777777" w:rsidR="005F3194" w:rsidRPr="000F0AE1" w:rsidRDefault="005F3194" w:rsidP="005F3194">
            <w:pPr>
              <w:pStyle w:val="NormalWeb"/>
              <w:spacing w:before="240" w:after="240"/>
              <w:jc w:val="both"/>
            </w:pPr>
            <w:r w:rsidRPr="000F0AE1">
              <w:rPr>
                <w:color w:val="000000"/>
                <w:sz w:val="26"/>
                <w:szCs w:val="26"/>
              </w:rPr>
              <w:t>XLM-R (%)</w:t>
            </w:r>
          </w:p>
        </w:tc>
        <w:tc>
          <w:tcPr>
            <w:tcW w:w="2195" w:type="dxa"/>
          </w:tcPr>
          <w:p w14:paraId="41857CFA" w14:textId="77777777" w:rsidR="005F3194" w:rsidRPr="000F0AE1" w:rsidRDefault="005F3194" w:rsidP="005F3194">
            <w:pPr>
              <w:pStyle w:val="Nidungvnbn"/>
              <w:ind w:firstLine="0"/>
            </w:pPr>
            <w:r w:rsidRPr="000F0AE1">
              <w:t>PhoBERT (%)</w:t>
            </w:r>
          </w:p>
        </w:tc>
      </w:tr>
      <w:tr w:rsidR="005F3194" w:rsidRPr="000F0AE1" w14:paraId="3B3CECBE" w14:textId="77777777" w:rsidTr="00031FC4">
        <w:tc>
          <w:tcPr>
            <w:tcW w:w="2830" w:type="dxa"/>
          </w:tcPr>
          <w:p w14:paraId="73D8F165" w14:textId="77777777" w:rsidR="005F3194" w:rsidRPr="000F0AE1" w:rsidRDefault="005F3194" w:rsidP="005F3194">
            <w:pPr>
              <w:pStyle w:val="Nidungvnbn"/>
              <w:ind w:firstLine="0"/>
            </w:pPr>
            <w:r w:rsidRPr="000F0AE1">
              <w:t>POS Tagging</w:t>
            </w:r>
          </w:p>
        </w:tc>
        <w:tc>
          <w:tcPr>
            <w:tcW w:w="1843" w:type="dxa"/>
          </w:tcPr>
          <w:p w14:paraId="64B1A9E6" w14:textId="77777777" w:rsidR="005F3194" w:rsidRPr="000F0AE1" w:rsidRDefault="005F3194" w:rsidP="005F3194">
            <w:pPr>
              <w:pStyle w:val="Nidungvnbn"/>
              <w:ind w:firstLine="0"/>
            </w:pPr>
            <w:r w:rsidRPr="000F0AE1">
              <w:t>91.2</w:t>
            </w:r>
          </w:p>
        </w:tc>
        <w:tc>
          <w:tcPr>
            <w:tcW w:w="1909" w:type="dxa"/>
          </w:tcPr>
          <w:p w14:paraId="0ECFC04A" w14:textId="77777777" w:rsidR="005F3194" w:rsidRPr="000F0AE1" w:rsidRDefault="005F3194" w:rsidP="005F3194">
            <w:pPr>
              <w:pStyle w:val="Nidungvnbn"/>
              <w:ind w:firstLine="0"/>
            </w:pPr>
            <w:r w:rsidRPr="000F0AE1">
              <w:t>92.1</w:t>
            </w:r>
          </w:p>
        </w:tc>
        <w:tc>
          <w:tcPr>
            <w:tcW w:w="2195" w:type="dxa"/>
          </w:tcPr>
          <w:p w14:paraId="5310814B" w14:textId="77777777" w:rsidR="005F3194" w:rsidRPr="000F0AE1" w:rsidRDefault="005F3194" w:rsidP="005F3194">
            <w:pPr>
              <w:pStyle w:val="Nidungvnbn"/>
              <w:ind w:firstLine="0"/>
            </w:pPr>
            <w:r w:rsidRPr="000F0AE1">
              <w:t>95.0</w:t>
            </w:r>
          </w:p>
        </w:tc>
      </w:tr>
      <w:tr w:rsidR="005F3194" w:rsidRPr="000F0AE1" w14:paraId="3DD8788B" w14:textId="77777777" w:rsidTr="00031FC4">
        <w:tc>
          <w:tcPr>
            <w:tcW w:w="2830" w:type="dxa"/>
          </w:tcPr>
          <w:p w14:paraId="2B530E57" w14:textId="77777777" w:rsidR="005F3194" w:rsidRPr="000F0AE1" w:rsidRDefault="005F3194" w:rsidP="005F3194">
            <w:pPr>
              <w:pStyle w:val="Nidungvnbn"/>
              <w:ind w:firstLine="0"/>
            </w:pPr>
            <w:r w:rsidRPr="000F0AE1">
              <w:t>NER</w:t>
            </w:r>
          </w:p>
        </w:tc>
        <w:tc>
          <w:tcPr>
            <w:tcW w:w="1843" w:type="dxa"/>
          </w:tcPr>
          <w:p w14:paraId="2C59E6DD" w14:textId="77777777" w:rsidR="005F3194" w:rsidRPr="000F0AE1" w:rsidRDefault="005F3194" w:rsidP="005F3194">
            <w:pPr>
              <w:pStyle w:val="Nidungvnbn"/>
              <w:ind w:firstLine="0"/>
            </w:pPr>
            <w:r w:rsidRPr="000F0AE1">
              <w:t>88.5</w:t>
            </w:r>
          </w:p>
        </w:tc>
        <w:tc>
          <w:tcPr>
            <w:tcW w:w="1909" w:type="dxa"/>
          </w:tcPr>
          <w:p w14:paraId="0FFA7C29" w14:textId="77777777" w:rsidR="005F3194" w:rsidRPr="000F0AE1" w:rsidRDefault="005F3194" w:rsidP="005F3194">
            <w:pPr>
              <w:pStyle w:val="Nidungvnbn"/>
              <w:ind w:firstLine="0"/>
            </w:pPr>
            <w:r w:rsidRPr="000F0AE1">
              <w:t>89.7</w:t>
            </w:r>
          </w:p>
        </w:tc>
        <w:tc>
          <w:tcPr>
            <w:tcW w:w="2195" w:type="dxa"/>
          </w:tcPr>
          <w:p w14:paraId="1779FC80" w14:textId="77777777" w:rsidR="005F3194" w:rsidRPr="000F0AE1" w:rsidRDefault="005F3194" w:rsidP="005F3194">
            <w:pPr>
              <w:pStyle w:val="Nidungvnbn"/>
              <w:ind w:firstLine="0"/>
            </w:pPr>
            <w:r w:rsidRPr="000F0AE1">
              <w:t>93.2</w:t>
            </w:r>
          </w:p>
        </w:tc>
      </w:tr>
      <w:tr w:rsidR="005F3194" w:rsidRPr="000F0AE1" w14:paraId="29BC3743" w14:textId="77777777" w:rsidTr="00031FC4">
        <w:tc>
          <w:tcPr>
            <w:tcW w:w="2830" w:type="dxa"/>
          </w:tcPr>
          <w:p w14:paraId="34952F42" w14:textId="77777777" w:rsidR="005F3194" w:rsidRPr="000F0AE1" w:rsidRDefault="005F3194" w:rsidP="005F3194">
            <w:pPr>
              <w:pStyle w:val="Nidungvnbn"/>
              <w:ind w:firstLine="0"/>
            </w:pPr>
            <w:r w:rsidRPr="000F0AE1">
              <w:t>Dependency Parsing</w:t>
            </w:r>
          </w:p>
        </w:tc>
        <w:tc>
          <w:tcPr>
            <w:tcW w:w="1843" w:type="dxa"/>
          </w:tcPr>
          <w:p w14:paraId="5A42CABF" w14:textId="77777777" w:rsidR="005F3194" w:rsidRPr="000F0AE1" w:rsidRDefault="005F3194" w:rsidP="005F3194">
            <w:pPr>
              <w:pStyle w:val="Nidungvnbn"/>
              <w:ind w:firstLine="0"/>
            </w:pPr>
            <w:r w:rsidRPr="000F0AE1">
              <w:t>85.6</w:t>
            </w:r>
          </w:p>
        </w:tc>
        <w:tc>
          <w:tcPr>
            <w:tcW w:w="1909" w:type="dxa"/>
          </w:tcPr>
          <w:p w14:paraId="4F68DE13" w14:textId="77777777" w:rsidR="005F3194" w:rsidRPr="000F0AE1" w:rsidRDefault="005F3194" w:rsidP="005F3194">
            <w:pPr>
              <w:pStyle w:val="Nidungvnbn"/>
              <w:ind w:firstLine="0"/>
            </w:pPr>
            <w:r w:rsidRPr="000F0AE1">
              <w:t>86.3</w:t>
            </w:r>
          </w:p>
        </w:tc>
        <w:tc>
          <w:tcPr>
            <w:tcW w:w="2195" w:type="dxa"/>
          </w:tcPr>
          <w:p w14:paraId="051C4CD5" w14:textId="77777777" w:rsidR="005F3194" w:rsidRPr="000F0AE1" w:rsidRDefault="005F3194" w:rsidP="005F3194">
            <w:pPr>
              <w:pStyle w:val="Nidungvnbn"/>
              <w:ind w:firstLine="0"/>
            </w:pPr>
            <w:r w:rsidRPr="000F0AE1">
              <w:t>90.5</w:t>
            </w:r>
          </w:p>
        </w:tc>
      </w:tr>
      <w:bookmarkEnd w:id="18"/>
    </w:tbl>
    <w:p w14:paraId="34A0BB70" w14:textId="77777777" w:rsidR="005F3194" w:rsidRPr="000F0AE1" w:rsidRDefault="005F3194" w:rsidP="005F3194">
      <w:pPr>
        <w:pStyle w:val="Nidungvnbn"/>
      </w:pPr>
    </w:p>
    <w:p w14:paraId="15439713" w14:textId="77777777" w:rsidR="005F3194" w:rsidRPr="000F0AE1" w:rsidRDefault="00FB2259" w:rsidP="00C44C8A">
      <w:pPr>
        <w:pStyle w:val="Heading2"/>
        <w:rPr>
          <w:lang w:val="en-US"/>
        </w:rPr>
      </w:pPr>
      <w:bookmarkStart w:id="19" w:name="_Toc216516404"/>
      <w:r w:rsidRPr="000F0AE1">
        <w:t>Mô hình Wav2Vec 2.0 trong nhận dạng giọng nói</w:t>
      </w:r>
      <w:r w:rsidRPr="000F0AE1">
        <w:rPr>
          <w:lang w:val="en-US"/>
        </w:rPr>
        <w:t>:</w:t>
      </w:r>
      <w:bookmarkEnd w:id="19"/>
    </w:p>
    <w:p w14:paraId="5D077025" w14:textId="77777777" w:rsidR="00FB2259" w:rsidRPr="000F0AE1" w:rsidRDefault="00FB2259" w:rsidP="00C44C8A">
      <w:pPr>
        <w:pStyle w:val="Heading3"/>
      </w:pPr>
      <w:bookmarkStart w:id="20" w:name="_Toc216516405"/>
      <w:r w:rsidRPr="000F0AE1">
        <w:t>Khái niệm chung</w:t>
      </w:r>
      <w:bookmarkEnd w:id="20"/>
    </w:p>
    <w:p w14:paraId="016616C8" w14:textId="2BCDF7A9" w:rsidR="00FB2259" w:rsidRPr="000F0AE1" w:rsidRDefault="00FB2259" w:rsidP="00FB2259">
      <w:pPr>
        <w:pStyle w:val="Nidungvnbn"/>
      </w:pPr>
      <w:r w:rsidRPr="000F0AE1">
        <w:t xml:space="preserve">Wav2Vec 2.0 là một mô hình học biểu diễn âm thanh tự giám sát (self-supervised audio representation learning) được phát triển bởi nhóm nghiên cứu của Facebook AI (Baevski </w:t>
      </w:r>
      <w:r w:rsidR="00330BB2">
        <w:t xml:space="preserve">và </w:t>
      </w:r>
      <w:r w:rsidR="00D462CB">
        <w:t>đồng sự</w:t>
      </w:r>
      <w:r w:rsidRPr="000F0AE1">
        <w:t>, 2020)</w:t>
      </w:r>
      <w:r w:rsidR="00277D56" w:rsidRPr="000F0AE1">
        <w:rPr>
          <w:lang w:val="vi-VN"/>
        </w:rPr>
        <w:t xml:space="preserve"> [3]</w:t>
      </w:r>
      <w:r w:rsidRPr="000F0AE1">
        <w:t>. Mục tiêu của mô hình là học các biểu diễn (representations) phong phú từ tín hiệu âm thanh thô, từ đó cải thiện hiệu quả của các tác vụ nhận dạng giọng nói tự động (Automatic Speech Recognition – ASR).</w:t>
      </w:r>
    </w:p>
    <w:p w14:paraId="4484BA3E" w14:textId="77777777" w:rsidR="00FB2259" w:rsidRPr="000F0AE1" w:rsidRDefault="00FB2259" w:rsidP="00FB2259">
      <w:pPr>
        <w:pStyle w:val="Nidungvnbn"/>
      </w:pPr>
      <w:r w:rsidRPr="000F0AE1">
        <w:t>Wav2Vec 2.0 dựa trên kiến trúc Transformer, đồng thời kết hợp cơ chế convolutional feature encoder để trích xuất đặc trưng từ tín hiệu âm thanh dạng sóng thô (raw waveform). Mô hình được huấn luyện theo hai giai đoạn:</w:t>
      </w:r>
    </w:p>
    <w:p w14:paraId="32E9B038" w14:textId="77777777" w:rsidR="00FB2259" w:rsidRPr="000F0AE1" w:rsidRDefault="00FB2259">
      <w:pPr>
        <w:pStyle w:val="Nidungvnbn"/>
        <w:numPr>
          <w:ilvl w:val="0"/>
          <w:numId w:val="17"/>
        </w:numPr>
      </w:pPr>
      <w:r w:rsidRPr="000F0AE1">
        <w:t>Self-supervised pre-training: Mô hình học biểu diễn âm thanh bằng cách dự đoán các khối âm thanh bị che khuất (masked audio frames), tương tự cơ chế Masked Language Modeling trong BERT.</w:t>
      </w:r>
    </w:p>
    <w:p w14:paraId="4A1A3587" w14:textId="77777777" w:rsidR="00FB2259" w:rsidRPr="000F0AE1" w:rsidRDefault="00FB2259">
      <w:pPr>
        <w:pStyle w:val="Nidungvnbn"/>
        <w:numPr>
          <w:ilvl w:val="0"/>
          <w:numId w:val="17"/>
        </w:numPr>
      </w:pPr>
      <w:r w:rsidRPr="000F0AE1">
        <w:t>Fine-tuning supervised: Sử dụng biểu diễn học được từ giai đoạn tiền huấn luyện để huấn luyện mô hình nhận dạng giọng nói trên các tập dữ liệu có nhãn (transcribed speech).</w:t>
      </w:r>
    </w:p>
    <w:p w14:paraId="6A844612" w14:textId="77777777" w:rsidR="00FB2259" w:rsidRPr="000F0AE1" w:rsidRDefault="00FB2259" w:rsidP="00C44C8A">
      <w:pPr>
        <w:pStyle w:val="Heading3"/>
      </w:pPr>
      <w:bookmarkStart w:id="21" w:name="_Toc216516406"/>
      <w:r w:rsidRPr="000F0AE1">
        <w:t>Kiến trúc và phương pháp huấn luyện</w:t>
      </w:r>
      <w:bookmarkEnd w:id="21"/>
    </w:p>
    <w:p w14:paraId="6F810C0F" w14:textId="77777777" w:rsidR="00FB2259" w:rsidRPr="000F0AE1" w:rsidRDefault="00FB2259" w:rsidP="00FB2259">
      <w:pPr>
        <w:pStyle w:val="Nidungvnbn"/>
      </w:pPr>
      <w:r w:rsidRPr="000F0AE1">
        <w:t>Wav2Vec 2.0 bao gồm hai thành phần chính:</w:t>
      </w:r>
    </w:p>
    <w:p w14:paraId="44B88E64" w14:textId="77777777" w:rsidR="00FB2259" w:rsidRPr="000F0AE1" w:rsidRDefault="00FB2259">
      <w:pPr>
        <w:pStyle w:val="Nidungvnbn"/>
        <w:numPr>
          <w:ilvl w:val="0"/>
          <w:numId w:val="18"/>
        </w:numPr>
        <w:tabs>
          <w:tab w:val="clear" w:pos="720"/>
          <w:tab w:val="num" w:pos="1080"/>
        </w:tabs>
        <w:ind w:left="1080"/>
      </w:pPr>
      <w:r w:rsidRPr="000F0AE1">
        <w:t>Feature encoder: Một mạng CNN đa tầng, chịu trách nhiệm trích xuất các vector đặc trưng từ tín hiệu âm thanh thô.</w:t>
      </w:r>
    </w:p>
    <w:p w14:paraId="773B5E61" w14:textId="77777777" w:rsidR="00FB2259" w:rsidRPr="000F0AE1" w:rsidRDefault="00FB2259">
      <w:pPr>
        <w:pStyle w:val="Nidungvnbn"/>
        <w:numPr>
          <w:ilvl w:val="0"/>
          <w:numId w:val="18"/>
        </w:numPr>
        <w:tabs>
          <w:tab w:val="clear" w:pos="720"/>
          <w:tab w:val="num" w:pos="1080"/>
        </w:tabs>
        <w:ind w:left="1080"/>
      </w:pPr>
      <w:r w:rsidRPr="000F0AE1">
        <w:lastRenderedPageBreak/>
        <w:t>Context network: Một mạng Transformer, cho phép học biểu diễn ngữ cảnh dài hạn của tín hiệu âm thanh.</w:t>
      </w:r>
    </w:p>
    <w:p w14:paraId="3BA09717" w14:textId="77777777" w:rsidR="00FB2259" w:rsidRPr="000F0AE1" w:rsidRDefault="00FB2259" w:rsidP="00FB2259">
      <w:pPr>
        <w:pStyle w:val="Nidungvnbn"/>
        <w:ind w:left="360"/>
      </w:pPr>
      <w:r w:rsidRPr="000F0AE1">
        <w:t>Trong quá trình tiền huấn luyện:</w:t>
      </w:r>
    </w:p>
    <w:p w14:paraId="1AD11DE8" w14:textId="77777777" w:rsidR="00FB2259" w:rsidRPr="000F0AE1" w:rsidRDefault="00FB2259">
      <w:pPr>
        <w:pStyle w:val="Nidungvnbn"/>
        <w:numPr>
          <w:ilvl w:val="0"/>
          <w:numId w:val="19"/>
        </w:numPr>
        <w:tabs>
          <w:tab w:val="clear" w:pos="720"/>
          <w:tab w:val="num" w:pos="1080"/>
        </w:tabs>
        <w:ind w:left="1080"/>
      </w:pPr>
      <w:r w:rsidRPr="000F0AE1">
        <w:t>Mỗi khối âm thanh đầu vào được mask ngẫu nhiên và mô hình phải dự đoán các khối âm thanh bị che khuất dựa trên ngữ cảnh xung quanh.</w:t>
      </w:r>
    </w:p>
    <w:p w14:paraId="63750ADF" w14:textId="77777777" w:rsidR="00FB2259" w:rsidRPr="000F0AE1" w:rsidRDefault="00FB2259">
      <w:pPr>
        <w:pStyle w:val="Nidungvnbn"/>
        <w:numPr>
          <w:ilvl w:val="0"/>
          <w:numId w:val="19"/>
        </w:numPr>
        <w:tabs>
          <w:tab w:val="clear" w:pos="720"/>
          <w:tab w:val="num" w:pos="1080"/>
        </w:tabs>
        <w:ind w:left="1080"/>
      </w:pPr>
      <w:r w:rsidRPr="000F0AE1">
        <w:t>Biểu diễn được học ra có khả năng tổng quát hóa cao, có thể áp dụng cho nhiều giọng nói, ngôn ngữ và điều kiện môi trường khác nhau.</w:t>
      </w:r>
    </w:p>
    <w:p w14:paraId="1C2EF2B1" w14:textId="77777777" w:rsidR="00FB2259" w:rsidRPr="000F0AE1" w:rsidRDefault="00FB2259" w:rsidP="00FB2259">
      <w:pPr>
        <w:pStyle w:val="Nidungvnbn"/>
      </w:pPr>
      <w:r w:rsidRPr="000F0AE1">
        <w:t>Wav2Vec 2.0 đã chứng minh hiệu quả vượt trội trong việc giảm nhu cầu dữ liệu nhãn lớn, nhờ khả năng học biểu diễn tự giám sát từ tập dữ liệu âm thanh không nhãn (unlabeled speech).</w:t>
      </w:r>
    </w:p>
    <w:p w14:paraId="5021366F" w14:textId="77777777" w:rsidR="00FB2259" w:rsidRPr="000F0AE1" w:rsidRDefault="00FB2259" w:rsidP="00C44C8A">
      <w:pPr>
        <w:pStyle w:val="Heading3"/>
      </w:pPr>
      <w:bookmarkStart w:id="22" w:name="_Toc216516407"/>
      <w:r w:rsidRPr="000F0AE1">
        <w:t xml:space="preserve">Hiệu suất và </w:t>
      </w:r>
      <w:r w:rsidRPr="00C44C8A">
        <w:t>ứng</w:t>
      </w:r>
      <w:r w:rsidRPr="000F0AE1">
        <w:t xml:space="preserve"> dụng</w:t>
      </w:r>
      <w:bookmarkEnd w:id="22"/>
    </w:p>
    <w:p w14:paraId="25321AC4" w14:textId="77777777" w:rsidR="00FB2259" w:rsidRPr="000F0AE1" w:rsidRDefault="00FB2259" w:rsidP="00FB2259">
      <w:pPr>
        <w:pStyle w:val="Nidungvnbn"/>
      </w:pPr>
      <w:r w:rsidRPr="000F0AE1">
        <w:t>Wav2Vec 2.0 được đánh giá trên nhiều tập dữ liệu ASR, bao gồm LibriSpeech và các tập dữ liệu tiếng Việt (VietSpeech). Kết quả nghiên cứu cho thấy:</w:t>
      </w:r>
    </w:p>
    <w:p w14:paraId="0E398DE6" w14:textId="77777777" w:rsidR="00FB2259" w:rsidRPr="000F0AE1" w:rsidRDefault="00FB2259">
      <w:pPr>
        <w:pStyle w:val="Nidungvnbn"/>
        <w:numPr>
          <w:ilvl w:val="0"/>
          <w:numId w:val="20"/>
        </w:numPr>
      </w:pPr>
      <w:r w:rsidRPr="000F0AE1">
        <w:t>Giảm đáng kể Word Error Rate (WER) so với các mô hình truyền thống dựa trên MFCC hoặc spectrogram.</w:t>
      </w:r>
    </w:p>
    <w:p w14:paraId="510568FA" w14:textId="77777777" w:rsidR="00FB2259" w:rsidRPr="000F0AE1" w:rsidRDefault="00FB2259">
      <w:pPr>
        <w:pStyle w:val="Nidungvnbn"/>
        <w:numPr>
          <w:ilvl w:val="0"/>
          <w:numId w:val="20"/>
        </w:numPr>
        <w:jc w:val="left"/>
      </w:pPr>
      <w:r w:rsidRPr="000F0AE1">
        <w:t>Hiệu quả cao ngay cả khi lượng dữ liệu có nhãn ít, nhờ giai đoạn tiền huấn luyện tự giám sát.</w:t>
      </w:r>
      <w:r w:rsidRPr="000F0AE1">
        <w:br/>
        <w:t>Các ứng dụng thực tế của Wav2Vec 2.0 bao gồm:</w:t>
      </w:r>
    </w:p>
    <w:p w14:paraId="5799100B" w14:textId="77777777" w:rsidR="00FB2259" w:rsidRPr="000F0AE1" w:rsidRDefault="00FB2259">
      <w:pPr>
        <w:pStyle w:val="Nidungvnbn"/>
        <w:numPr>
          <w:ilvl w:val="0"/>
          <w:numId w:val="20"/>
        </w:numPr>
      </w:pPr>
      <w:r w:rsidRPr="000F0AE1">
        <w:t>Nhận dạng giọng nói tự động: Chuyển đổi giọng nói sang văn bản trong các ứng dụng trợ lý ảo, chatbot, dịch thuật.</w:t>
      </w:r>
    </w:p>
    <w:p w14:paraId="26094BF1" w14:textId="77777777" w:rsidR="00FB2259" w:rsidRPr="000F0AE1" w:rsidRDefault="00FB2259">
      <w:pPr>
        <w:pStyle w:val="Nidungvnbn"/>
        <w:numPr>
          <w:ilvl w:val="0"/>
          <w:numId w:val="20"/>
        </w:numPr>
      </w:pPr>
      <w:r w:rsidRPr="000F0AE1">
        <w:t>Phân tích giọng nói và cảm xúc: Trích xuất đặc trưng âm thanh để phân loại cảm xúc hoặc xác định đặc trưng giọng nói.</w:t>
      </w:r>
    </w:p>
    <w:p w14:paraId="4DB31D23" w14:textId="77777777" w:rsidR="00FB2259" w:rsidRDefault="00FB2259">
      <w:pPr>
        <w:pStyle w:val="Nidungvnbn"/>
        <w:numPr>
          <w:ilvl w:val="0"/>
          <w:numId w:val="20"/>
        </w:numPr>
      </w:pPr>
      <w:r w:rsidRPr="000F0AE1">
        <w:t>Tích hợp vào hệ thống đa phương tiện: Cải thiện khả năng tương tác bằng giọng nói trong các hệ thống thông minh.</w:t>
      </w:r>
    </w:p>
    <w:p w14:paraId="204C28C0" w14:textId="77777777" w:rsidR="000C757D" w:rsidRDefault="000C757D" w:rsidP="000C757D">
      <w:pPr>
        <w:pStyle w:val="Heading2"/>
        <w:rPr>
          <w:lang w:val="en-US"/>
        </w:rPr>
      </w:pPr>
      <w:bookmarkStart w:id="23" w:name="_Toc216516408"/>
      <w:r w:rsidRPr="000C757D">
        <w:rPr>
          <w:lang w:val="en-US"/>
        </w:rPr>
        <w:t>Các mô hình cơ sở (Baseline Models)</w:t>
      </w:r>
      <w:r>
        <w:rPr>
          <w:lang w:val="en-US"/>
        </w:rPr>
        <w:t>:</w:t>
      </w:r>
      <w:bookmarkEnd w:id="23"/>
    </w:p>
    <w:p w14:paraId="4428429A" w14:textId="77777777" w:rsidR="000C757D" w:rsidRPr="000C757D" w:rsidRDefault="000C757D" w:rsidP="000C757D">
      <w:pPr>
        <w:pStyle w:val="Nidungvnbn"/>
        <w:rPr>
          <w:noProof/>
        </w:rPr>
      </w:pPr>
      <w:r>
        <w:t xml:space="preserve"> </w:t>
      </w:r>
      <w:r w:rsidRPr="000C757D">
        <w:rPr>
          <w:noProof/>
        </w:rPr>
        <w:t>Để đánh giá khách quan hiệu quả của mô hình PhoBERT, chúng tôi thiết lập các mô hình học máy truyền thống làm chuẩn so sánh (Baselines), bao gồm:</w:t>
      </w:r>
    </w:p>
    <w:p w14:paraId="578FDB32" w14:textId="77777777" w:rsidR="000C757D" w:rsidRPr="000C757D" w:rsidRDefault="000C757D">
      <w:pPr>
        <w:pStyle w:val="Nidungvnbn"/>
        <w:numPr>
          <w:ilvl w:val="0"/>
          <w:numId w:val="40"/>
        </w:numPr>
        <w:rPr>
          <w:noProof/>
        </w:rPr>
      </w:pPr>
      <w:r w:rsidRPr="000C757D">
        <w:rPr>
          <w:bCs/>
          <w:noProof/>
        </w:rPr>
        <w:lastRenderedPageBreak/>
        <w:t>Naive Bayes:</w:t>
      </w:r>
      <w:r w:rsidRPr="000C757D">
        <w:rPr>
          <w:noProof/>
        </w:rPr>
        <w:t xml:space="preserve"> Mô hình dựa trên xác suất thống kê, phù hợp làm mốc so sánh về tốc độ.</w:t>
      </w:r>
    </w:p>
    <w:p w14:paraId="44D8F16B" w14:textId="77777777" w:rsidR="000C757D" w:rsidRPr="000C757D" w:rsidRDefault="000C757D">
      <w:pPr>
        <w:pStyle w:val="Nidungvnbn"/>
        <w:numPr>
          <w:ilvl w:val="0"/>
          <w:numId w:val="40"/>
        </w:numPr>
        <w:rPr>
          <w:noProof/>
        </w:rPr>
      </w:pPr>
      <w:r w:rsidRPr="000C757D">
        <w:rPr>
          <w:bCs/>
          <w:noProof/>
        </w:rPr>
        <w:t>Support Vector Machine (SVM):</w:t>
      </w:r>
      <w:r w:rsidRPr="000C757D">
        <w:rPr>
          <w:noProof/>
        </w:rPr>
        <w:t xml:space="preserve"> Một thuật toán phân lớp mạnh mẽ trong xử lý văn bản truyền thống.</w:t>
      </w:r>
    </w:p>
    <w:p w14:paraId="51B2710F" w14:textId="77777777" w:rsidR="000C757D" w:rsidRPr="000C757D" w:rsidRDefault="000C757D">
      <w:pPr>
        <w:pStyle w:val="Nidungvnbn"/>
        <w:numPr>
          <w:ilvl w:val="0"/>
          <w:numId w:val="40"/>
        </w:numPr>
        <w:rPr>
          <w:noProof/>
        </w:rPr>
      </w:pPr>
      <w:r w:rsidRPr="000C757D">
        <w:rPr>
          <w:bCs/>
          <w:noProof/>
        </w:rPr>
        <w:t>Logistic Regression:</w:t>
      </w:r>
      <w:r w:rsidRPr="000C757D">
        <w:rPr>
          <w:noProof/>
        </w:rPr>
        <w:t xml:space="preserve"> Mô hình hồi quy tuyến tính dùng để phân loại nhị phân. Các mô hình này sử dụng đặc trưng </w:t>
      </w:r>
      <w:r w:rsidRPr="000C757D">
        <w:rPr>
          <w:bCs/>
          <w:noProof/>
        </w:rPr>
        <w:t>TF-IDF</w:t>
      </w:r>
      <w:r w:rsidRPr="000C757D">
        <w:rPr>
          <w:noProof/>
        </w:rPr>
        <w:t xml:space="preserve"> (Term Frequency-Inverse Document Frequency) thay vì Embedding ngữ cảnh.</w:t>
      </w:r>
    </w:p>
    <w:p w14:paraId="777A0250" w14:textId="77777777" w:rsidR="000C757D" w:rsidRPr="000C757D" w:rsidRDefault="000C757D" w:rsidP="000C757D">
      <w:pPr>
        <w:pStyle w:val="Heading2"/>
      </w:pPr>
      <w:bookmarkStart w:id="24" w:name="_Toc216516409"/>
      <w:r w:rsidRPr="000C757D">
        <w:rPr>
          <w:bCs/>
          <w:lang w:val="en-US"/>
        </w:rPr>
        <w:t>Cơ chế lọc từ khóa (Blacklist Filtering)</w:t>
      </w:r>
      <w:r>
        <w:rPr>
          <w:lang w:val="en-US"/>
        </w:rPr>
        <w:t>:</w:t>
      </w:r>
      <w:bookmarkEnd w:id="24"/>
    </w:p>
    <w:p w14:paraId="3B47DF8A" w14:textId="77777777" w:rsidR="000C757D" w:rsidRDefault="000C757D" w:rsidP="000C757D">
      <w:pPr>
        <w:pStyle w:val="Nidungvnbn"/>
      </w:pPr>
      <w:r w:rsidRPr="000C757D">
        <w:t xml:space="preserve">Hệ thống được tích hợp bộ lọc từ khóa danh sách đen (Blacklist) mở rộng bao gồm hơn </w:t>
      </w:r>
      <w:r>
        <w:t>250</w:t>
      </w:r>
      <w:r w:rsidRPr="000C757D">
        <w:t xml:space="preserve"> từ và cụm từ. Thuật toán lọc được cải tiến để xử lý </w:t>
      </w:r>
      <w:r w:rsidRPr="000C757D">
        <w:rPr>
          <w:bCs/>
        </w:rPr>
        <w:t>N-grams</w:t>
      </w:r>
      <w:r w:rsidRPr="000C757D">
        <w:t xml:space="preserve"> (từ 1 âm tiết đến 5 âm tiết) và sắp xếp theo độ ưu tiên độ dài giảm dần. Điều này giúp hệ thống nhận diện chính xác các cụm từ chửi thề phức tạp (ví dụ: "ngu như bò") mà không bắt nhầm các từ đơn lẻ vô hại nằm trong đó.</w:t>
      </w:r>
    </w:p>
    <w:p w14:paraId="6B71B795" w14:textId="7C2890CC" w:rsidR="00627AF4" w:rsidRPr="000C757D" w:rsidRDefault="00627AF4" w:rsidP="000C757D">
      <w:pPr>
        <w:pStyle w:val="Heading2"/>
        <w:rPr>
          <w:sz w:val="26"/>
          <w:szCs w:val="26"/>
          <w:lang w:val="en-US"/>
        </w:rPr>
      </w:pPr>
      <w:bookmarkStart w:id="25" w:name="_Toc216516410"/>
      <w:r w:rsidRPr="000F0AE1">
        <w:t xml:space="preserve">Các công trình nghiên cứu </w:t>
      </w:r>
      <w:r w:rsidRPr="00C44C8A">
        <w:t>liên</w:t>
      </w:r>
      <w:r w:rsidRPr="000F0AE1">
        <w:t xml:space="preserve"> quan</w:t>
      </w:r>
      <w:r w:rsidRPr="000F0AE1">
        <w:rPr>
          <w:lang w:val="en-US"/>
        </w:rPr>
        <w:t>:</w:t>
      </w:r>
      <w:bookmarkEnd w:id="25"/>
    </w:p>
    <w:p w14:paraId="049CB03D" w14:textId="77777777" w:rsidR="00627AF4" w:rsidRPr="000F0AE1" w:rsidRDefault="00627AF4" w:rsidP="00C44C8A">
      <w:pPr>
        <w:pStyle w:val="Heading3"/>
        <w:rPr>
          <w:lang w:val="vi-VN"/>
        </w:rPr>
      </w:pPr>
      <w:bookmarkStart w:id="26" w:name="_Toc216516411"/>
      <w:r w:rsidRPr="000F0AE1">
        <w:t xml:space="preserve">Phát </w:t>
      </w:r>
      <w:r w:rsidRPr="00C44C8A">
        <w:t>hiện</w:t>
      </w:r>
      <w:r w:rsidRPr="000F0AE1">
        <w:t xml:space="preserve"> ngôn ngữ độc hại qua văn bản:</w:t>
      </w:r>
      <w:bookmarkEnd w:id="26"/>
    </w:p>
    <w:p w14:paraId="61B359C9" w14:textId="30B06C3B" w:rsidR="00720C6C" w:rsidRPr="000F0AE1" w:rsidRDefault="00720C6C" w:rsidP="00720C6C">
      <w:pPr>
        <w:pStyle w:val="Nidungvnbn"/>
        <w:rPr>
          <w:lang w:val="vi-VN"/>
        </w:rPr>
      </w:pPr>
      <w:r w:rsidRPr="000F0AE1">
        <w:t xml:space="preserve">Yang </w:t>
      </w:r>
      <w:r w:rsidR="00E96093">
        <w:t>và đồng sự</w:t>
      </w:r>
      <w:r w:rsidRPr="000F0AE1">
        <w:t xml:space="preserve"> (2023) giới thiệu HARE, một khung phát hiện ngôn ngữ độc hại sử dụng khả năng lý luận của mô hình ngôn ngữ lớn để tạo ra các giải thích từng bước, giúp cải thiện khả năng giải thích và tổng quát của mô hình. Thử nghiệm trên các bộ dữ liệu như SBIC và Implicit Hate cho thấy phương pháp này vượt trội so với các phương pháp truyền thống.</w:t>
      </w:r>
      <w:r w:rsidRPr="000F0AE1">
        <w:rPr>
          <w:lang w:val="vi-VN"/>
        </w:rPr>
        <w:t xml:space="preserve"> [4]</w:t>
      </w:r>
    </w:p>
    <w:p w14:paraId="388863E3" w14:textId="7269B6EF" w:rsidR="00720C6C" w:rsidRPr="000F0AE1" w:rsidRDefault="00720C6C" w:rsidP="00720C6C">
      <w:pPr>
        <w:pStyle w:val="Nidungvnbn"/>
        <w:rPr>
          <w:lang w:val="vi-VN"/>
        </w:rPr>
      </w:pPr>
      <w:r w:rsidRPr="000F0AE1">
        <w:t xml:space="preserve">Sen </w:t>
      </w:r>
      <w:r w:rsidR="00E96093">
        <w:t>và đồng sự</w:t>
      </w:r>
      <w:r w:rsidRPr="000F0AE1">
        <w:t xml:space="preserve"> (2024) giới thiệu HateTinyLLM, một khung dựa trên các mô hình ngôn ngữ nhỏ được tinh chỉnh để phát hiện ngôn ngữ độc hại. Nghiên cứu cho thấy HateTinyLLM vượt trội so với các mô hình tiền huấn luyện như mixtral-7b trong việc phát hiện ngôn ngữ độc hại, đồng thời tiết kiệm tài nguyên tính toán. </w:t>
      </w:r>
      <w:r w:rsidRPr="000F0AE1">
        <w:rPr>
          <w:lang w:val="vi-VN"/>
        </w:rPr>
        <w:t>[5]</w:t>
      </w:r>
    </w:p>
    <w:p w14:paraId="636CDC92" w14:textId="179D1736" w:rsidR="00720C6C" w:rsidRPr="000F0AE1" w:rsidRDefault="00720C6C" w:rsidP="00720C6C">
      <w:pPr>
        <w:pStyle w:val="Nidungvnbn"/>
        <w:rPr>
          <w:lang w:val="vi-VN"/>
        </w:rPr>
      </w:pPr>
      <w:r w:rsidRPr="000F0AE1">
        <w:t xml:space="preserve">Bui </w:t>
      </w:r>
      <w:r w:rsidR="00AE7E44">
        <w:t xml:space="preserve">và </w:t>
      </w:r>
      <w:r w:rsidR="00E96093">
        <w:t xml:space="preserve">đồng sự </w:t>
      </w:r>
      <w:r w:rsidRPr="000F0AE1">
        <w:t xml:space="preserve">(2024) giới thiệu Multi3Hate, bộ dữ liệu song song đa ngôn ngữ và đa văn hóa đầu tiên dành cho phát hiện ngôn ngữ độc hại. Nghiên cứu này </w:t>
      </w:r>
      <w:r w:rsidRPr="000F0AE1">
        <w:lastRenderedPageBreak/>
        <w:t>nhấn mạnh tầm quan trọng của việc xem xét ngữ cảnh văn hóa và ngôn ngữ trong việc phát hiện ngôn ngữ độc hại trên các nền tảng toàn cầu. [</w:t>
      </w:r>
      <w:r w:rsidRPr="000F0AE1">
        <w:rPr>
          <w:lang w:val="vi-VN"/>
        </w:rPr>
        <w:t>6]</w:t>
      </w:r>
    </w:p>
    <w:p w14:paraId="6256B676" w14:textId="27A8B650" w:rsidR="00720C6C" w:rsidRPr="000F0AE1" w:rsidRDefault="00720C6C" w:rsidP="00720C6C">
      <w:pPr>
        <w:pStyle w:val="Nidungvnbn"/>
        <w:rPr>
          <w:lang w:val="vi-VN"/>
        </w:rPr>
      </w:pPr>
      <w:r w:rsidRPr="000F0AE1">
        <w:t>Chhabra</w:t>
      </w:r>
      <w:r w:rsidR="00E96093">
        <w:t xml:space="preserve"> và đồng sự</w:t>
      </w:r>
      <w:r w:rsidRPr="000F0AE1">
        <w:t xml:space="preserve"> (2024) đề xuất MHS-STMA, một kiến trúc có thể mở rộng cho việc phát hiện nội dung thù địch đa phương tiện, kết hợp các cơ chế chú ý nhiều cấp độ để xử lý dữ liệu văn bản và hình ảnh. Nghiên cứu này cho thấy hiệu quả của việc kết hợp thông tin từ nhiều phương tiện trong việc phát hiện ngôn ngữ độc hại. </w:t>
      </w:r>
      <w:r w:rsidRPr="000F0AE1">
        <w:rPr>
          <w:lang w:val="vi-VN"/>
        </w:rPr>
        <w:t>[7]</w:t>
      </w:r>
    </w:p>
    <w:p w14:paraId="33A2BC83" w14:textId="6C17DF50" w:rsidR="00720C6C" w:rsidRPr="000F0AE1" w:rsidRDefault="00720C6C" w:rsidP="00720C6C">
      <w:pPr>
        <w:pStyle w:val="Nidungvnbn"/>
        <w:rPr>
          <w:lang w:val="vi-VN"/>
        </w:rPr>
      </w:pPr>
      <w:r w:rsidRPr="000F0AE1">
        <w:t>Prome</w:t>
      </w:r>
      <w:r w:rsidR="00E96093">
        <w:t xml:space="preserve"> và đồng sự</w:t>
      </w:r>
      <w:r w:rsidRPr="000F0AE1">
        <w:t xml:space="preserve"> (2025) nghiên cứu việc sử dụng kỹ thuật nhắc nhở (prompt engineering) để phát hiện ngôn ngữ độc hại trong các ngôn ngữ thấp tài nguyên. Nghiên cứu này mở rộng khả năng phát hiện ngôn ngữ độc hại sang các ngôn ngữ không có nhiều tài nguyên huấn luyện, giúp cải thiện khả năng phát hiện trên toàn cầu. [</w:t>
      </w:r>
      <w:r w:rsidRPr="000F0AE1">
        <w:rPr>
          <w:lang w:val="vi-VN"/>
        </w:rPr>
        <w:t>8]</w:t>
      </w:r>
    </w:p>
    <w:p w14:paraId="0526B9CC" w14:textId="1BB72632" w:rsidR="00720C6C" w:rsidRPr="000F0AE1" w:rsidRDefault="00720C6C" w:rsidP="00720C6C">
      <w:pPr>
        <w:pStyle w:val="Nidungvnbn"/>
        <w:rPr>
          <w:sz w:val="28"/>
          <w:szCs w:val="28"/>
          <w:lang w:val="vi-VN"/>
        </w:rPr>
      </w:pPr>
      <w:r w:rsidRPr="000F0AE1">
        <w:t xml:space="preserve">Nghiem </w:t>
      </w:r>
      <w:r w:rsidR="00E96093">
        <w:t>và đồng sự</w:t>
      </w:r>
      <w:r w:rsidRPr="000F0AE1">
        <w:t xml:space="preserve"> (2025) giới thiệu SMARTER, một khung hai giai đoạn sử dụng mô hình ngôn ngữ lớn để phát hiện ngôn ngữ độc hại, kết hợp việc tạo ra giải thích từ mô hình với việc tối ưu hóa</w:t>
      </w:r>
      <w:r w:rsidRPr="000F0AE1">
        <w:rPr>
          <w:lang w:val="vi-VN"/>
        </w:rPr>
        <w:t xml:space="preserve"> </w:t>
      </w:r>
      <w:r w:rsidRPr="000F0AE1">
        <w:t>sở thích, giúp cải thiện hiệu quả phát hiện và giảm thiểu sự giám sát của con người. [</w:t>
      </w:r>
      <w:r w:rsidRPr="000F0AE1">
        <w:rPr>
          <w:lang w:val="vi-VN"/>
        </w:rPr>
        <w:t>9]</w:t>
      </w:r>
    </w:p>
    <w:p w14:paraId="37DF1771" w14:textId="77777777" w:rsidR="00627AF4" w:rsidRPr="000F0AE1" w:rsidRDefault="00627AF4" w:rsidP="00C44C8A">
      <w:pPr>
        <w:pStyle w:val="Heading3"/>
        <w:rPr>
          <w:lang w:val="vi-VN"/>
        </w:rPr>
      </w:pPr>
      <w:r w:rsidRPr="000F0AE1">
        <w:t> </w:t>
      </w:r>
      <w:bookmarkStart w:id="27" w:name="_Toc216516412"/>
      <w:r w:rsidRPr="000F0AE1">
        <w:t>Phát hiện ngôn ngữ độc hại qua âm thanh:</w:t>
      </w:r>
      <w:bookmarkEnd w:id="27"/>
    </w:p>
    <w:p w14:paraId="1B4CA382" w14:textId="4055C985" w:rsidR="00720C6C" w:rsidRPr="000F0AE1" w:rsidRDefault="00720C6C" w:rsidP="00720C6C">
      <w:pPr>
        <w:pStyle w:val="Nidungvnbn"/>
      </w:pPr>
      <w:r w:rsidRPr="000F0AE1">
        <w:t xml:space="preserve">Do </w:t>
      </w:r>
      <w:r w:rsidR="00E96093">
        <w:t>và đồng sự</w:t>
      </w:r>
      <w:r w:rsidRPr="000F0AE1">
        <w:t xml:space="preserve"> (2025) giới thiệu ViToSA, bộ dữ liệu đầu tiên tập trung vào các đoạn âm thanh độc hại bằng tiếng Việt, với 25 giờ ghi âm và bộ kiểm tra riêng biệt. Phương pháp đề xuất kết hợp mô hình nhận dạng giọng nói chuyên dụng với mô hình ngôn ngữ văn bản để phát hiện chính xác các đoạn âm thanh độc hại, đặc biệt hữu ích cho ngôn ngữ ít tài nguyên.</w:t>
      </w:r>
      <w:r w:rsidRPr="000F0AE1">
        <w:rPr>
          <w:lang w:val="vi-VN"/>
        </w:rPr>
        <w:t xml:space="preserve"> [10]</w:t>
      </w:r>
      <w:r w:rsidRPr="000F0AE1">
        <w:t xml:space="preserve"> </w:t>
      </w:r>
    </w:p>
    <w:p w14:paraId="6629743D" w14:textId="244F81A6" w:rsidR="00720C6C" w:rsidRPr="000F0AE1" w:rsidRDefault="00720C6C" w:rsidP="00720C6C">
      <w:pPr>
        <w:pStyle w:val="Nidungvnbn"/>
        <w:rPr>
          <w:lang w:val="vi-VN"/>
        </w:rPr>
      </w:pPr>
      <w:r w:rsidRPr="000F0AE1">
        <w:t xml:space="preserve">Luo </w:t>
      </w:r>
      <w:r w:rsidR="00E96093">
        <w:t>và đồng sự</w:t>
      </w:r>
      <w:r w:rsidRPr="000F0AE1">
        <w:t xml:space="preserve"> (2025) giới thiệu ToxicTone, bộ dữ liệu lớn nhất công khai về phát hiện ngôn ngữ độc hại trong tiếng Quan Thoại, với các nhãn chi tiết phân biệt các dạng độc hại như xúc phạm, bắt nạt và các nguồn gốc như giận dữ, mỉa mai. Bộ dữ liệu này giúp cải thiện khả năng nhận diện ngôn ngữ độc hại trong các ngữ cảnh văn hóa và ngôn ngữ cụ thể</w:t>
      </w:r>
      <w:r w:rsidRPr="000F0AE1">
        <w:rPr>
          <w:lang w:val="vi-VN"/>
        </w:rPr>
        <w:t>. [11]</w:t>
      </w:r>
    </w:p>
    <w:p w14:paraId="5F5D22F9" w14:textId="2A4F71D5" w:rsidR="00720C6C" w:rsidRPr="000F0AE1" w:rsidRDefault="00720C6C" w:rsidP="00720C6C">
      <w:pPr>
        <w:pStyle w:val="Nidungvnbn"/>
        <w:rPr>
          <w:lang w:val="vi-VN"/>
        </w:rPr>
      </w:pPr>
      <w:r w:rsidRPr="000F0AE1">
        <w:t xml:space="preserve">An </w:t>
      </w:r>
      <w:r w:rsidR="00C60BFA">
        <w:t xml:space="preserve">và đồng sự </w:t>
      </w:r>
      <w:r w:rsidRPr="000F0AE1">
        <w:t xml:space="preserve">(2024) đề xuất nhiệm vụ mới về phát hiện ngôn ngữ độc hại qua âm thanh có thể giải thích được, bao gồm hai tác vụ con: phân loại ngôn ngữ độc </w:t>
      </w:r>
      <w:r w:rsidRPr="000F0AE1">
        <w:lastRenderedPageBreak/>
        <w:t xml:space="preserve">hại trong âm thanh và phát hiện khung thời gian chứa ngôn ngữ độc hại. Họ giới thiệu hai phương pháp: cascading và End-to-End (E2E), với phương pháp E2E cho kết quả vượt trội trong việc xác định các khung thời gian chứa ngôn ngữ độc hại. </w:t>
      </w:r>
      <w:r w:rsidRPr="000F0AE1">
        <w:rPr>
          <w:lang w:val="vi-VN"/>
        </w:rPr>
        <w:t>[12]</w:t>
      </w:r>
    </w:p>
    <w:p w14:paraId="131389FE" w14:textId="0BDD0F96" w:rsidR="00720C6C" w:rsidRPr="000F0AE1" w:rsidRDefault="00720C6C" w:rsidP="00720C6C">
      <w:pPr>
        <w:pStyle w:val="Nidungvnbn"/>
        <w:rPr>
          <w:lang w:val="vi-VN"/>
        </w:rPr>
      </w:pPr>
      <w:r w:rsidRPr="000F0AE1">
        <w:t xml:space="preserve">Xu </w:t>
      </w:r>
      <w:r w:rsidR="00C60BFA">
        <w:t>và đồng sự</w:t>
      </w:r>
      <w:r w:rsidRPr="000F0AE1">
        <w:t xml:space="preserve"> (2024) giới thiệu Safe Guard, một hệ thống sử dụng mô hình ngôn ngữ lớn để phát hiện ngôn ngữ độc hại trong môi trường thực tế, như trong các cuộc trò chuyện trực tuyến. Hệ thống này kết hợp nhận dạng cảm xúc giọng nói và các đặc trưng âm thanh để cải thiện độ chính xác trong việc phát hiện ngôn ngữ độc hại. </w:t>
      </w:r>
      <w:r w:rsidRPr="000F0AE1">
        <w:rPr>
          <w:lang w:val="vi-VN"/>
        </w:rPr>
        <w:t>[13]</w:t>
      </w:r>
    </w:p>
    <w:p w14:paraId="6FA19F73" w14:textId="2836A58E" w:rsidR="00720C6C" w:rsidRPr="000F0AE1" w:rsidRDefault="00720C6C" w:rsidP="00720C6C">
      <w:pPr>
        <w:pStyle w:val="Nidungvnbn"/>
        <w:rPr>
          <w:lang w:val="vi-VN"/>
        </w:rPr>
      </w:pPr>
      <w:r w:rsidRPr="000F0AE1">
        <w:t xml:space="preserve">Ranjan </w:t>
      </w:r>
      <w:r w:rsidR="00C60BFA">
        <w:t>và đồng sự (</w:t>
      </w:r>
      <w:r w:rsidRPr="000F0AE1">
        <w:t xml:space="preserve">2025) giới thiệu SynHate, bộ dữ liệu và khung phát hiện ngôn ngữ độc hại trong âm thanh giả mạo tổng hợp. Họ kết hợp phát hiện ngôn ngữ độc hại với nhận dạng âm thanh giả mạo để đối phó với mối đe dọa ngày càng tăng của ngôn ngữ độc hại do AI tạo ra trên các nền tảng toàn cầu. </w:t>
      </w:r>
      <w:r w:rsidRPr="000F0AE1">
        <w:rPr>
          <w:lang w:val="vi-VN"/>
        </w:rPr>
        <w:t>[14]</w:t>
      </w:r>
    </w:p>
    <w:p w14:paraId="266EF83D" w14:textId="388F44D8" w:rsidR="00720C6C" w:rsidRPr="000F0AE1" w:rsidRDefault="00720C6C" w:rsidP="00720C6C">
      <w:pPr>
        <w:pStyle w:val="Nidungvnbn"/>
        <w:rPr>
          <w:lang w:val="vi-VN"/>
        </w:rPr>
      </w:pPr>
      <w:r w:rsidRPr="000F0AE1">
        <w:t xml:space="preserve">Sankaran </w:t>
      </w:r>
      <w:r w:rsidR="00C60BFA">
        <w:t>và đồng sự</w:t>
      </w:r>
      <w:r w:rsidRPr="000F0AE1">
        <w:t xml:space="preserve"> (2024) nghiên cứu sử dụng Wav2Vec 2.0 kết hợp học ít mẫu (Few-Shot Learning) để phát hiện ngôn ngữ lạm dụng trong các ngôn ngữ ít tài nguyên. Phương pháp này được thử nghiệm trên bộ dữ liệu ADIMA gồm 10 ngôn ngữ, cho thấy khả năng tổng quát tốt trong các tình huống dữ liệu hạn chế. </w:t>
      </w:r>
      <w:r w:rsidRPr="000F0AE1">
        <w:rPr>
          <w:lang w:val="vi-VN"/>
        </w:rPr>
        <w:t>[15]</w:t>
      </w:r>
    </w:p>
    <w:p w14:paraId="4931EC8C" w14:textId="77777777" w:rsidR="00720C6C" w:rsidRPr="000F0AE1" w:rsidRDefault="00720C6C" w:rsidP="00720C6C">
      <w:pPr>
        <w:pStyle w:val="Nidungvnbn"/>
        <w:ind w:firstLine="0"/>
        <w:rPr>
          <w:lang w:val="vi-VN"/>
        </w:rPr>
      </w:pPr>
    </w:p>
    <w:p w14:paraId="3C7DB8A5" w14:textId="007147BC" w:rsidR="00627AF4" w:rsidRPr="000F0AE1" w:rsidRDefault="00627AF4" w:rsidP="00C44C8A">
      <w:pPr>
        <w:pStyle w:val="Heading3"/>
      </w:pPr>
      <w:bookmarkStart w:id="28" w:name="_Toc216516413"/>
      <w:r w:rsidRPr="000F0AE1">
        <w:t>Các nghiên cứu kết hợp đa phương thức</w:t>
      </w:r>
      <w:bookmarkEnd w:id="28"/>
    </w:p>
    <w:p w14:paraId="4E757C24" w14:textId="1BDCAEE4" w:rsidR="00720C6C" w:rsidRPr="000F0AE1" w:rsidRDefault="00720C6C" w:rsidP="00720C6C">
      <w:pPr>
        <w:pStyle w:val="Nidungvnbn"/>
        <w:rPr>
          <w:lang w:val="vi-VN"/>
        </w:rPr>
      </w:pPr>
      <w:r w:rsidRPr="000F0AE1">
        <w:t xml:space="preserve">Céspedes-Sarrias </w:t>
      </w:r>
      <w:r w:rsidR="00DE5955">
        <w:t>và đồng sự</w:t>
      </w:r>
      <w:r w:rsidRPr="000F0AE1">
        <w:t xml:space="preserve"> (2025) giới thiệu MM-HSD, mô hình đa phương thức đầu tiên kết hợp video, âm thanh và văn bản để phát hiện ngôn ngữ độc hại trong video. Họ sử dụng Cross-Modal Attention (CMA) để trích xuất đặc trưng từ các phương thức khác nhau, đạt được điểm M-F1 là 0.874 trên bộ dữ liệu HateMM. </w:t>
      </w:r>
      <w:r w:rsidRPr="000F0AE1">
        <w:rPr>
          <w:lang w:val="vi-VN"/>
        </w:rPr>
        <w:t>[16]</w:t>
      </w:r>
    </w:p>
    <w:p w14:paraId="0C2840F5" w14:textId="77777777" w:rsidR="00720C6C" w:rsidRPr="000F0AE1" w:rsidRDefault="00720C6C" w:rsidP="00720C6C">
      <w:pPr>
        <w:pStyle w:val="Nidungvnbn"/>
        <w:rPr>
          <w:lang w:val="vi-VN"/>
        </w:rPr>
      </w:pPr>
      <w:r w:rsidRPr="000F0AE1">
        <w:t xml:space="preserve">Chhabra và Vishwakarma (2025) đề xuất phương pháp Bag-of-Sounds, sử dụng Mel spectrograms để huấn luyện hệ thống phát hiện ngôn ngữ độc hại từ dữ liệu âm thanh trong ngữ cảnh mạng xã hội. Phương pháp này giúp nhận diện ngôn ngữ độc hại trong các ngôn ngữ Dravidian như Malayalam và Tamil. </w:t>
      </w:r>
      <w:r w:rsidRPr="000F0AE1">
        <w:rPr>
          <w:lang w:val="vi-VN"/>
        </w:rPr>
        <w:t>[17]</w:t>
      </w:r>
    </w:p>
    <w:p w14:paraId="7F509C3D" w14:textId="31955009" w:rsidR="00720C6C" w:rsidRPr="000F0AE1" w:rsidRDefault="00720C6C" w:rsidP="00720C6C">
      <w:pPr>
        <w:pStyle w:val="Nidungvnbn"/>
        <w:rPr>
          <w:lang w:val="vi-VN"/>
        </w:rPr>
      </w:pPr>
      <w:r w:rsidRPr="000F0AE1">
        <w:t xml:space="preserve">Ranjan </w:t>
      </w:r>
      <w:r w:rsidR="00DE5955">
        <w:t>và đồng sự</w:t>
      </w:r>
      <w:r w:rsidRPr="000F0AE1">
        <w:t xml:space="preserve"> (2025) giới thiệu khung đa phương thức không giám sát sử dụng học tương phản để kết hợp thông tin từ âm thanh và văn bản, nhằm phát hiện </w:t>
      </w:r>
      <w:r w:rsidRPr="000F0AE1">
        <w:lastRenderedPageBreak/>
        <w:t xml:space="preserve">ngôn ngữ độc hại trong âm thanh deepfake. Phương pháp này đạt độ chính xác cao và có khả năng tổng quát tốt trên các ngôn ngữ ít tài nguyên. </w:t>
      </w:r>
      <w:r w:rsidRPr="000F0AE1">
        <w:rPr>
          <w:lang w:val="vi-VN"/>
        </w:rPr>
        <w:t>[18]</w:t>
      </w:r>
    </w:p>
    <w:p w14:paraId="5286DAED" w14:textId="47DE4398" w:rsidR="00720C6C" w:rsidRPr="000F0AE1" w:rsidRDefault="00720C6C" w:rsidP="00720C6C">
      <w:pPr>
        <w:pStyle w:val="Nidungvnbn"/>
        <w:rPr>
          <w:lang w:val="vi-VN"/>
        </w:rPr>
      </w:pPr>
      <w:r w:rsidRPr="000F0AE1">
        <w:t xml:space="preserve">Kashif </w:t>
      </w:r>
      <w:r w:rsidR="00330BB2">
        <w:t>và đồng sự</w:t>
      </w:r>
      <w:r w:rsidRPr="000F0AE1">
        <w:t xml:space="preserve"> (2023) tham gia sự kiện Multimodal Hate Speech Event Detection 2023 với phương pháp kết hợp ensemble, sử dụng các mô hình InceptionV3, BERT và XLNet để phát hiện ngôn ngữ độc hại trong hình ảnh có văn bản. Phương pháp này đạt độ chính xác và điểm F1 cao. </w:t>
      </w:r>
      <w:r w:rsidRPr="000F0AE1">
        <w:rPr>
          <w:lang w:val="vi-VN"/>
        </w:rPr>
        <w:t>[19]</w:t>
      </w:r>
    </w:p>
    <w:p w14:paraId="1A899F3A" w14:textId="726E5EE8" w:rsidR="00720C6C" w:rsidRPr="000F0AE1" w:rsidRDefault="00720C6C" w:rsidP="00720C6C">
      <w:pPr>
        <w:pStyle w:val="Nidungvnbn"/>
        <w:rPr>
          <w:lang w:val="vi-VN"/>
        </w:rPr>
      </w:pPr>
      <w:r w:rsidRPr="000F0AE1">
        <w:t xml:space="preserve">Mandal </w:t>
      </w:r>
      <w:r w:rsidR="00DE5955">
        <w:t>và đồng sự</w:t>
      </w:r>
      <w:r w:rsidRPr="000F0AE1">
        <w:t xml:space="preserve"> (2024) đề xuất Attentive Fusion, phương pháp dựa trên Transformer kết hợp thông tin từ âm thanh và văn bản để phát hiện ngôn ngữ độc hại. Phương pháp này đạt điểm F1 macro là 0.927 trên bộ dữ liệu thử nghiệm.</w:t>
      </w:r>
      <w:r w:rsidR="0029075E" w:rsidRPr="000F0AE1">
        <w:rPr>
          <w:lang w:val="vi-VN"/>
        </w:rPr>
        <w:t xml:space="preserve"> [20]</w:t>
      </w:r>
    </w:p>
    <w:p w14:paraId="2CAE217A" w14:textId="5D65654C" w:rsidR="00720C6C" w:rsidRPr="000F0AE1" w:rsidRDefault="00720C6C" w:rsidP="00720C6C">
      <w:pPr>
        <w:pStyle w:val="Nidungvnbn"/>
        <w:rPr>
          <w:lang w:val="vi-VN"/>
        </w:rPr>
      </w:pPr>
      <w:r w:rsidRPr="000F0AE1">
        <w:t xml:space="preserve">Zhang </w:t>
      </w:r>
      <w:r w:rsidR="00DE5955">
        <w:t>và đồng sự</w:t>
      </w:r>
      <w:r w:rsidRPr="000F0AE1">
        <w:t xml:space="preserve"> (2025) đề xuất phương pháp phát hiện ngôn ngữ độc hại trong video đa phương thức sử dụng chú ý theo kênh. Phương pháp này cải thiện hiệu quả phát hiện ngôn ngữ độc hại trong video bằng cách chú trọng vào các kênh thông tin quan trọng từ âm thanh, hình ảnh và văn bản. </w:t>
      </w:r>
      <w:r w:rsidRPr="000F0AE1">
        <w:rPr>
          <w:lang w:val="vi-VN"/>
        </w:rPr>
        <w:t>[2</w:t>
      </w:r>
      <w:r w:rsidR="0029075E" w:rsidRPr="000F0AE1">
        <w:rPr>
          <w:lang w:val="vi-VN"/>
        </w:rPr>
        <w:t>1</w:t>
      </w:r>
      <w:r w:rsidRPr="000F0AE1">
        <w:rPr>
          <w:lang w:val="vi-VN"/>
        </w:rPr>
        <w:t>]</w:t>
      </w:r>
    </w:p>
    <w:p w14:paraId="2F472202" w14:textId="424D2710" w:rsidR="00720C6C" w:rsidRPr="000F0AE1" w:rsidRDefault="00720C6C" w:rsidP="00720C6C">
      <w:pPr>
        <w:pStyle w:val="Nidungvnbn"/>
        <w:rPr>
          <w:lang w:val="vi-VN"/>
        </w:rPr>
      </w:pPr>
      <w:r w:rsidRPr="000F0AE1">
        <w:t xml:space="preserve">Xue </w:t>
      </w:r>
      <w:r w:rsidR="00DE5955">
        <w:t xml:space="preserve">và đồng sự </w:t>
      </w:r>
      <w:r w:rsidRPr="000F0AE1">
        <w:t xml:space="preserve">(2025) đề xuất một khung đa phương thức dựa trên BERT kết hợp văn bản, giọng nói và hình ảnh để phát hiện ngôn ngữ độc hại trên mạng xã hội Trung Quốc. Mô hình sử dụng kiến trúc Mixture-of-Experts và quy trình huấn luyện ba giai đoạn, cải thiện hiệu quả so với các mô hình BERT và LLM tinh chỉnh. </w:t>
      </w:r>
      <w:r w:rsidRPr="000F0AE1">
        <w:rPr>
          <w:lang w:val="vi-VN"/>
        </w:rPr>
        <w:t>[2</w:t>
      </w:r>
      <w:r w:rsidR="0029075E" w:rsidRPr="000F0AE1">
        <w:rPr>
          <w:lang w:val="vi-VN"/>
        </w:rPr>
        <w:t>2</w:t>
      </w:r>
      <w:r w:rsidRPr="000F0AE1">
        <w:rPr>
          <w:lang w:val="vi-VN"/>
        </w:rPr>
        <w:t>]</w:t>
      </w:r>
    </w:p>
    <w:p w14:paraId="3D7F864F" w14:textId="2116EAE8" w:rsidR="0029075E" w:rsidRPr="0029075E" w:rsidRDefault="0029075E" w:rsidP="0029075E">
      <w:pPr>
        <w:pStyle w:val="Nidungvnbn"/>
        <w:rPr>
          <w:lang w:val="vi-VN"/>
        </w:rPr>
      </w:pPr>
      <w:r w:rsidRPr="0029075E">
        <w:t xml:space="preserve">Wang </w:t>
      </w:r>
      <w:r w:rsidR="00DE5955">
        <w:t>và đồng sự</w:t>
      </w:r>
      <w:r w:rsidRPr="0029075E">
        <w:t xml:space="preserve"> (2025) giới thiệu bộ dữ liệu đa phương thức lớn với hơn 11,714 đoạn video được gán nhãn đa dạng theo 5 loại xúc phạm và nạn nhân cụ thể, bao gồm chú thích cấp video và cấp đoạn. Bộ dữ liệu này hỗ trợ đánh giá các nhiệm vụ phân loại và định vị video độc hại, nhấn mạnh nhu cầu phát triển các phương pháp đa phương thức tinh vi. [</w:t>
      </w:r>
      <w:r w:rsidRPr="000F0AE1">
        <w:rPr>
          <w:lang w:val="vi-VN"/>
        </w:rPr>
        <w:t>23]</w:t>
      </w:r>
    </w:p>
    <w:p w14:paraId="1AD6BF54" w14:textId="1B464FC1" w:rsidR="0029075E" w:rsidRPr="00FF0414" w:rsidRDefault="00C44C8A" w:rsidP="00FF0414">
      <w:pPr>
        <w:pStyle w:val="Nidungvnbn"/>
      </w:pPr>
      <w:r>
        <w:rPr>
          <w:lang w:val="vi-VN"/>
        </w:rPr>
        <w:br w:type="page"/>
      </w:r>
    </w:p>
    <w:p w14:paraId="6799C4CF" w14:textId="56E25D4E" w:rsidR="00025AF3" w:rsidRPr="00025AF3" w:rsidRDefault="00025AF3" w:rsidP="00025AF3">
      <w:pPr>
        <w:pStyle w:val="Heading1"/>
      </w:pPr>
      <w:bookmarkStart w:id="29" w:name="_Toc216516414"/>
      <w:r w:rsidRPr="00025AF3">
        <w:rPr>
          <w:lang w:val="en-US"/>
        </w:rPr>
        <w:lastRenderedPageBreak/>
        <w:t>PHƯƠNG PHÁP DỰA TRÊN PHOBERT</w:t>
      </w:r>
      <w:bookmarkEnd w:id="29"/>
    </w:p>
    <w:p w14:paraId="5133F324" w14:textId="040D2534" w:rsidR="00025AF3" w:rsidRDefault="00025AF3" w:rsidP="00025AF3">
      <w:pPr>
        <w:pStyle w:val="Heading2"/>
        <w:rPr>
          <w:lang w:val="en-US"/>
        </w:rPr>
      </w:pPr>
      <w:bookmarkStart w:id="30" w:name="_Toc216516415"/>
      <w:r w:rsidRPr="00025AF3">
        <w:t>Giới thiệu</w:t>
      </w:r>
      <w:r>
        <w:rPr>
          <w:lang w:val="en-US"/>
        </w:rPr>
        <w:t>:</w:t>
      </w:r>
      <w:bookmarkEnd w:id="30"/>
    </w:p>
    <w:p w14:paraId="7F47C5A7" w14:textId="77777777" w:rsidR="001019FE" w:rsidRPr="001019FE" w:rsidRDefault="001019FE" w:rsidP="001019FE">
      <w:pPr>
        <w:pStyle w:val="Nidungvnbn"/>
      </w:pPr>
      <w:r w:rsidRPr="001019FE">
        <w:t>Trong Chương 3, các mô hình phân loại văn bản truyền thống dựa trên TF-IDF đã được xây dựng nhằm thiết lập mức chuẩn (baseline) cho bài toán phát hiện ngôn ngữ độc hại tiếng Việt. Mặc dù đạt được kết quả tương đối tốt, các mô hình này vẫn tồn tại hạn chế lớn trong việc hiểu ngữ cảnh và ngữ nghĩa sâu của văn bản.</w:t>
      </w:r>
    </w:p>
    <w:p w14:paraId="7F768117" w14:textId="77777777" w:rsidR="001019FE" w:rsidRDefault="001019FE" w:rsidP="001019FE">
      <w:pPr>
        <w:pStyle w:val="Nidungvnbn"/>
      </w:pPr>
      <w:r w:rsidRPr="001019FE">
        <w:t xml:space="preserve">Để khắc phục các hạn chế trên, chương này đề xuất sử dụng </w:t>
      </w:r>
      <w:r w:rsidRPr="001019FE">
        <w:rPr>
          <w:b/>
          <w:bCs/>
        </w:rPr>
        <w:t>PhoBERT</w:t>
      </w:r>
      <w:r w:rsidRPr="001019FE">
        <w:t>, một mô hình ngôn ngữ tiền huấn luyện dựa trên kiến trúc Transformer, được thiết kế chuyên biệt cho tiếng Việt. PhoBERT cho phép biểu diễn văn bản dưới dạng embedding ngữ nghĩa giàu thông tin, từ đó cải thiện khả năng phân loại các phát ngôn độc hại có cấu trúc và ngữ cảnh phức tạp.</w:t>
      </w:r>
    </w:p>
    <w:p w14:paraId="6B000C7F" w14:textId="29FA66BC" w:rsidR="001019FE" w:rsidRDefault="001019FE" w:rsidP="001019FE">
      <w:pPr>
        <w:pStyle w:val="Heading2"/>
        <w:rPr>
          <w:lang w:val="en-US"/>
        </w:rPr>
      </w:pPr>
      <w:bookmarkStart w:id="31" w:name="_Toc216516416"/>
      <w:r w:rsidRPr="001019FE">
        <w:rPr>
          <w:lang w:val="en-US"/>
        </w:rPr>
        <w:t>Mô hình PhoBERT</w:t>
      </w:r>
      <w:r>
        <w:rPr>
          <w:lang w:val="en-US"/>
        </w:rPr>
        <w:t>:</w:t>
      </w:r>
      <w:bookmarkEnd w:id="31"/>
    </w:p>
    <w:p w14:paraId="78FF7FD6" w14:textId="79C72F9F" w:rsidR="001019FE" w:rsidRDefault="001019FE" w:rsidP="001019FE">
      <w:pPr>
        <w:pStyle w:val="Heading3"/>
      </w:pPr>
      <w:bookmarkStart w:id="32" w:name="_Toc216516417"/>
      <w:r>
        <w:t>Nhắc lại về</w:t>
      </w:r>
      <w:r w:rsidRPr="001019FE">
        <w:t xml:space="preserve"> PhoBERT</w:t>
      </w:r>
      <w:r>
        <w:t>:</w:t>
      </w:r>
      <w:bookmarkEnd w:id="32"/>
    </w:p>
    <w:p w14:paraId="49DBB598" w14:textId="05869356" w:rsidR="001019FE" w:rsidRDefault="001019FE" w:rsidP="001019FE">
      <w:pPr>
        <w:pStyle w:val="Nidungvnbn"/>
      </w:pPr>
      <w:r w:rsidRPr="001019FE">
        <w:t>PhoBERT là mô hình ngôn ngữ tiền huấn luyện cho tiếng Việt, được phát triển dựa trên kiến trúc RoBERTa. Mô hình được huấn luyện trên tập dữ liệu văn bản tiếng Việt quy mô lớn, bao gồm dữ liệu báo chí và văn bản web, cho phép học được các đặc trưng ngôn ngữ sâu và giàu ngữ nghĩa.</w:t>
      </w:r>
    </w:p>
    <w:p w14:paraId="613A1388" w14:textId="77777777" w:rsidR="001019FE" w:rsidRPr="001019FE" w:rsidRDefault="001019FE" w:rsidP="001019FE">
      <w:pPr>
        <w:pStyle w:val="Nidungvnbn"/>
      </w:pPr>
      <w:r w:rsidRPr="001019FE">
        <w:t>Khác với các phương pháp biểu diễn truyền thống như TF-IDF, PhoBERT:</w:t>
      </w:r>
    </w:p>
    <w:p w14:paraId="0C0C4444" w14:textId="77777777" w:rsidR="001019FE" w:rsidRPr="001019FE" w:rsidRDefault="001019FE">
      <w:pPr>
        <w:pStyle w:val="Nidungvnbn"/>
        <w:numPr>
          <w:ilvl w:val="0"/>
          <w:numId w:val="44"/>
        </w:numPr>
      </w:pPr>
      <w:r w:rsidRPr="001019FE">
        <w:t>Nắm bắt được ngữ cảnh hai chiều của câu</w:t>
      </w:r>
    </w:p>
    <w:p w14:paraId="4DA3A1D8" w14:textId="77777777" w:rsidR="001019FE" w:rsidRPr="001019FE" w:rsidRDefault="001019FE">
      <w:pPr>
        <w:pStyle w:val="Nidungvnbn"/>
        <w:numPr>
          <w:ilvl w:val="0"/>
          <w:numId w:val="44"/>
        </w:numPr>
      </w:pPr>
      <w:r w:rsidRPr="001019FE">
        <w:t>Hiểu được quan hệ ngữ nghĩa giữa các từ</w:t>
      </w:r>
    </w:p>
    <w:p w14:paraId="1984BDB4" w14:textId="77777777" w:rsidR="001019FE" w:rsidRPr="001019FE" w:rsidRDefault="001019FE">
      <w:pPr>
        <w:pStyle w:val="Nidungvnbn"/>
        <w:numPr>
          <w:ilvl w:val="0"/>
          <w:numId w:val="44"/>
        </w:numPr>
      </w:pPr>
      <w:r w:rsidRPr="001019FE">
        <w:t>Biểu diễn văn bản dưới dạng vector dense liên tục</w:t>
      </w:r>
    </w:p>
    <w:p w14:paraId="146E5AE4" w14:textId="77777777" w:rsidR="001019FE" w:rsidRPr="001019FE" w:rsidRDefault="001019FE" w:rsidP="001019FE">
      <w:pPr>
        <w:pStyle w:val="Nidungvnbn"/>
      </w:pPr>
      <w:r w:rsidRPr="001019FE">
        <w:t>Những đặc điểm này đặc biệt phù hợp với bài toán phát hiện toxic speech, nơi ý nghĩa của câu phụ thuộc mạnh vào ngữ cảnh.</w:t>
      </w:r>
    </w:p>
    <w:p w14:paraId="35F9818D" w14:textId="77777777" w:rsidR="001019FE" w:rsidRPr="001019FE" w:rsidRDefault="001019FE" w:rsidP="001019FE">
      <w:pPr>
        <w:pStyle w:val="Nidungvnbn"/>
      </w:pPr>
    </w:p>
    <w:p w14:paraId="2A0CCE23" w14:textId="77777777" w:rsidR="001019FE" w:rsidRDefault="001019FE" w:rsidP="001019FE">
      <w:pPr>
        <w:pStyle w:val="Nidungvnbn"/>
        <w:ind w:firstLine="0"/>
      </w:pPr>
    </w:p>
    <w:p w14:paraId="66EC60C0" w14:textId="77777777" w:rsidR="001019FE" w:rsidRDefault="001019FE" w:rsidP="001019FE">
      <w:pPr>
        <w:pStyle w:val="Nidungvnbn"/>
        <w:ind w:firstLine="0"/>
      </w:pPr>
    </w:p>
    <w:p w14:paraId="1F1BF2ED" w14:textId="77777777" w:rsidR="001019FE" w:rsidRPr="001019FE" w:rsidRDefault="001019FE" w:rsidP="001019FE">
      <w:pPr>
        <w:pStyle w:val="Nidungvnbn"/>
        <w:ind w:firstLine="0"/>
      </w:pPr>
    </w:p>
    <w:p w14:paraId="57C2330A" w14:textId="3F2155F1" w:rsidR="002F415C" w:rsidRDefault="001019FE" w:rsidP="001019FE">
      <w:pPr>
        <w:pStyle w:val="Heading3"/>
      </w:pPr>
      <w:bookmarkStart w:id="33" w:name="_Toc216516418"/>
      <w:r>
        <w:lastRenderedPageBreak/>
        <w:t>Về kiến trúc</w:t>
      </w:r>
      <w:r w:rsidRPr="001019FE">
        <w:t xml:space="preserve"> mô hình</w:t>
      </w:r>
      <w:r>
        <w:t>:</w:t>
      </w:r>
      <w:bookmarkEnd w:id="33"/>
    </w:p>
    <w:p w14:paraId="572BF521" w14:textId="5912C4AE" w:rsidR="001019FE" w:rsidRDefault="001019FE" w:rsidP="001019FE">
      <w:pPr>
        <w:pStyle w:val="Nidungvnbn"/>
      </w:pPr>
      <w:r w:rsidRPr="001019FE">
        <w:t xml:space="preserve">PhoBERT sử dụng kiến trúc Transformer Encoder với cơ chế </w:t>
      </w:r>
      <w:r w:rsidRPr="001019FE">
        <w:rPr>
          <w:b/>
          <w:bCs/>
        </w:rPr>
        <w:t>Self-Attention</w:t>
      </w:r>
      <w:r w:rsidRPr="001019FE">
        <w:t>, cho phép mỗi từ trong câu tương tác với tất cả các từ còn lại để học ngữ cảnh toàn cục.</w:t>
      </w:r>
    </w:p>
    <w:p w14:paraId="6DF57A5F" w14:textId="130B9206" w:rsidR="001019FE" w:rsidRDefault="001019FE" w:rsidP="001019FE">
      <w:pPr>
        <w:pStyle w:val="Nidungvnbn"/>
      </w:pPr>
      <w:r w:rsidRPr="001019FE">
        <w:t>Trong bài toán phân loại văn bản, mô hình được sử dụng theo kiến trúc:</w:t>
      </w:r>
    </w:p>
    <w:p w14:paraId="35B7E1AF" w14:textId="282AABFA" w:rsidR="001019FE" w:rsidRPr="001019FE" w:rsidRDefault="001019FE">
      <w:pPr>
        <w:pStyle w:val="Nidungvnbn"/>
        <w:numPr>
          <w:ilvl w:val="0"/>
          <w:numId w:val="45"/>
        </w:numPr>
      </w:pPr>
      <w:r w:rsidRPr="001019FE">
        <w:t>PhoBERT Encoder</w:t>
      </w:r>
      <w:r>
        <w:t>.</w:t>
      </w:r>
    </w:p>
    <w:p w14:paraId="6A59D582" w14:textId="08145FDA" w:rsidR="001019FE" w:rsidRPr="001019FE" w:rsidRDefault="001019FE">
      <w:pPr>
        <w:pStyle w:val="Nidungvnbn"/>
        <w:numPr>
          <w:ilvl w:val="0"/>
          <w:numId w:val="45"/>
        </w:numPr>
      </w:pPr>
      <w:r w:rsidRPr="001019FE">
        <w:t>Vector biểu diễn của token [CLS]</w:t>
      </w:r>
      <w:r>
        <w:t>.</w:t>
      </w:r>
    </w:p>
    <w:p w14:paraId="1360BB63" w14:textId="10ADF35B" w:rsidR="001019FE" w:rsidRPr="001019FE" w:rsidRDefault="001019FE">
      <w:pPr>
        <w:pStyle w:val="Nidungvnbn"/>
        <w:numPr>
          <w:ilvl w:val="0"/>
          <w:numId w:val="45"/>
        </w:numPr>
      </w:pPr>
      <w:r w:rsidRPr="001019FE">
        <w:t>Fully Connected Layer</w:t>
      </w:r>
      <w:r>
        <w:t>.</w:t>
      </w:r>
    </w:p>
    <w:p w14:paraId="010192AB" w14:textId="7C5DB6A2" w:rsidR="001019FE" w:rsidRDefault="001019FE">
      <w:pPr>
        <w:pStyle w:val="Nidungvnbn"/>
        <w:numPr>
          <w:ilvl w:val="0"/>
          <w:numId w:val="45"/>
        </w:numPr>
      </w:pPr>
      <w:r w:rsidRPr="001019FE">
        <w:t>Softmax cho phân loại nhị phân (toxic / clean)</w:t>
      </w:r>
      <w:r>
        <w:t>.</w:t>
      </w:r>
    </w:p>
    <w:p w14:paraId="1CFEF3E4" w14:textId="4F9C267B" w:rsidR="001019FE" w:rsidRDefault="001019FE">
      <w:pPr>
        <w:pStyle w:val="Nidungvnbn"/>
        <w:numPr>
          <w:ilvl w:val="0"/>
          <w:numId w:val="43"/>
        </w:numPr>
      </w:pPr>
      <w:r w:rsidRPr="001019FE">
        <w:t>Hình minh họa kiến trúc tổng quát của mô hình PhoBERT cho bài toán phân loại văn bản có thể tái sử dụng từ sơ đồ tổng thể đã trình bày trong báo cáo.</w:t>
      </w:r>
    </w:p>
    <w:p w14:paraId="40E0E14E" w14:textId="33151F6E" w:rsidR="001019FE" w:rsidRDefault="001019FE" w:rsidP="001019FE">
      <w:pPr>
        <w:pStyle w:val="Heading2"/>
        <w:rPr>
          <w:lang w:val="en-US"/>
        </w:rPr>
      </w:pPr>
      <w:bookmarkStart w:id="34" w:name="_Toc216516419"/>
      <w:r w:rsidRPr="001019FE">
        <w:t>Dataset và Chiến lược</w:t>
      </w:r>
      <w:r>
        <w:rPr>
          <w:lang w:val="en-US"/>
        </w:rPr>
        <w:t>:</w:t>
      </w:r>
      <w:bookmarkEnd w:id="34"/>
    </w:p>
    <w:p w14:paraId="240510EB" w14:textId="5EA9AD6F" w:rsidR="001019FE" w:rsidRDefault="001019FE" w:rsidP="001019FE">
      <w:pPr>
        <w:pStyle w:val="Heading3"/>
      </w:pPr>
      <w:bookmarkStart w:id="35" w:name="_Toc216516420"/>
      <w:r w:rsidRPr="001019FE">
        <w:t>Dataset sử dụng</w:t>
      </w:r>
      <w:r>
        <w:t>:</w:t>
      </w:r>
      <w:bookmarkEnd w:id="35"/>
    </w:p>
    <w:p w14:paraId="7FA1A3BF" w14:textId="1D2C201B" w:rsidR="001019FE" w:rsidRDefault="001019FE" w:rsidP="001019FE">
      <w:pPr>
        <w:pStyle w:val="Nidungvnbn"/>
      </w:pPr>
      <w:r w:rsidRPr="001019FE">
        <w:t xml:space="preserve">Tập dữ liệu chính được sử dụng trong nghiên cứu là </w:t>
      </w:r>
      <w:r w:rsidRPr="001019FE">
        <w:rPr>
          <w:b/>
          <w:bCs/>
        </w:rPr>
        <w:t>ViCTSD</w:t>
      </w:r>
      <w:r w:rsidRPr="001019FE">
        <w:t>, bao gồm các bình luận tiếng Việt được gán nhãn</w:t>
      </w:r>
      <w:r>
        <w:t>.</w:t>
      </w:r>
    </w:p>
    <w:p w14:paraId="20AAFBD7" w14:textId="77777777" w:rsidR="001019FE" w:rsidRPr="000F0AE1" w:rsidRDefault="001019FE" w:rsidP="001019FE">
      <w:pPr>
        <w:pStyle w:val="Nidungvnbn"/>
      </w:pPr>
      <w:r w:rsidRPr="000F0AE1">
        <w:t>Dưới đây là bảng giải thích giá trị của nhãn trong bộ dữ liệu:</w:t>
      </w:r>
    </w:p>
    <w:p w14:paraId="5A8C37BA" w14:textId="32AEADB3" w:rsidR="001019FE" w:rsidRPr="000F0AE1" w:rsidRDefault="001019FE" w:rsidP="001019FE">
      <w:pPr>
        <w:pStyle w:val="Caption"/>
        <w:keepNext/>
        <w:rPr>
          <w:bCs w:val="0"/>
        </w:rPr>
      </w:pPr>
    </w:p>
    <w:p w14:paraId="2E6131C7" w14:textId="3BC9678C" w:rsidR="00A4045E" w:rsidRDefault="00A4045E" w:rsidP="00A4045E">
      <w:pPr>
        <w:pStyle w:val="Caption"/>
        <w:keepNext/>
      </w:pPr>
      <w:bookmarkStart w:id="36" w:name="_Toc216516061"/>
      <w:r>
        <w:t xml:space="preserve">Bảng </w:t>
      </w:r>
      <w:fldSimple w:instr=" STYLEREF 1 \s ">
        <w:r w:rsidR="00D05BEB">
          <w:rPr>
            <w:noProof/>
          </w:rPr>
          <w:t>3</w:t>
        </w:r>
      </w:fldSimple>
      <w:r>
        <w:t>.</w:t>
      </w:r>
      <w:fldSimple w:instr=" SEQ Bảng \* ARABIC \s 1 ">
        <w:r w:rsidR="00D05BEB">
          <w:rPr>
            <w:noProof/>
          </w:rPr>
          <w:t>1</w:t>
        </w:r>
      </w:fldSimple>
      <w:r>
        <w:t xml:space="preserve"> Bảng giải thích giá trị các nhãn trong dataset</w:t>
      </w:r>
      <w:bookmarkEnd w:id="36"/>
    </w:p>
    <w:tbl>
      <w:tblPr>
        <w:tblStyle w:val="TableGrid"/>
        <w:tblW w:w="0" w:type="auto"/>
        <w:tblLook w:val="04A0" w:firstRow="1" w:lastRow="0" w:firstColumn="1" w:lastColumn="0" w:noHBand="0" w:noVBand="1"/>
      </w:tblPr>
      <w:tblGrid>
        <w:gridCol w:w="1838"/>
        <w:gridCol w:w="1134"/>
        <w:gridCol w:w="5805"/>
      </w:tblGrid>
      <w:tr w:rsidR="001019FE" w:rsidRPr="000F0AE1" w14:paraId="12EF37E2" w14:textId="77777777" w:rsidTr="00D262C7">
        <w:tc>
          <w:tcPr>
            <w:tcW w:w="1838" w:type="dxa"/>
          </w:tcPr>
          <w:p w14:paraId="5042C57E" w14:textId="77777777" w:rsidR="001019FE" w:rsidRPr="000F0AE1" w:rsidRDefault="001019FE" w:rsidP="00D262C7">
            <w:pPr>
              <w:pStyle w:val="Nidungvnbn"/>
              <w:ind w:firstLine="0"/>
              <w:jc w:val="center"/>
            </w:pPr>
            <w:r w:rsidRPr="000F0AE1">
              <w:t>Nhãn</w:t>
            </w:r>
          </w:p>
        </w:tc>
        <w:tc>
          <w:tcPr>
            <w:tcW w:w="1134" w:type="dxa"/>
          </w:tcPr>
          <w:p w14:paraId="2C9F5455" w14:textId="77777777" w:rsidR="001019FE" w:rsidRPr="000F0AE1" w:rsidRDefault="001019FE" w:rsidP="00D262C7">
            <w:pPr>
              <w:pStyle w:val="Nidungvnbn"/>
              <w:ind w:firstLine="0"/>
              <w:jc w:val="center"/>
            </w:pPr>
            <w:r w:rsidRPr="000F0AE1">
              <w:t>Giá Trị</w:t>
            </w:r>
          </w:p>
        </w:tc>
        <w:tc>
          <w:tcPr>
            <w:tcW w:w="5805" w:type="dxa"/>
          </w:tcPr>
          <w:p w14:paraId="77730762" w14:textId="77777777" w:rsidR="001019FE" w:rsidRPr="000F0AE1" w:rsidRDefault="001019FE" w:rsidP="00D262C7">
            <w:pPr>
              <w:pStyle w:val="Nidungvnbn"/>
              <w:ind w:firstLine="0"/>
              <w:jc w:val="center"/>
            </w:pPr>
            <w:r w:rsidRPr="000F0AE1">
              <w:t>Ý nghĩa</w:t>
            </w:r>
          </w:p>
        </w:tc>
      </w:tr>
      <w:tr w:rsidR="001019FE" w:rsidRPr="000F0AE1" w14:paraId="6491234D" w14:textId="77777777" w:rsidTr="00D262C7">
        <w:tc>
          <w:tcPr>
            <w:tcW w:w="1838" w:type="dxa"/>
          </w:tcPr>
          <w:p w14:paraId="7E3FA78C" w14:textId="77777777" w:rsidR="001019FE" w:rsidRPr="000F0AE1" w:rsidRDefault="001019FE" w:rsidP="00A4045E">
            <w:pPr>
              <w:pStyle w:val="Nidungvnbn"/>
              <w:ind w:firstLine="0"/>
              <w:jc w:val="center"/>
            </w:pPr>
            <w:r w:rsidRPr="000F0AE1">
              <w:t>CLEAN</w:t>
            </w:r>
          </w:p>
        </w:tc>
        <w:tc>
          <w:tcPr>
            <w:tcW w:w="1134" w:type="dxa"/>
          </w:tcPr>
          <w:p w14:paraId="6B0BACE1" w14:textId="77777777" w:rsidR="001019FE" w:rsidRPr="000F0AE1" w:rsidRDefault="001019FE" w:rsidP="00D262C7">
            <w:pPr>
              <w:pStyle w:val="Nidungvnbn"/>
              <w:ind w:firstLine="0"/>
              <w:jc w:val="center"/>
            </w:pPr>
            <w:r w:rsidRPr="000F0AE1">
              <w:t>0</w:t>
            </w:r>
          </w:p>
        </w:tc>
        <w:tc>
          <w:tcPr>
            <w:tcW w:w="5805" w:type="dxa"/>
          </w:tcPr>
          <w:p w14:paraId="39F419DE" w14:textId="77777777" w:rsidR="001019FE" w:rsidRPr="000F0AE1" w:rsidRDefault="001019FE" w:rsidP="00D262C7">
            <w:pPr>
              <w:pStyle w:val="Nidungvnbn"/>
              <w:ind w:firstLine="0"/>
            </w:pPr>
            <w:r w:rsidRPr="000F0AE1">
              <w:t>Bình luận an toàn, lành mạnh, trung lập.</w:t>
            </w:r>
          </w:p>
        </w:tc>
      </w:tr>
      <w:tr w:rsidR="001019FE" w:rsidRPr="000F0AE1" w14:paraId="7500EB0B" w14:textId="77777777" w:rsidTr="00D262C7">
        <w:tc>
          <w:tcPr>
            <w:tcW w:w="1838" w:type="dxa"/>
          </w:tcPr>
          <w:p w14:paraId="2F043005" w14:textId="77777777" w:rsidR="001019FE" w:rsidRPr="000F0AE1" w:rsidRDefault="001019FE" w:rsidP="00A4045E">
            <w:pPr>
              <w:pStyle w:val="Nidungvnbn"/>
              <w:ind w:firstLine="0"/>
              <w:jc w:val="center"/>
            </w:pPr>
            <w:r w:rsidRPr="000F0AE1">
              <w:t>TOXIC</w:t>
            </w:r>
          </w:p>
        </w:tc>
        <w:tc>
          <w:tcPr>
            <w:tcW w:w="1134" w:type="dxa"/>
          </w:tcPr>
          <w:p w14:paraId="4EB2EAA2" w14:textId="77777777" w:rsidR="001019FE" w:rsidRPr="000F0AE1" w:rsidRDefault="001019FE" w:rsidP="00D262C7">
            <w:pPr>
              <w:pStyle w:val="Nidungvnbn"/>
              <w:ind w:firstLine="0"/>
              <w:jc w:val="center"/>
            </w:pPr>
            <w:r w:rsidRPr="000F0AE1">
              <w:t>1</w:t>
            </w:r>
          </w:p>
        </w:tc>
        <w:tc>
          <w:tcPr>
            <w:tcW w:w="5805" w:type="dxa"/>
          </w:tcPr>
          <w:p w14:paraId="40E0393F" w14:textId="77777777" w:rsidR="001019FE" w:rsidRPr="000F0AE1" w:rsidRDefault="001019FE" w:rsidP="00D262C7">
            <w:pPr>
              <w:pStyle w:val="Nidungvnbn"/>
              <w:ind w:firstLine="0"/>
            </w:pPr>
            <w:r w:rsidRPr="000F0AE1">
              <w:t>Bình luận độc hại, mang tính xúc phạm, thù ghét.</w:t>
            </w:r>
          </w:p>
        </w:tc>
      </w:tr>
    </w:tbl>
    <w:p w14:paraId="59655CEE" w14:textId="77777777" w:rsidR="001019FE" w:rsidRDefault="001019FE" w:rsidP="001019FE">
      <w:pPr>
        <w:pStyle w:val="Nidungvnbn"/>
      </w:pPr>
    </w:p>
    <w:p w14:paraId="4C46A14E" w14:textId="77777777" w:rsidR="007868ED" w:rsidRPr="007868ED" w:rsidRDefault="007868ED" w:rsidP="007868ED">
      <w:pPr>
        <w:pStyle w:val="Nidungvnbn"/>
      </w:pPr>
      <w:r w:rsidRPr="007868ED">
        <w:t>Tuy nhiên, dữ liệu gốc có hai vấn đề chính:</w:t>
      </w:r>
    </w:p>
    <w:p w14:paraId="4CA70DEB" w14:textId="77777777" w:rsidR="007868ED" w:rsidRPr="007868ED" w:rsidRDefault="007868ED">
      <w:pPr>
        <w:pStyle w:val="Nidungvnbn"/>
        <w:numPr>
          <w:ilvl w:val="0"/>
          <w:numId w:val="46"/>
        </w:numPr>
      </w:pPr>
      <w:r w:rsidRPr="007868ED">
        <w:t>Quy mô còn hạn chế</w:t>
      </w:r>
    </w:p>
    <w:p w14:paraId="3FCDCF61" w14:textId="77777777" w:rsidR="007868ED" w:rsidRPr="007868ED" w:rsidRDefault="007868ED">
      <w:pPr>
        <w:pStyle w:val="Nidungvnbn"/>
        <w:numPr>
          <w:ilvl w:val="0"/>
          <w:numId w:val="46"/>
        </w:numPr>
      </w:pPr>
      <w:r w:rsidRPr="007868ED">
        <w:t>Phân bố nhãn không cân bằng (toxic chiếm tỷ lệ thấp)</w:t>
      </w:r>
    </w:p>
    <w:p w14:paraId="5599A25D" w14:textId="77777777" w:rsidR="007868ED" w:rsidRPr="007868ED" w:rsidRDefault="007868ED" w:rsidP="007868ED">
      <w:pPr>
        <w:pStyle w:val="Nidungvnbn"/>
      </w:pPr>
      <w:r w:rsidRPr="007868ED">
        <w:lastRenderedPageBreak/>
        <w:t>Những vấn đề này ảnh hưởng trực tiếp đến khả năng tổng quát hóa của mô hình học sâu.</w:t>
      </w:r>
    </w:p>
    <w:p w14:paraId="4C1C1388" w14:textId="0AE87D6F" w:rsidR="001019FE" w:rsidRDefault="007868ED" w:rsidP="007868ED">
      <w:pPr>
        <w:pStyle w:val="Heading3"/>
      </w:pPr>
      <w:bookmarkStart w:id="37" w:name="_Toc216516421"/>
      <w:r>
        <w:t>M</w:t>
      </w:r>
      <w:r w:rsidRPr="007868ED">
        <w:t>ở rộng dữ liệu bằng AI tạo sinh</w:t>
      </w:r>
      <w:r>
        <w:t>:</w:t>
      </w:r>
      <w:bookmarkEnd w:id="37"/>
    </w:p>
    <w:p w14:paraId="7075C9A7" w14:textId="2B202081" w:rsidR="007868ED" w:rsidRPr="007868ED" w:rsidRDefault="007868ED" w:rsidP="007868ED">
      <w:pPr>
        <w:pStyle w:val="Nidungvnbn"/>
      </w:pPr>
      <w:r w:rsidRPr="007868ED">
        <w:t>Để khắc phục các hạn chế trên, nghiên cứu áp dụng chiến lược mở rộng dữ liệu bán tự động (semi-automatic data augmentation) dựa trên các kỹ thuật biến đổi văn bản có kiểm soát.</w:t>
      </w:r>
    </w:p>
    <w:p w14:paraId="71C5EC79" w14:textId="77777777" w:rsidR="007868ED" w:rsidRPr="007868ED" w:rsidRDefault="007868ED" w:rsidP="007868ED">
      <w:pPr>
        <w:pStyle w:val="Nidungvnbn"/>
      </w:pPr>
      <w:r w:rsidRPr="007868ED">
        <w:t>Các phương pháp được sử dụng bao gồm:</w:t>
      </w:r>
    </w:p>
    <w:p w14:paraId="510DD1DF" w14:textId="77777777" w:rsidR="007868ED" w:rsidRPr="007868ED" w:rsidRDefault="007868ED">
      <w:pPr>
        <w:pStyle w:val="Nidungvnbn"/>
        <w:numPr>
          <w:ilvl w:val="0"/>
          <w:numId w:val="47"/>
        </w:numPr>
      </w:pPr>
      <w:r w:rsidRPr="007868ED">
        <w:t>Loại bỏ dấu tiếng Việt (accent removal)</w:t>
      </w:r>
    </w:p>
    <w:p w14:paraId="1A3931DA" w14:textId="77777777" w:rsidR="007868ED" w:rsidRPr="007868ED" w:rsidRDefault="007868ED">
      <w:pPr>
        <w:pStyle w:val="Nidungvnbn"/>
        <w:numPr>
          <w:ilvl w:val="0"/>
          <w:numId w:val="47"/>
        </w:numPr>
      </w:pPr>
      <w:r w:rsidRPr="007868ED">
        <w:t>Chuyển đổi sang dạng teencode phổ biến</w:t>
      </w:r>
    </w:p>
    <w:p w14:paraId="1F3A49DF" w14:textId="77777777" w:rsidR="007868ED" w:rsidRPr="007868ED" w:rsidRDefault="007868ED">
      <w:pPr>
        <w:pStyle w:val="Nidungvnbn"/>
        <w:numPr>
          <w:ilvl w:val="0"/>
          <w:numId w:val="47"/>
        </w:numPr>
      </w:pPr>
      <w:r w:rsidRPr="007868ED">
        <w:t>Xóa ngẫu nhiên từ (random deletion)</w:t>
      </w:r>
    </w:p>
    <w:p w14:paraId="1A30A30A" w14:textId="77777777" w:rsidR="007868ED" w:rsidRPr="007868ED" w:rsidRDefault="007868ED">
      <w:pPr>
        <w:pStyle w:val="Nidungvnbn"/>
        <w:numPr>
          <w:ilvl w:val="0"/>
          <w:numId w:val="47"/>
        </w:numPr>
      </w:pPr>
      <w:r w:rsidRPr="007868ED">
        <w:t>Hoán đổi vị trí từ (random swap)</w:t>
      </w:r>
    </w:p>
    <w:p w14:paraId="56EB84DB" w14:textId="77777777" w:rsidR="007868ED" w:rsidRPr="007868ED" w:rsidRDefault="007868ED">
      <w:pPr>
        <w:pStyle w:val="Nidungvnbn"/>
        <w:numPr>
          <w:ilvl w:val="0"/>
          <w:numId w:val="47"/>
        </w:numPr>
      </w:pPr>
      <w:r w:rsidRPr="007868ED">
        <w:t>Kết hợp hai câu toxic (sentence mixing)</w:t>
      </w:r>
    </w:p>
    <w:p w14:paraId="2454B7AD" w14:textId="77777777" w:rsidR="007868ED" w:rsidRPr="007868ED" w:rsidRDefault="007868ED" w:rsidP="007868ED">
      <w:pPr>
        <w:pStyle w:val="Nidungvnbn"/>
      </w:pPr>
      <w:r w:rsidRPr="007868ED">
        <w:t>Các kỹ thuật này mô phỏng cách người dùng thực tế biến đổi ngôn ngữ khi giao tiếp trên mạng xã hội, đặc biệt trong các phát ngôn độc hại.</w:t>
      </w:r>
    </w:p>
    <w:p w14:paraId="611733D3" w14:textId="77777777" w:rsidR="007868ED" w:rsidRPr="007868ED" w:rsidRDefault="007868ED" w:rsidP="007868ED">
      <w:pPr>
        <w:pStyle w:val="Nidungvnbn"/>
      </w:pPr>
      <w:r w:rsidRPr="007868ED">
        <w:t>Quá trình mở rộng dữ liệu được thiết kế với các nguyên tắc:</w:t>
      </w:r>
    </w:p>
    <w:p w14:paraId="522C0689" w14:textId="77777777" w:rsidR="007868ED" w:rsidRPr="007868ED" w:rsidRDefault="007868ED">
      <w:pPr>
        <w:pStyle w:val="Nidungvnbn"/>
        <w:numPr>
          <w:ilvl w:val="0"/>
          <w:numId w:val="48"/>
        </w:numPr>
      </w:pPr>
      <w:r w:rsidRPr="007868ED">
        <w:rPr>
          <w:b/>
          <w:bCs/>
        </w:rPr>
        <w:t>Không sinh nhãn mới</w:t>
      </w:r>
    </w:p>
    <w:p w14:paraId="7E038A49" w14:textId="77777777" w:rsidR="007868ED" w:rsidRPr="007868ED" w:rsidRDefault="007868ED">
      <w:pPr>
        <w:pStyle w:val="Nidungvnbn"/>
        <w:numPr>
          <w:ilvl w:val="0"/>
          <w:numId w:val="48"/>
        </w:numPr>
      </w:pPr>
      <w:r w:rsidRPr="007868ED">
        <w:rPr>
          <w:b/>
          <w:bCs/>
        </w:rPr>
        <w:t>Không sử dụng dữ liệu test/validation</w:t>
      </w:r>
    </w:p>
    <w:p w14:paraId="68DD0E86" w14:textId="77777777" w:rsidR="007868ED" w:rsidRPr="007868ED" w:rsidRDefault="007868ED">
      <w:pPr>
        <w:pStyle w:val="Nidungvnbn"/>
        <w:numPr>
          <w:ilvl w:val="0"/>
          <w:numId w:val="48"/>
        </w:numPr>
      </w:pPr>
      <w:r w:rsidRPr="007868ED">
        <w:rPr>
          <w:b/>
          <w:bCs/>
        </w:rPr>
        <w:t>Giữ nguyên ngữ nghĩa chính của câu</w:t>
      </w:r>
    </w:p>
    <w:p w14:paraId="03831C33" w14:textId="77777777" w:rsidR="007868ED" w:rsidRPr="007868ED" w:rsidRDefault="007868ED">
      <w:pPr>
        <w:pStyle w:val="Nidungvnbn"/>
        <w:numPr>
          <w:ilvl w:val="0"/>
          <w:numId w:val="48"/>
        </w:numPr>
      </w:pPr>
      <w:r w:rsidRPr="007868ED">
        <w:rPr>
          <w:b/>
          <w:bCs/>
        </w:rPr>
        <w:t>Cân bằng phân bố giữa hai lớp</w:t>
      </w:r>
    </w:p>
    <w:p w14:paraId="57DD8B1F" w14:textId="77777777" w:rsidR="007868ED" w:rsidRDefault="007868ED" w:rsidP="007868ED">
      <w:pPr>
        <w:pStyle w:val="Nidungvnbn"/>
      </w:pPr>
      <w:r w:rsidRPr="007868ED">
        <w:t xml:space="preserve">Sau quá trình mở rộng, tập dữ liệu huấn luyện được mở rộng từ khoảng 7.000 mẫu lên khoảng </w:t>
      </w:r>
      <w:r w:rsidRPr="007868ED">
        <w:rPr>
          <w:b/>
          <w:bCs/>
        </w:rPr>
        <w:t>22.000 mẫu</w:t>
      </w:r>
      <w:r w:rsidRPr="007868ED">
        <w:t>, với số lượng mẫu toxic và clean được phân bố tương đối cân bằng.</w:t>
      </w:r>
    </w:p>
    <w:p w14:paraId="516F1584" w14:textId="77777777" w:rsidR="009D1CA5" w:rsidRDefault="009D1CA5" w:rsidP="009D1CA5">
      <w:pPr>
        <w:pStyle w:val="Heading3"/>
        <w:rPr>
          <w:lang w:val="vi-VN"/>
        </w:rPr>
      </w:pPr>
      <w:bookmarkStart w:id="38" w:name="_Toc216516422"/>
      <w:r>
        <w:rPr>
          <w:lang w:val="vi-VN"/>
        </w:rPr>
        <w:t>Kiến trúc tổng quát của hệ thống:</w:t>
      </w:r>
      <w:bookmarkEnd w:id="38"/>
    </w:p>
    <w:p w14:paraId="3678C01E" w14:textId="77777777" w:rsidR="009D1CA5" w:rsidRDefault="009D1CA5" w:rsidP="007868ED">
      <w:pPr>
        <w:pStyle w:val="Nidungvnbn"/>
      </w:pPr>
    </w:p>
    <w:p w14:paraId="00B5186B" w14:textId="77777777" w:rsidR="001D6956" w:rsidRDefault="009D1CA5" w:rsidP="001D6956">
      <w:pPr>
        <w:pStyle w:val="Nidungvnbn"/>
        <w:keepNext/>
      </w:pPr>
      <w:r>
        <w:rPr>
          <w:noProof/>
        </w:rPr>
        <w:lastRenderedPageBreak/>
        <w:drawing>
          <wp:inline distT="0" distB="0" distL="0" distR="0" wp14:anchorId="0F33B14D" wp14:editId="4D25A25A">
            <wp:extent cx="4645384" cy="6798325"/>
            <wp:effectExtent l="76200" t="76200" r="136525" b="135890"/>
            <wp:docPr id="102093085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7384" name="Picture 1" descr="A diagram of a proces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652062" cy="6808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913656" w14:textId="2298FB5D" w:rsidR="001D6956" w:rsidRDefault="001D6956" w:rsidP="001D6956">
      <w:pPr>
        <w:pStyle w:val="Caption"/>
      </w:pPr>
      <w:bookmarkStart w:id="39" w:name="_Toc216516068"/>
      <w:r>
        <w:t xml:space="preserve">Hình </w:t>
      </w:r>
      <w:fldSimple w:instr=" STYLEREF 1 \s ">
        <w:r w:rsidR="00D05BEB">
          <w:rPr>
            <w:noProof/>
          </w:rPr>
          <w:t>3</w:t>
        </w:r>
      </w:fldSimple>
      <w:r>
        <w:t>.</w:t>
      </w:r>
      <w:fldSimple w:instr=" SEQ Hình \* ARABIC \s 1 ">
        <w:r w:rsidR="00D05BEB">
          <w:rPr>
            <w:noProof/>
          </w:rPr>
          <w:t>1</w:t>
        </w:r>
      </w:fldSimple>
      <w:r>
        <w:t xml:space="preserve"> </w:t>
      </w:r>
      <w:r w:rsidRPr="002935FF">
        <w:t>Kiến trúc hệ thống đa kênh lai ghép (Hybrid Multi-channel Architecture) tích hợp bộ lọc Blacklist</w:t>
      </w:r>
      <w:bookmarkEnd w:id="39"/>
    </w:p>
    <w:p w14:paraId="7A5229F4" w14:textId="74DE3DDB" w:rsidR="009D1CA5" w:rsidRDefault="009D1CA5" w:rsidP="001D6956">
      <w:pPr>
        <w:pStyle w:val="Caption"/>
        <w:jc w:val="both"/>
      </w:pPr>
    </w:p>
    <w:p w14:paraId="21341706" w14:textId="77777777" w:rsidR="009D1CA5" w:rsidRDefault="009D1CA5" w:rsidP="001D6956">
      <w:pPr>
        <w:pStyle w:val="Nidungvnbn"/>
        <w:ind w:firstLine="0"/>
      </w:pPr>
    </w:p>
    <w:p w14:paraId="13F0E242" w14:textId="77777777" w:rsidR="009D1CA5" w:rsidRPr="00852FE3" w:rsidRDefault="009D1CA5" w:rsidP="009D1CA5">
      <w:pPr>
        <w:pStyle w:val="Nidungvnbn"/>
      </w:pPr>
      <w:r w:rsidRPr="00852FE3">
        <w:lastRenderedPageBreak/>
        <w:t>Hình 3.1 minh họa kiến trúc tổng quát của hệ thống phát hiện ngôn ngữ độc hại đa phương thức được đề xuất trong nghiên cứu này. Hệ thống được thiết kế dựa trên cơ chế Hợp nhất cấp độ quyết định (Decision-level Fusion), bao gồm ba luồng xử lý song song tương ứng với ba loại dữ liệu đầu vào: Văn bản, Âm thanh và Hình ảnh.</w:t>
      </w:r>
    </w:p>
    <w:p w14:paraId="1B24CCA7" w14:textId="77777777" w:rsidR="009D1CA5" w:rsidRPr="00852FE3" w:rsidRDefault="009D1CA5" w:rsidP="009D1CA5">
      <w:pPr>
        <w:pStyle w:val="Nidungvnbn"/>
      </w:pPr>
      <w:r w:rsidRPr="00852FE3">
        <w:t>Quy trình hoạt động của hệ thống bao gồm các giai đoạn chính sau:</w:t>
      </w:r>
    </w:p>
    <w:p w14:paraId="6DCBF1DD" w14:textId="77777777" w:rsidR="009D1CA5" w:rsidRPr="00852FE3" w:rsidRDefault="009D1CA5">
      <w:pPr>
        <w:pStyle w:val="Nidungvnbn"/>
        <w:numPr>
          <w:ilvl w:val="0"/>
          <w:numId w:val="36"/>
        </w:numPr>
      </w:pPr>
      <w:r w:rsidRPr="00852FE3">
        <w:rPr>
          <w:b/>
          <w:bCs/>
        </w:rPr>
        <w:t>Giai đoạn Tiền xử lý và Chuẩn hóa (Preprocessing &amp; Normalization):</w:t>
      </w:r>
    </w:p>
    <w:p w14:paraId="440AAB43" w14:textId="77777777" w:rsidR="009D1CA5" w:rsidRPr="00852FE3" w:rsidRDefault="009D1CA5">
      <w:pPr>
        <w:pStyle w:val="Nidungvnbn"/>
        <w:numPr>
          <w:ilvl w:val="1"/>
          <w:numId w:val="36"/>
        </w:numPr>
      </w:pPr>
      <w:r w:rsidRPr="00852FE3">
        <w:rPr>
          <w:b/>
          <w:bCs/>
        </w:rPr>
        <w:t>Kênh Văn bản (Text Channel):</w:t>
      </w:r>
      <w:r w:rsidRPr="00852FE3">
        <w:t xml:space="preserve"> Dữ liệu văn bản thô được đưa trực tiếp vào quy trình làm sạch cơ bản.</w:t>
      </w:r>
    </w:p>
    <w:p w14:paraId="68590C78" w14:textId="77777777" w:rsidR="009D1CA5" w:rsidRPr="00852FE3" w:rsidRDefault="009D1CA5">
      <w:pPr>
        <w:pStyle w:val="Nidungvnbn"/>
        <w:numPr>
          <w:ilvl w:val="1"/>
          <w:numId w:val="36"/>
        </w:numPr>
      </w:pPr>
      <w:r w:rsidRPr="00852FE3">
        <w:rPr>
          <w:b/>
          <w:bCs/>
        </w:rPr>
        <w:t>Kênh Âm thanh (Audio Channel):</w:t>
      </w:r>
      <w:r w:rsidRPr="00852FE3">
        <w:t xml:space="preserve"> Sử dụng mô hình </w:t>
      </w:r>
      <w:r w:rsidRPr="00852FE3">
        <w:rPr>
          <w:b/>
          <w:bCs/>
        </w:rPr>
        <w:t>Wav2Vec 2.0</w:t>
      </w:r>
      <w:r w:rsidRPr="00852FE3">
        <w:t xml:space="preserve"> làm bộ trích xuất đặc trưng để thực hiện nhiệm vụ Nhận dạng tiếng nói tự động (ASR), chuyển đổi tín hiệu âm thanh thành văn bản.</w:t>
      </w:r>
    </w:p>
    <w:p w14:paraId="3B403D59" w14:textId="77777777" w:rsidR="009D1CA5" w:rsidRPr="00852FE3" w:rsidRDefault="009D1CA5">
      <w:pPr>
        <w:pStyle w:val="Nidungvnbn"/>
        <w:numPr>
          <w:ilvl w:val="1"/>
          <w:numId w:val="36"/>
        </w:numPr>
      </w:pPr>
      <w:r w:rsidRPr="00852FE3">
        <w:rPr>
          <w:b/>
          <w:bCs/>
        </w:rPr>
        <w:t>Kênh Hình ảnh (Image Channel):</w:t>
      </w:r>
      <w:r w:rsidRPr="00852FE3">
        <w:t xml:space="preserve"> Sử dụng thư viện </w:t>
      </w:r>
      <w:r w:rsidRPr="00852FE3">
        <w:rPr>
          <w:b/>
          <w:bCs/>
        </w:rPr>
        <w:t>EasyOCR</w:t>
      </w:r>
      <w:r w:rsidRPr="00852FE3">
        <w:t xml:space="preserve"> để nhận dạng quang học, trích xuất nội dung văn bản xuất hiện trong hình ảnh/video.</w:t>
      </w:r>
    </w:p>
    <w:p w14:paraId="2A7E4C6F" w14:textId="77777777" w:rsidR="009D1CA5" w:rsidRPr="00852FE3" w:rsidRDefault="009D1CA5">
      <w:pPr>
        <w:pStyle w:val="Nidungvnbn"/>
        <w:numPr>
          <w:ilvl w:val="0"/>
          <w:numId w:val="36"/>
        </w:numPr>
      </w:pPr>
      <w:r w:rsidRPr="00852FE3">
        <w:rPr>
          <w:b/>
          <w:bCs/>
        </w:rPr>
        <w:t>Giai đoạn Phân tích Lai (Hybrid Analysis Module):</w:t>
      </w:r>
      <w:r w:rsidRPr="00852FE3">
        <w:t xml:space="preserve"> Đây là khối xử lý trung tâm của hệ thống. Văn bản đầu ra từ cả ba kênh đều được đưa vào một quy trình phân tích lai ghép gồm hai lớp:</w:t>
      </w:r>
    </w:p>
    <w:p w14:paraId="4A4714A4" w14:textId="77777777" w:rsidR="009D1CA5" w:rsidRPr="00852FE3" w:rsidRDefault="009D1CA5">
      <w:pPr>
        <w:pStyle w:val="Nidungvnbn"/>
        <w:numPr>
          <w:ilvl w:val="1"/>
          <w:numId w:val="36"/>
        </w:numPr>
      </w:pPr>
      <w:r w:rsidRPr="00852FE3">
        <w:rPr>
          <w:b/>
          <w:bCs/>
        </w:rPr>
        <w:t>Lớp 1 - Bộ lọc Luật (Rule-based Filter):</w:t>
      </w:r>
      <w:r w:rsidRPr="00852FE3">
        <w:t xml:space="preserve"> Kiểm tra đối sánh văn bản với danh sách từ khóa độc hại (Blacklist) mở rộng.</w:t>
      </w:r>
    </w:p>
    <w:p w14:paraId="23EFBB03" w14:textId="77777777" w:rsidR="009D1CA5" w:rsidRPr="00852FE3" w:rsidRDefault="009D1CA5">
      <w:pPr>
        <w:pStyle w:val="Nidungvnbn"/>
        <w:numPr>
          <w:ilvl w:val="1"/>
          <w:numId w:val="36"/>
        </w:numPr>
      </w:pPr>
      <w:r w:rsidRPr="00852FE3">
        <w:rPr>
          <w:b/>
          <w:bCs/>
        </w:rPr>
        <w:t>Lớp 2 - Mô hình AI (Deep Learning):</w:t>
      </w:r>
      <w:r w:rsidRPr="00852FE3">
        <w:t xml:space="preserve"> Nếu văn bản vượt qua bộ lọc luật, nó sẽ được chuyển đến mô hình </w:t>
      </w:r>
      <w:r w:rsidRPr="00852FE3">
        <w:rPr>
          <w:b/>
          <w:bCs/>
        </w:rPr>
        <w:t>PhoBERT</w:t>
      </w:r>
      <w:r w:rsidRPr="00852FE3">
        <w:t xml:space="preserve"> để phân tích ngữ nghĩa và ngữ cảnh.</w:t>
      </w:r>
    </w:p>
    <w:p w14:paraId="3EE616FD" w14:textId="77777777" w:rsidR="009D1CA5" w:rsidRPr="00591C59" w:rsidRDefault="009D1CA5">
      <w:pPr>
        <w:pStyle w:val="Nidungvnbn"/>
        <w:numPr>
          <w:ilvl w:val="0"/>
          <w:numId w:val="36"/>
        </w:numPr>
      </w:pPr>
      <w:r w:rsidRPr="00852FE3">
        <w:rPr>
          <w:b/>
          <w:bCs/>
        </w:rPr>
        <w:t>Giai đoạn Hợp nhất Quyết định (Decision Fusion):</w:t>
      </w:r>
      <w:r w:rsidRPr="00852FE3">
        <w:t xml:space="preserve"> Các kết quả dự đoán độc lập từ ba kênh được tổng hợp thông qua cổng </w:t>
      </w:r>
      <w:r w:rsidRPr="00852FE3">
        <w:rPr>
          <w:b/>
          <w:bCs/>
        </w:rPr>
        <w:t>Logic OR</w:t>
      </w:r>
      <w:r w:rsidRPr="00852FE3">
        <w:t xml:space="preserve">. Phương pháp này ưu tiên tối đa hóa độ phủ (Recall), đảm bảo </w:t>
      </w:r>
      <w:r w:rsidRPr="00852FE3">
        <w:lastRenderedPageBreak/>
        <w:t>rằng nếu bất kỳ kênh thông tin nào chứa dấu hiệu độc hại, hệ thống sẽ đưa ra cảnh báo cuối cùng là "ĐỘC HẠI".</w:t>
      </w:r>
    </w:p>
    <w:p w14:paraId="1C0CCAE5" w14:textId="77777777" w:rsidR="009D1CA5" w:rsidRPr="000F0AE1" w:rsidRDefault="009D1CA5" w:rsidP="009D1CA5">
      <w:pPr>
        <w:pStyle w:val="Heading3"/>
        <w:rPr>
          <w:lang w:val="vi-VN"/>
        </w:rPr>
      </w:pPr>
      <w:bookmarkStart w:id="40" w:name="_Toc216516423"/>
      <w:r w:rsidRPr="000F0AE1">
        <w:t>Huấn luyện Mô hình với Tối ưu hóa Trọng số Lớp</w:t>
      </w:r>
      <w:r w:rsidRPr="000F0AE1">
        <w:rPr>
          <w:lang w:val="vi-VN"/>
        </w:rPr>
        <w:t>:</w:t>
      </w:r>
      <w:bookmarkEnd w:id="40"/>
    </w:p>
    <w:p w14:paraId="31D064A5" w14:textId="77777777" w:rsidR="009D1CA5" w:rsidRPr="000F0AE1" w:rsidRDefault="009D1CA5" w:rsidP="009D1CA5">
      <w:pPr>
        <w:pStyle w:val="Nidungvnbn"/>
        <w:rPr>
          <w:lang w:val="vi-VN"/>
        </w:rPr>
      </w:pPr>
      <w:r w:rsidRPr="000F0AE1">
        <w:rPr>
          <w:lang w:val="vi-VN"/>
        </w:rPr>
        <w:t xml:space="preserve">Để giải quyết vấn đề mất cân bằng lớp được đề cập ở trên, chúng </w:t>
      </w:r>
      <w:r>
        <w:t>tôi</w:t>
      </w:r>
      <w:r w:rsidRPr="000F0AE1">
        <w:rPr>
          <w:lang w:val="vi-VN"/>
        </w:rPr>
        <w:t xml:space="preserve"> đã áp dụng phương pháp huấn luyện bằng cách dùng “Hàm mất mát có trọng số </w:t>
      </w:r>
      <w:r w:rsidRPr="000F0AE1">
        <w:t>(Weighted Cross-Entropy Loss).</w:t>
      </w:r>
      <w:r w:rsidRPr="000F0AE1">
        <w:rPr>
          <w:lang w:val="vi-VN"/>
        </w:rPr>
        <w:t>”</w:t>
      </w:r>
    </w:p>
    <w:p w14:paraId="22B1E349" w14:textId="77777777" w:rsidR="009D1CA5" w:rsidRPr="000F0AE1" w:rsidRDefault="009D1CA5" w:rsidP="009D1CA5">
      <w:pPr>
        <w:pStyle w:val="Nidungvnbn"/>
        <w:rPr>
          <w:lang w:val="vi-VN"/>
        </w:rPr>
      </w:pPr>
      <w:r w:rsidRPr="000F0AE1">
        <w:rPr>
          <w:lang w:val="vi-VN"/>
        </w:rPr>
        <w:t xml:space="preserve">Hàm mất mát sẽ tính toán trọng số theo công thức tần suất nghịch đảo </w:t>
      </w:r>
      <w:r w:rsidRPr="000F0AE1">
        <w:t>(Inverse Frequency Weighting):</w:t>
      </w:r>
    </w:p>
    <w:p w14:paraId="1D693D17" w14:textId="77777777" w:rsidR="009D1CA5" w:rsidRPr="0087476E" w:rsidRDefault="00000000" w:rsidP="009D1CA5">
      <w:pPr>
        <w:pStyle w:val="Nidungvnbn"/>
        <w:rPr>
          <w:lang w:val="vi-VN"/>
        </w:rPr>
      </w:pPr>
      <m:oMathPara>
        <m:oMathParaPr>
          <m:jc m:val="center"/>
        </m:oMathParaP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i</m:t>
              </m:r>
            </m:sub>
          </m:sSub>
          <m:r>
            <w:rPr>
              <w:rFonts w:ascii="Cambria Math" w:hAnsi="Cambria Math"/>
              <w:lang w:val="vi-VN"/>
            </w:rPr>
            <m:t xml:space="preserve">= </m:t>
          </m:r>
          <m:f>
            <m:fPr>
              <m:ctrlPr>
                <w:rPr>
                  <w:rFonts w:ascii="Cambria Math" w:hAnsi="Cambria Math"/>
                  <w:i/>
                  <w:lang w:val="vi-VN"/>
                </w:rPr>
              </m:ctrlPr>
            </m:fPr>
            <m:num>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total</m:t>
                  </m:r>
                </m:sub>
              </m:sSub>
            </m:num>
            <m:den>
              <m:r>
                <w:rPr>
                  <w:rFonts w:ascii="Cambria Math" w:hAnsi="Cambria Math"/>
                  <w:lang w:val="vi-VN"/>
                </w:rPr>
                <m:t>2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den>
          </m:f>
        </m:oMath>
      </m:oMathPara>
    </w:p>
    <w:p w14:paraId="69595F77" w14:textId="77777777" w:rsidR="009D1CA5" w:rsidRPr="000F0AE1" w:rsidRDefault="009D1CA5" w:rsidP="009D1CA5">
      <w:pPr>
        <w:pStyle w:val="Nidungvnbn"/>
        <w:ind w:firstLine="0"/>
        <w:rPr>
          <w:lang w:val="vi-VN"/>
        </w:rPr>
      </w:pPr>
      <w:r w:rsidRPr="000F0AE1">
        <w:rPr>
          <w:lang w:val="vi-VN"/>
        </w:rPr>
        <w:tab/>
      </w:r>
      <w:r w:rsidRPr="000F0AE1">
        <w:rPr>
          <w:lang w:val="vi-VN"/>
        </w:rPr>
        <w:tab/>
        <w:t>Trong đó, N</w:t>
      </w:r>
      <w:r w:rsidRPr="000F0AE1">
        <w:rPr>
          <w:vertAlign w:val="subscript"/>
          <w:lang w:val="vi-VN"/>
        </w:rPr>
        <w:t xml:space="preserve">total </w:t>
      </w:r>
      <w:r w:rsidRPr="000F0AE1">
        <w:rPr>
          <w:lang w:val="vi-VN"/>
        </w:rPr>
        <w:t>là tổng số mẫu, N</w:t>
      </w:r>
      <w:r w:rsidRPr="000F0AE1">
        <w:rPr>
          <w:vertAlign w:val="subscript"/>
          <w:lang w:val="vi-VN"/>
        </w:rPr>
        <w:t>i</w:t>
      </w:r>
      <w:r w:rsidRPr="000F0AE1">
        <w:rPr>
          <w:lang w:val="vi-VN"/>
        </w:rPr>
        <w:t xml:space="preserve"> là số mẫu của lớp i. </w:t>
      </w:r>
    </w:p>
    <w:p w14:paraId="339CCCE4" w14:textId="4B5CFDAB" w:rsidR="009D1CA5" w:rsidRPr="000F0AE1" w:rsidRDefault="009D1CA5" w:rsidP="001D6956">
      <w:pPr>
        <w:pStyle w:val="Nidungvnbn"/>
        <w:ind w:firstLine="0"/>
      </w:pPr>
      <w:r w:rsidRPr="000F0AE1">
        <w:rPr>
          <w:lang w:val="vi-VN"/>
        </w:rPr>
        <w:tab/>
        <w:t xml:space="preserve">Tiếp theo đó chúng </w:t>
      </w:r>
      <w:r>
        <w:t>tôi</w:t>
      </w:r>
      <w:r w:rsidRPr="000F0AE1">
        <w:rPr>
          <w:lang w:val="vi-VN"/>
        </w:rPr>
        <w:t xml:space="preserve"> xây dựng mô hình PhoBert_Weighted bằng cách kế thừa thư viện “AutoModelForSequenceClassification. Với hàm </w:t>
      </w:r>
      <w:r w:rsidRPr="000F0AE1">
        <w:t>CrossEntropyLoss</w:t>
      </w:r>
      <w:r w:rsidRPr="000F0AE1">
        <w:rPr>
          <w:lang w:val="vi-VN"/>
        </w:rPr>
        <w:t xml:space="preserve">, chúng </w:t>
      </w:r>
      <w:r>
        <w:t>tôi</w:t>
      </w:r>
      <w:r w:rsidRPr="000F0AE1">
        <w:rPr>
          <w:lang w:val="vi-VN"/>
        </w:rPr>
        <w:t xml:space="preserve"> sẽ thay thế nó với tên gọi Loss để lưu giá trị trọng số đã tính, </w:t>
      </w:r>
      <w:r w:rsidRPr="000F0AE1">
        <w:t>giúp tăng cường sự chú ý của mô hình đến lớp thiểu số (TOXIC), từ đó cải thiện chỉ số F1-macro</w:t>
      </w:r>
      <w:r w:rsidR="001D6956">
        <w:t>.</w:t>
      </w:r>
    </w:p>
    <w:p w14:paraId="216D082B" w14:textId="77777777" w:rsidR="009D1CA5" w:rsidRPr="000F0AE1" w:rsidRDefault="009D1CA5" w:rsidP="009D1CA5">
      <w:pPr>
        <w:pStyle w:val="Heading3"/>
      </w:pPr>
      <w:bookmarkStart w:id="41" w:name="_Toc216516424"/>
      <w:r w:rsidRPr="000F0AE1">
        <w:t>Cấu hình Huấn luyện và Tinh chỉnh:</w:t>
      </w:r>
      <w:bookmarkEnd w:id="41"/>
    </w:p>
    <w:p w14:paraId="58E94534" w14:textId="1F8C8D41" w:rsidR="009D1CA5" w:rsidRDefault="009D1CA5" w:rsidP="0014324C">
      <w:pPr>
        <w:pStyle w:val="Nidungvnbn"/>
      </w:pPr>
      <w:r w:rsidRPr="000F0AE1">
        <w:t>Dưới đây là quá trình tinh chỉnh (Fine-Turning) mà chúng</w:t>
      </w:r>
      <w:r>
        <w:t xml:space="preserve"> tôi</w:t>
      </w:r>
      <w:r w:rsidRPr="000F0AE1">
        <w:t xml:space="preserve"> đã thiết lập.</w:t>
      </w:r>
    </w:p>
    <w:p w14:paraId="726AE625" w14:textId="56EA926A" w:rsidR="0014324C" w:rsidRDefault="0014324C" w:rsidP="0014324C">
      <w:pPr>
        <w:pStyle w:val="Caption"/>
        <w:keepNext/>
      </w:pPr>
      <w:bookmarkStart w:id="42" w:name="_Toc216516062"/>
      <w:r>
        <w:t xml:space="preserve">Bảng </w:t>
      </w:r>
      <w:fldSimple w:instr=" STYLEREF 1 \s ">
        <w:r w:rsidR="00D05BEB">
          <w:rPr>
            <w:noProof/>
          </w:rPr>
          <w:t>3</w:t>
        </w:r>
      </w:fldSimple>
      <w:r w:rsidR="00A4045E">
        <w:t>.</w:t>
      </w:r>
      <w:fldSimple w:instr=" SEQ Bảng \* ARABIC \s 1 ">
        <w:r w:rsidR="00D05BEB">
          <w:rPr>
            <w:noProof/>
          </w:rPr>
          <w:t>2</w:t>
        </w:r>
      </w:fldSimple>
      <w:r>
        <w:t xml:space="preserve"> Bảng thành phần cấu hình mô hình PhoBert</w:t>
      </w:r>
      <w:bookmarkEnd w:id="42"/>
    </w:p>
    <w:tbl>
      <w:tblPr>
        <w:tblStyle w:val="TableGrid"/>
        <w:tblW w:w="0" w:type="auto"/>
        <w:tblLook w:val="04A0" w:firstRow="1" w:lastRow="0" w:firstColumn="1" w:lastColumn="0" w:noHBand="0" w:noVBand="1"/>
      </w:tblPr>
      <w:tblGrid>
        <w:gridCol w:w="2689"/>
        <w:gridCol w:w="1984"/>
        <w:gridCol w:w="4104"/>
      </w:tblGrid>
      <w:tr w:rsidR="009D1CA5" w:rsidRPr="000F0AE1" w14:paraId="281C3E04" w14:textId="77777777" w:rsidTr="00D262C7">
        <w:tc>
          <w:tcPr>
            <w:tcW w:w="2689" w:type="dxa"/>
          </w:tcPr>
          <w:p w14:paraId="794B04C8" w14:textId="77777777" w:rsidR="009D1CA5" w:rsidRPr="000F0AE1" w:rsidRDefault="009D1CA5" w:rsidP="00D262C7">
            <w:pPr>
              <w:pStyle w:val="Nidungvnbn"/>
              <w:ind w:firstLine="0"/>
            </w:pPr>
            <w:r w:rsidRPr="000F0AE1">
              <w:t xml:space="preserve">Thành phần </w:t>
            </w:r>
          </w:p>
        </w:tc>
        <w:tc>
          <w:tcPr>
            <w:tcW w:w="1984" w:type="dxa"/>
          </w:tcPr>
          <w:p w14:paraId="4E036D62" w14:textId="77777777" w:rsidR="009D1CA5" w:rsidRPr="000F0AE1" w:rsidRDefault="009D1CA5" w:rsidP="00D262C7">
            <w:pPr>
              <w:pStyle w:val="Nidungvnbn"/>
              <w:ind w:firstLine="0"/>
            </w:pPr>
            <w:r w:rsidRPr="000F0AE1">
              <w:t>Giá trị</w:t>
            </w:r>
          </w:p>
        </w:tc>
        <w:tc>
          <w:tcPr>
            <w:tcW w:w="4104" w:type="dxa"/>
          </w:tcPr>
          <w:p w14:paraId="74883312" w14:textId="77777777" w:rsidR="009D1CA5" w:rsidRPr="000F0AE1" w:rsidRDefault="009D1CA5" w:rsidP="00D262C7">
            <w:pPr>
              <w:pStyle w:val="Nidungvnbn"/>
              <w:ind w:firstLine="0"/>
            </w:pPr>
            <w:r w:rsidRPr="000F0AE1">
              <w:t>Mục đích</w:t>
            </w:r>
          </w:p>
        </w:tc>
      </w:tr>
      <w:tr w:rsidR="009D1CA5" w:rsidRPr="000F0AE1" w14:paraId="1B2AD8DA" w14:textId="77777777" w:rsidTr="00D262C7">
        <w:tc>
          <w:tcPr>
            <w:tcW w:w="2689" w:type="dxa"/>
          </w:tcPr>
          <w:p w14:paraId="5E83D852" w14:textId="77777777" w:rsidR="009D1CA5" w:rsidRPr="000F0AE1" w:rsidRDefault="009D1CA5" w:rsidP="00D262C7">
            <w:pPr>
              <w:pStyle w:val="Nidungvnbn"/>
              <w:ind w:firstLine="0"/>
            </w:pPr>
            <w:r w:rsidRPr="000F0AE1">
              <w:t>Mô hình Khởi tạo</w:t>
            </w:r>
          </w:p>
        </w:tc>
        <w:tc>
          <w:tcPr>
            <w:tcW w:w="1984" w:type="dxa"/>
          </w:tcPr>
          <w:p w14:paraId="030EBCD3" w14:textId="77777777" w:rsidR="009D1CA5" w:rsidRPr="000F0AE1" w:rsidRDefault="009D1CA5" w:rsidP="00D262C7">
            <w:pPr>
              <w:pStyle w:val="Nidungvnbn"/>
              <w:ind w:firstLine="0"/>
            </w:pPr>
            <w:r w:rsidRPr="000F0AE1">
              <w:t>vinai/phobert-base</w:t>
            </w:r>
          </w:p>
        </w:tc>
        <w:tc>
          <w:tcPr>
            <w:tcW w:w="4104" w:type="dxa"/>
          </w:tcPr>
          <w:p w14:paraId="676EA7DE" w14:textId="77777777" w:rsidR="009D1CA5" w:rsidRPr="000F0AE1" w:rsidRDefault="009D1CA5" w:rsidP="00D262C7">
            <w:pPr>
              <w:pStyle w:val="Nidungvnbn"/>
              <w:ind w:firstLine="0"/>
            </w:pPr>
            <w:r w:rsidRPr="000F0AE1">
              <w:t>Mô hình Pre-trained tốt  cho tiếng Việt.</w:t>
            </w:r>
          </w:p>
        </w:tc>
      </w:tr>
      <w:tr w:rsidR="009D1CA5" w:rsidRPr="000F0AE1" w14:paraId="6EC4BDA4" w14:textId="77777777" w:rsidTr="00D262C7">
        <w:tc>
          <w:tcPr>
            <w:tcW w:w="2689" w:type="dxa"/>
          </w:tcPr>
          <w:p w14:paraId="55CDEE92" w14:textId="77777777" w:rsidR="009D1CA5" w:rsidRPr="000F0AE1" w:rsidRDefault="009D1CA5" w:rsidP="00D262C7">
            <w:pPr>
              <w:pStyle w:val="Nidungvnbn"/>
              <w:ind w:firstLine="0"/>
            </w:pPr>
            <w:r w:rsidRPr="000F0AE1">
              <w:t>Số Epochs</w:t>
            </w:r>
          </w:p>
        </w:tc>
        <w:tc>
          <w:tcPr>
            <w:tcW w:w="1984" w:type="dxa"/>
          </w:tcPr>
          <w:p w14:paraId="58464CE6" w14:textId="7CF73F56" w:rsidR="009D1CA5" w:rsidRPr="000F0AE1" w:rsidRDefault="009D1CA5" w:rsidP="00D262C7">
            <w:pPr>
              <w:pStyle w:val="Nidungvnbn"/>
              <w:ind w:firstLine="0"/>
            </w:pPr>
            <w:r>
              <w:t>10</w:t>
            </w:r>
          </w:p>
        </w:tc>
        <w:tc>
          <w:tcPr>
            <w:tcW w:w="4104" w:type="dxa"/>
          </w:tcPr>
          <w:p w14:paraId="1C01090B" w14:textId="77777777" w:rsidR="009D1CA5" w:rsidRPr="000F0AE1" w:rsidRDefault="009D1CA5" w:rsidP="00D262C7">
            <w:pPr>
              <w:pStyle w:val="Nidungvnbn"/>
              <w:ind w:firstLine="0"/>
            </w:pPr>
            <w:r w:rsidRPr="000F0AE1">
              <w:t>Thời gian huấn luyện để đạt được sự cân bằng.</w:t>
            </w:r>
          </w:p>
        </w:tc>
      </w:tr>
      <w:tr w:rsidR="009D1CA5" w:rsidRPr="000F0AE1" w14:paraId="30272BC5" w14:textId="77777777" w:rsidTr="00D262C7">
        <w:tc>
          <w:tcPr>
            <w:tcW w:w="2689" w:type="dxa"/>
          </w:tcPr>
          <w:p w14:paraId="0CAC23D5" w14:textId="77777777" w:rsidR="009D1CA5" w:rsidRPr="000F0AE1" w:rsidRDefault="009D1CA5" w:rsidP="00D262C7">
            <w:pPr>
              <w:pStyle w:val="Nidungvnbn"/>
              <w:ind w:firstLine="0"/>
            </w:pPr>
            <w:r w:rsidRPr="000F0AE1">
              <w:t>Kích thước Batch</w:t>
            </w:r>
          </w:p>
        </w:tc>
        <w:tc>
          <w:tcPr>
            <w:tcW w:w="1984" w:type="dxa"/>
          </w:tcPr>
          <w:p w14:paraId="42E7618B" w14:textId="77777777" w:rsidR="009D1CA5" w:rsidRPr="000F0AE1" w:rsidRDefault="009D1CA5" w:rsidP="00D262C7">
            <w:pPr>
              <w:pStyle w:val="Nidungvnbn"/>
              <w:ind w:firstLine="0"/>
            </w:pPr>
            <w:r w:rsidRPr="000F0AE1">
              <w:t>16</w:t>
            </w:r>
          </w:p>
        </w:tc>
        <w:tc>
          <w:tcPr>
            <w:tcW w:w="4104" w:type="dxa"/>
          </w:tcPr>
          <w:p w14:paraId="4195F00E" w14:textId="77777777" w:rsidR="009D1CA5" w:rsidRPr="000F0AE1" w:rsidRDefault="009D1CA5" w:rsidP="00D262C7">
            <w:pPr>
              <w:pStyle w:val="Nidungvnbn"/>
              <w:ind w:firstLine="0"/>
            </w:pPr>
            <w:r w:rsidRPr="000F0AE1">
              <w:t>Cân bằng giữa tốc độ và bộ nhớ.</w:t>
            </w:r>
          </w:p>
        </w:tc>
      </w:tr>
      <w:tr w:rsidR="009D1CA5" w:rsidRPr="000F0AE1" w14:paraId="499872BA" w14:textId="77777777" w:rsidTr="00D262C7">
        <w:tc>
          <w:tcPr>
            <w:tcW w:w="2689" w:type="dxa"/>
          </w:tcPr>
          <w:p w14:paraId="69C6E082" w14:textId="77777777" w:rsidR="009D1CA5" w:rsidRPr="000F0AE1" w:rsidRDefault="009D1CA5" w:rsidP="00D262C7">
            <w:pPr>
              <w:pStyle w:val="Nidungvnbn"/>
              <w:ind w:firstLine="0"/>
            </w:pPr>
            <w:r w:rsidRPr="000F0AE1">
              <w:t>Thuật toán tối ưu</w:t>
            </w:r>
          </w:p>
        </w:tc>
        <w:tc>
          <w:tcPr>
            <w:tcW w:w="1984" w:type="dxa"/>
          </w:tcPr>
          <w:p w14:paraId="0D9FC10F" w14:textId="77777777" w:rsidR="009D1CA5" w:rsidRPr="000F0AE1" w:rsidRDefault="009D1CA5" w:rsidP="00D262C7">
            <w:pPr>
              <w:pStyle w:val="Nidungvnbn"/>
              <w:ind w:firstLine="0"/>
            </w:pPr>
            <w:r w:rsidRPr="000F0AE1">
              <w:t>AdamW</w:t>
            </w:r>
          </w:p>
        </w:tc>
        <w:tc>
          <w:tcPr>
            <w:tcW w:w="4104" w:type="dxa"/>
          </w:tcPr>
          <w:p w14:paraId="44BE0A28" w14:textId="77777777" w:rsidR="009D1CA5" w:rsidRPr="000F0AE1" w:rsidRDefault="009D1CA5" w:rsidP="00D262C7">
            <w:pPr>
              <w:pStyle w:val="Nidungvnbn"/>
              <w:ind w:firstLine="0"/>
            </w:pPr>
            <w:r w:rsidRPr="000F0AE1">
              <w:t>Thuật toán hiệu suất cao cho mô hình Transformer.</w:t>
            </w:r>
          </w:p>
        </w:tc>
      </w:tr>
      <w:tr w:rsidR="009D1CA5" w:rsidRPr="000F0AE1" w14:paraId="5A7CC463" w14:textId="77777777" w:rsidTr="00D262C7">
        <w:tc>
          <w:tcPr>
            <w:tcW w:w="2689" w:type="dxa"/>
          </w:tcPr>
          <w:p w14:paraId="78762D5F" w14:textId="77777777" w:rsidR="009D1CA5" w:rsidRPr="000F0AE1" w:rsidRDefault="009D1CA5" w:rsidP="00D262C7">
            <w:pPr>
              <w:pStyle w:val="Nidungvnbn"/>
              <w:ind w:firstLine="0"/>
            </w:pPr>
            <w:r w:rsidRPr="000F0AE1">
              <w:lastRenderedPageBreak/>
              <w:t>Learning rate</w:t>
            </w:r>
          </w:p>
        </w:tc>
        <w:tc>
          <w:tcPr>
            <w:tcW w:w="1984" w:type="dxa"/>
          </w:tcPr>
          <w:p w14:paraId="68B7939D" w14:textId="77777777" w:rsidR="009D1CA5" w:rsidRPr="000F0AE1" w:rsidRDefault="009D1CA5" w:rsidP="00D262C7">
            <w:pPr>
              <w:pStyle w:val="Nidungvnbn"/>
              <w:ind w:firstLine="0"/>
            </w:pPr>
            <w:r w:rsidRPr="000F0AE1">
              <w:t xml:space="preserve">Thấp </w:t>
            </w:r>
          </w:p>
          <w:p w14:paraId="65A6E2D9" w14:textId="77777777" w:rsidR="009D1CA5" w:rsidRPr="000F0AE1" w:rsidRDefault="009D1CA5" w:rsidP="00D262C7">
            <w:pPr>
              <w:pStyle w:val="Nidungvnbn"/>
              <w:ind w:firstLine="0"/>
            </w:pPr>
          </w:p>
        </w:tc>
        <w:tc>
          <w:tcPr>
            <w:tcW w:w="4104" w:type="dxa"/>
          </w:tcPr>
          <w:p w14:paraId="4E597F7D" w14:textId="77777777" w:rsidR="009D1CA5" w:rsidRPr="000F0AE1" w:rsidRDefault="009D1CA5" w:rsidP="00D262C7">
            <w:pPr>
              <w:pStyle w:val="Nidungvnbn"/>
              <w:ind w:firstLine="0"/>
            </w:pPr>
            <w:r w:rsidRPr="000F0AE1">
              <w:t>Giúp bảo tồn kiến thức đã học trong quá trình Pre-training.</w:t>
            </w:r>
          </w:p>
        </w:tc>
      </w:tr>
      <w:tr w:rsidR="009D1CA5" w:rsidRPr="000F0AE1" w14:paraId="0813A4AD" w14:textId="77777777" w:rsidTr="00D262C7">
        <w:tc>
          <w:tcPr>
            <w:tcW w:w="2689" w:type="dxa"/>
          </w:tcPr>
          <w:p w14:paraId="7F86EBF8" w14:textId="77777777" w:rsidR="009D1CA5" w:rsidRPr="000F0AE1" w:rsidRDefault="009D1CA5" w:rsidP="00D262C7">
            <w:pPr>
              <w:pStyle w:val="Nidungvnbn"/>
              <w:ind w:firstLine="0"/>
            </w:pPr>
            <w:r w:rsidRPr="000F0AE1">
              <w:t>Tiêu chí đánh giá</w:t>
            </w:r>
          </w:p>
        </w:tc>
        <w:tc>
          <w:tcPr>
            <w:tcW w:w="1984" w:type="dxa"/>
          </w:tcPr>
          <w:p w14:paraId="76177969" w14:textId="77777777" w:rsidR="009D1CA5" w:rsidRPr="000F0AE1" w:rsidRDefault="009D1CA5" w:rsidP="00D262C7">
            <w:pPr>
              <w:pStyle w:val="Nidungvnbn"/>
              <w:ind w:firstLine="0"/>
            </w:pPr>
            <w:r w:rsidRPr="000F0AE1">
              <w:t>F1-marco</w:t>
            </w:r>
          </w:p>
        </w:tc>
        <w:tc>
          <w:tcPr>
            <w:tcW w:w="4104" w:type="dxa"/>
          </w:tcPr>
          <w:p w14:paraId="7D9995C5" w14:textId="77777777" w:rsidR="009D1CA5" w:rsidRPr="000F0AE1" w:rsidRDefault="009D1CA5" w:rsidP="00D262C7">
            <w:pPr>
              <w:pStyle w:val="Nidungvnbn"/>
              <w:ind w:firstLine="0"/>
            </w:pPr>
            <w:r w:rsidRPr="000F0AE1">
              <w:t>Đánh giá công bằng trên dữ liệu mất cân bằng.</w:t>
            </w:r>
          </w:p>
        </w:tc>
      </w:tr>
    </w:tbl>
    <w:p w14:paraId="74A128EE" w14:textId="77777777" w:rsidR="009D1CA5" w:rsidRPr="00C14279" w:rsidRDefault="009D1CA5" w:rsidP="009D1CA5">
      <w:pPr>
        <w:pStyle w:val="Nidungvnbn"/>
      </w:pPr>
    </w:p>
    <w:p w14:paraId="65AC397B" w14:textId="77777777" w:rsidR="009D1CA5" w:rsidRDefault="009D1CA5" w:rsidP="009D1CA5">
      <w:pPr>
        <w:pStyle w:val="Heading2"/>
        <w:rPr>
          <w:lang w:val="en-US"/>
        </w:rPr>
      </w:pPr>
      <w:bookmarkStart w:id="43" w:name="_Toc216516425"/>
      <w:r w:rsidRPr="000F0AE1">
        <w:rPr>
          <w:lang w:val="en-US"/>
        </w:rPr>
        <w:t>Phát triển Kiến trúc Đa Kênh (Multi-Channel Architecture)</w:t>
      </w:r>
      <w:r w:rsidRPr="000F0AE1">
        <w:t>:</w:t>
      </w:r>
      <w:bookmarkEnd w:id="43"/>
    </w:p>
    <w:p w14:paraId="1B2609D0" w14:textId="77777777" w:rsidR="009D1CA5" w:rsidRPr="00171F4E" w:rsidRDefault="009D1CA5" w:rsidP="009D1CA5">
      <w:pPr>
        <w:pStyle w:val="Nidungvnbn"/>
      </w:pPr>
      <w:r w:rsidRPr="00171F4E">
        <w:t>Hệ thống được mở rộng để xử lý đa phương thức, tích hợp thêm kênh âm thanh và hình ảnh bên cạnh kênh văn bản truyền thống.</w:t>
      </w:r>
    </w:p>
    <w:p w14:paraId="1D533A25" w14:textId="77777777" w:rsidR="009D1CA5" w:rsidRDefault="009D1CA5" w:rsidP="009D1CA5">
      <w:pPr>
        <w:pStyle w:val="Heading3"/>
      </w:pPr>
      <w:bookmarkStart w:id="44" w:name="_Toc216516426"/>
      <w:r>
        <w:t>Vấn đề:</w:t>
      </w:r>
      <w:bookmarkEnd w:id="44"/>
    </w:p>
    <w:p w14:paraId="1CEA5F28" w14:textId="77777777" w:rsidR="009D1CA5" w:rsidRPr="00171F4E" w:rsidRDefault="009D1CA5" w:rsidP="009D1CA5">
      <w:pPr>
        <w:pStyle w:val="Nidungvnbn"/>
      </w:pPr>
      <w:r>
        <w:t>T</w:t>
      </w:r>
      <w:r w:rsidRPr="00171F4E">
        <w:t>rong quá trình thử nghiệm thực tế với kiến trúc ASR-based ban đầu, một hạn chế lớn đã được phát hiện: Mô hình PhoBERT, do được huấn luyện trên dữ liệu văn bản chuẩn (ViCTSD), hoạt động kém hiệu quả khi xử lý văn bản đầu ra từ mô hình ASR (Wav2Vec). Văn bản từ ASR thường chứa nhiễu (noise), sai chính tả (ví dụ: "mày" -&gt; "may"), lặp từ, hoặc tiếng lóng không có trong tập huấn luyện. Kết quả là mô hình AI thường dự đoán sai lệch (False Negative) với độ tin cậy cao đối với các trường hợp này.</w:t>
      </w:r>
    </w:p>
    <w:p w14:paraId="66514078" w14:textId="77777777" w:rsidR="009D1CA5" w:rsidRDefault="009D1CA5" w:rsidP="009D1CA5">
      <w:pPr>
        <w:pStyle w:val="Heading3"/>
      </w:pPr>
      <w:bookmarkStart w:id="45" w:name="_Toc216516427"/>
      <w:r w:rsidRPr="00756D9F">
        <w:t>Kiến trúc Lai ghép Phân tầng (Cascaded Hybrid Architecture</w:t>
      </w:r>
      <w:r>
        <w:t>):</w:t>
      </w:r>
      <w:bookmarkEnd w:id="45"/>
    </w:p>
    <w:p w14:paraId="56232B9C" w14:textId="77777777" w:rsidR="009D1CA5" w:rsidRDefault="009D1CA5" w:rsidP="009D1CA5">
      <w:pPr>
        <w:pStyle w:val="Nidungvnbn"/>
      </w:pPr>
      <w:r w:rsidRPr="00756D9F">
        <w:t xml:space="preserve">Nhằm khắc phục hạn chế cố hữu về tính nhiễu của dữ liệu đầu vào từ kênh âm thanh (ASR-generated text), nghiên cứu này đề xuất một kiến trúc xử lý lai ghép, hoạt động theo cơ chế </w:t>
      </w:r>
      <w:r w:rsidRPr="00756D9F">
        <w:rPr>
          <w:b/>
          <w:bCs/>
        </w:rPr>
        <w:t>sàng lọc hai giai đoạn (Two-stage Filtering)</w:t>
      </w:r>
      <w:r w:rsidRPr="00756D9F">
        <w:t>. Thay vì phó mặc toàn bộ quá trình ra quyết định cho mô hình Học sâu (Deep Learning), hệ thống tích hợp một lớp kiểm soát dựa trên luật (Rule-based) thông minh ở tầng đầu tiên.</w:t>
      </w:r>
    </w:p>
    <w:p w14:paraId="1E4CEEB8" w14:textId="77777777" w:rsidR="009D1CA5" w:rsidRPr="00756D9F" w:rsidRDefault="009D1CA5" w:rsidP="009D1CA5">
      <w:pPr>
        <w:pStyle w:val="Nidungvnbn"/>
      </w:pPr>
      <w:r w:rsidRPr="00756D9F">
        <w:t>Quy trình xử lý dòng dữ liệu được thiết kế như sau:</w:t>
      </w:r>
    </w:p>
    <w:p w14:paraId="086EC3AB" w14:textId="77777777" w:rsidR="009D1CA5" w:rsidRPr="00756D9F" w:rsidRDefault="009D1CA5">
      <w:pPr>
        <w:pStyle w:val="Nidungvnbn"/>
        <w:numPr>
          <w:ilvl w:val="0"/>
          <w:numId w:val="38"/>
        </w:numPr>
      </w:pPr>
      <w:r w:rsidRPr="00756D9F">
        <w:rPr>
          <w:b/>
          <w:bCs/>
        </w:rPr>
        <w:t>Giai đoạn 1: So khớp Mờ (Fuzzy Matching Layer):</w:t>
      </w:r>
      <w:r w:rsidRPr="00756D9F">
        <w:t xml:space="preserve"> Đây là lớp bảo vệ đầu tiên. Khác với các phương pháp so khớp từ khóa cứng nhắc (Exact Matching) thường bỏ sót các biến thể lỗi chính tả hoặc teencode, hệ thống áp dụng thuật toán so sánh chuỗi dựa trên </w:t>
      </w:r>
      <w:r w:rsidRPr="00756D9F">
        <w:rPr>
          <w:b/>
          <w:bCs/>
        </w:rPr>
        <w:t xml:space="preserve">khoảng cách </w:t>
      </w:r>
      <w:r w:rsidRPr="00756D9F">
        <w:rPr>
          <w:b/>
          <w:bCs/>
        </w:rPr>
        <w:lastRenderedPageBreak/>
        <w:t>Levenshtein (Levenshtein Distance)</w:t>
      </w:r>
      <w:r w:rsidRPr="00756D9F">
        <w:t>. Thuật toán này cho phép xác định độ tương đồng giữa văn bản đầu vào và tập từ điển độc hại (Toxic Lexicon). Nếu độ tương đồng vượt ngưỡng thiết lập (ngưỡng $\theta = 85\%$), văn bản sẽ bị gán nhãn ĐỘC HẠI ngay lập tức với độ tin cậy tuyệt đối. Phương pháp này triệt tiêu hiệu quả các lỗi "False Negative" do nhiễu ASR gây ra.</w:t>
      </w:r>
    </w:p>
    <w:p w14:paraId="1C551ACA" w14:textId="77777777" w:rsidR="009D1CA5" w:rsidRPr="00756D9F" w:rsidRDefault="009D1CA5">
      <w:pPr>
        <w:pStyle w:val="Nidungvnbn"/>
        <w:numPr>
          <w:ilvl w:val="0"/>
          <w:numId w:val="38"/>
        </w:numPr>
      </w:pPr>
      <w:r w:rsidRPr="00756D9F">
        <w:rPr>
          <w:b/>
          <w:bCs/>
        </w:rPr>
        <w:t>Giai đoạn 2: Phân tích Ngữ nghĩa Sâu (Deep Semantic Analysis):</w:t>
      </w:r>
      <w:r w:rsidRPr="00756D9F">
        <w:t xml:space="preserve"> Chỉ những mẫu dữ liệu vượt qua "bộ lọc" ở Giai đoạn 1 mới được chuyển tiếp đến mô hình PhoBERT. Tại đây, mô hình tập trung vào việc giải mã các cấu trúc câu phức tạp, hàm ý mỉa mai hoặc các dạng tấn công ngôn ngữ tinh vi mà không sử dụng từ ngữ thô tục rõ ràng.</w:t>
      </w:r>
    </w:p>
    <w:p w14:paraId="07F17C8C" w14:textId="77777777" w:rsidR="009D1CA5" w:rsidRPr="00756D9F" w:rsidRDefault="009D1CA5" w:rsidP="009D1CA5">
      <w:pPr>
        <w:pStyle w:val="Nidungvnbn"/>
      </w:pPr>
      <w:r w:rsidRPr="00756D9F">
        <w:t xml:space="preserve">Sự kết hợp này tạo ra cơ chế </w:t>
      </w:r>
      <w:r w:rsidRPr="00756D9F">
        <w:rPr>
          <w:b/>
          <w:bCs/>
        </w:rPr>
        <w:t>"Chặt chẽ ở bề mặt, Sâu sắc ở ngữ nghĩa"</w:t>
      </w:r>
      <w:r w:rsidRPr="00756D9F">
        <w:t>, tối ưu hóa cả độ chính xác (Precision) và độ phủ (Recall).</w:t>
      </w:r>
    </w:p>
    <w:p w14:paraId="5643AD12" w14:textId="77777777" w:rsidR="009D1CA5" w:rsidRDefault="009D1CA5" w:rsidP="009D1CA5">
      <w:pPr>
        <w:pStyle w:val="Heading3"/>
      </w:pPr>
      <w:bookmarkStart w:id="46" w:name="_Toc216516428"/>
      <w:r w:rsidRPr="00806AF2">
        <w:t>Thiết kế Pipeline Tích hợp (Hybrid Pipeline)</w:t>
      </w:r>
      <w:r>
        <w:t>:</w:t>
      </w:r>
      <w:bookmarkEnd w:id="46"/>
    </w:p>
    <w:p w14:paraId="7D537DCD" w14:textId="77777777" w:rsidR="009D1CA5" w:rsidRPr="0026590F" w:rsidRDefault="009D1CA5" w:rsidP="009D1CA5">
      <w:pPr>
        <w:pStyle w:val="Nidungvnbn"/>
      </w:pPr>
      <w:r w:rsidRPr="0026590F">
        <w:t>Kiến trúc hệ thống (Hình 3.1) được tinh chỉnh để tích hợp bộ lọc Blacklist vào đầu mỗi kênh phân tích. Quy trình xử lý chi tiết như sau:</w:t>
      </w:r>
    </w:p>
    <w:p w14:paraId="070E21C1" w14:textId="77777777" w:rsidR="009D1CA5" w:rsidRPr="0026590F" w:rsidRDefault="009D1CA5">
      <w:pPr>
        <w:pStyle w:val="Nidungvnbn"/>
        <w:numPr>
          <w:ilvl w:val="0"/>
          <w:numId w:val="37"/>
        </w:numPr>
      </w:pPr>
      <w:r w:rsidRPr="0026590F">
        <w:rPr>
          <w:b/>
          <w:bCs/>
        </w:rPr>
        <w:t>Bước 1: Kiểm tra Blacklist (Rule-based Filter):</w:t>
      </w:r>
      <w:r w:rsidRPr="0026590F">
        <w:t xml:space="preserve"> Văn bản đầu vào được đối sánh với danh sách đen. Nếu phát hiện từ khóa trùng khớp, hệ thống lập tức gán nhãn </w:t>
      </w:r>
      <w:r w:rsidRPr="0026590F">
        <w:rPr>
          <w:b/>
          <w:bCs/>
        </w:rPr>
        <w:t>ĐỘC HẠI</w:t>
      </w:r>
      <w:r w:rsidRPr="0026590F">
        <w:t xml:space="preserve"> (Confidence = 1.0) và kết thúc xử lý tại kênh đó.</w:t>
      </w:r>
    </w:p>
    <w:p w14:paraId="44319B64" w14:textId="77777777" w:rsidR="009D1CA5" w:rsidRPr="0026590F" w:rsidRDefault="009D1CA5">
      <w:pPr>
        <w:pStyle w:val="Nidungvnbn"/>
        <w:numPr>
          <w:ilvl w:val="0"/>
          <w:numId w:val="37"/>
        </w:numPr>
      </w:pPr>
      <w:r w:rsidRPr="0026590F">
        <w:rPr>
          <w:b/>
          <w:bCs/>
        </w:rPr>
        <w:t>Bước 2: Phân tích AI (AI Analysis):</w:t>
      </w:r>
      <w:r w:rsidRPr="0026590F">
        <w:t xml:space="preserve"> Chỉ khi văn bản không nằm trong Blacklist, nó mới được chuyển tiếp đến mô hình PhoBERT để phân tích ngữ nghĩa.</w:t>
      </w:r>
    </w:p>
    <w:p w14:paraId="3E232099" w14:textId="77777777" w:rsidR="009D1CA5" w:rsidRDefault="009D1CA5">
      <w:pPr>
        <w:pStyle w:val="Nidungvnbn"/>
        <w:numPr>
          <w:ilvl w:val="0"/>
          <w:numId w:val="37"/>
        </w:numPr>
      </w:pPr>
      <w:r w:rsidRPr="0026590F">
        <w:rPr>
          <w:b/>
          <w:bCs/>
        </w:rPr>
        <w:t>Bước 3: Tổng hợp Quyết định (Logic OR):</w:t>
      </w:r>
      <w:r w:rsidRPr="0026590F">
        <w:t xml:space="preserve"> Kết quả cuối cùng là hợp (OR) của cả ba kênh. Chỉ cần một kênh phát hiện dấu hiệu độc hại (dù bằng Luật hay AI), hệ thống sẽ đưa ra cảnh báo.</w:t>
      </w:r>
    </w:p>
    <w:p w14:paraId="64A65C2E" w14:textId="77777777" w:rsidR="009D1CA5" w:rsidRDefault="009D1CA5" w:rsidP="009D1CA5">
      <w:pPr>
        <w:pStyle w:val="Heading3"/>
      </w:pPr>
      <w:bookmarkStart w:id="47" w:name="_Toc216516429"/>
      <w:r>
        <w:t>Hợp nhất quyết định (Fusion Decision):</w:t>
      </w:r>
      <w:bookmarkEnd w:id="47"/>
    </w:p>
    <w:p w14:paraId="5D2B3F4E" w14:textId="77777777" w:rsidR="009D1CA5" w:rsidRPr="00756D9F" w:rsidRDefault="009D1CA5" w:rsidP="009D1CA5">
      <w:pPr>
        <w:pStyle w:val="Nidungvnbn"/>
      </w:pPr>
      <w:r w:rsidRPr="00163D19">
        <w:lastRenderedPageBreak/>
        <w:t xml:space="preserve">Sau khi đi qua quy trình xử lý phân tầng tại mỗi kênh, các kết quả dự đoán độc lập được tổng hợp thông qua cổng </w:t>
      </w:r>
      <w:r w:rsidRPr="00163D19">
        <w:rPr>
          <w:b/>
          <w:bCs/>
        </w:rPr>
        <w:t>Logic OR</w:t>
      </w:r>
      <w:r w:rsidRPr="00163D19">
        <w:t>. Phương pháp này ưu tiên tối đa hóa độ phủ (Recall), đảm bảo rằng nếu bất kỳ kênh thông tin nào (Văn bản, Âm thanh, Hình ảnh) chứa dấu hiệu độc hại, hệ thống sẽ đưa ra cảnh báo cuối cùng là "ĐỘC HẠI".</w:t>
      </w:r>
    </w:p>
    <w:p w14:paraId="0BF87E4F" w14:textId="7E4E5849" w:rsidR="007868ED" w:rsidRDefault="009D1CA5" w:rsidP="006B0BBA">
      <w:pPr>
        <w:pStyle w:val="Heading2"/>
      </w:pPr>
      <w:bookmarkStart w:id="48" w:name="_Toc216516430"/>
      <w:r w:rsidRPr="009D1CA5">
        <w:t>Tokenization và Biểu diễn đầu vào cho PhoBERT</w:t>
      </w:r>
      <w:r>
        <w:t>:</w:t>
      </w:r>
      <w:bookmarkEnd w:id="48"/>
    </w:p>
    <w:p w14:paraId="559DA1FC" w14:textId="77777777" w:rsidR="009D1CA5" w:rsidRPr="009D1CA5" w:rsidRDefault="009D1CA5" w:rsidP="009D1CA5">
      <w:pPr>
        <w:pStyle w:val="Nidungvnbn"/>
      </w:pPr>
      <w:r w:rsidRPr="009D1CA5">
        <w:t xml:space="preserve">Khác với pipeline baseline, PhoBERT yêu cầu đầu vào được xử lý bằng tokenizer chuyên biệt. PhoBERT sử dụng </w:t>
      </w:r>
      <w:r w:rsidRPr="009D1CA5">
        <w:rPr>
          <w:b/>
          <w:bCs/>
        </w:rPr>
        <w:t>BPE-based subword tokenization</w:t>
      </w:r>
      <w:r w:rsidRPr="009D1CA5">
        <w:t>, cho phép xử lý hiệu quả các từ hiếm, từ ghép và biến thể ngôn ngữ.</w:t>
      </w:r>
    </w:p>
    <w:p w14:paraId="1B5C118C" w14:textId="77777777" w:rsidR="009D1CA5" w:rsidRPr="009D1CA5" w:rsidRDefault="009D1CA5" w:rsidP="009D1CA5">
      <w:pPr>
        <w:pStyle w:val="Nidungvnbn"/>
      </w:pPr>
      <w:r w:rsidRPr="009D1CA5">
        <w:t>Quy trình xử lý đầu vào gồm:</w:t>
      </w:r>
    </w:p>
    <w:p w14:paraId="3619E8E6" w14:textId="77777777" w:rsidR="009D1CA5" w:rsidRPr="009D1CA5" w:rsidRDefault="009D1CA5">
      <w:pPr>
        <w:pStyle w:val="Nidungvnbn"/>
        <w:numPr>
          <w:ilvl w:val="0"/>
          <w:numId w:val="49"/>
        </w:numPr>
      </w:pPr>
      <w:r w:rsidRPr="009D1CA5">
        <w:t>Chuẩn hóa văn bản</w:t>
      </w:r>
    </w:p>
    <w:p w14:paraId="1B088C82" w14:textId="77777777" w:rsidR="009D1CA5" w:rsidRPr="009D1CA5" w:rsidRDefault="009D1CA5">
      <w:pPr>
        <w:pStyle w:val="Nidungvnbn"/>
        <w:numPr>
          <w:ilvl w:val="0"/>
          <w:numId w:val="49"/>
        </w:numPr>
      </w:pPr>
      <w:r w:rsidRPr="009D1CA5">
        <w:t>Tokenization theo PhoBERT tokenizer</w:t>
      </w:r>
    </w:p>
    <w:p w14:paraId="32031F9C" w14:textId="77777777" w:rsidR="009D1CA5" w:rsidRPr="009D1CA5" w:rsidRDefault="009D1CA5">
      <w:pPr>
        <w:pStyle w:val="Nidungvnbn"/>
        <w:numPr>
          <w:ilvl w:val="0"/>
          <w:numId w:val="49"/>
        </w:numPr>
      </w:pPr>
      <w:r w:rsidRPr="009D1CA5">
        <w:t>Padding và truncation để đảm bảo độ dài chuỗi cố định</w:t>
      </w:r>
    </w:p>
    <w:p w14:paraId="3CE068FB" w14:textId="77777777" w:rsidR="009D1CA5" w:rsidRPr="009D1CA5" w:rsidRDefault="009D1CA5">
      <w:pPr>
        <w:pStyle w:val="Nidungvnbn"/>
        <w:numPr>
          <w:ilvl w:val="0"/>
          <w:numId w:val="49"/>
        </w:numPr>
      </w:pPr>
      <w:r w:rsidRPr="009D1CA5">
        <w:t>Chuyển đổi thành tensor đầu vào cho mô hình</w:t>
      </w:r>
    </w:p>
    <w:p w14:paraId="0895B9BB" w14:textId="478958EB" w:rsidR="006B0BBA" w:rsidRDefault="009D1CA5" w:rsidP="001D6956">
      <w:pPr>
        <w:pStyle w:val="Nidungvnbn"/>
      </w:pPr>
      <w:r w:rsidRPr="009D1CA5">
        <w:t>Cách biểu diễn này cho phép mô hình học được ngữ nghĩa sâu hơn so với TF-IDF.</w:t>
      </w:r>
    </w:p>
    <w:p w14:paraId="0E99F369" w14:textId="3D890B42" w:rsidR="009D1CA5" w:rsidRDefault="009D1CA5" w:rsidP="009D1CA5">
      <w:pPr>
        <w:pStyle w:val="Heading2"/>
        <w:rPr>
          <w:lang w:val="en-US"/>
        </w:rPr>
      </w:pPr>
      <w:bookmarkStart w:id="49" w:name="_Toc216516431"/>
      <w:r w:rsidRPr="009D1CA5">
        <w:t>Huấn luyện mô hình</w:t>
      </w:r>
      <w:r>
        <w:rPr>
          <w:lang w:val="en-US"/>
        </w:rPr>
        <w:t>:</w:t>
      </w:r>
      <w:bookmarkEnd w:id="49"/>
    </w:p>
    <w:p w14:paraId="023BB1E0" w14:textId="12BC4A23" w:rsidR="009D1CA5" w:rsidRDefault="009D1CA5" w:rsidP="009D1CA5">
      <w:pPr>
        <w:pStyle w:val="Heading3"/>
      </w:pPr>
      <w:bookmarkStart w:id="50" w:name="_Toc216516432"/>
      <w:r>
        <w:t>Phương pháp</w:t>
      </w:r>
      <w:r w:rsidRPr="009D1CA5">
        <w:t xml:space="preserve"> huấn luyện</w:t>
      </w:r>
      <w:r>
        <w:t>:</w:t>
      </w:r>
      <w:bookmarkEnd w:id="50"/>
    </w:p>
    <w:p w14:paraId="18D5A2AD" w14:textId="77777777" w:rsidR="009D1CA5" w:rsidRPr="009D1CA5" w:rsidRDefault="009D1CA5" w:rsidP="009D1CA5">
      <w:pPr>
        <w:pStyle w:val="Nidungvnbn"/>
      </w:pPr>
      <w:r w:rsidRPr="009D1CA5">
        <w:t>Mô hình PhoBERT được fine-tune trên tập dữ liệu huấn luyện đã được mở rộng. Trong quá trình huấn luyện:</w:t>
      </w:r>
    </w:p>
    <w:p w14:paraId="56CE8111" w14:textId="664E0FD9" w:rsidR="009D1CA5" w:rsidRPr="009D1CA5" w:rsidRDefault="009D1CA5">
      <w:pPr>
        <w:pStyle w:val="Nidungvnbn"/>
        <w:numPr>
          <w:ilvl w:val="0"/>
          <w:numId w:val="50"/>
        </w:numPr>
      </w:pPr>
      <w:r w:rsidRPr="009D1CA5">
        <w:t>Trọng số của PhoBERT được cập nhật cùng với classifier</w:t>
      </w:r>
      <w:r>
        <w:t>.</w:t>
      </w:r>
    </w:p>
    <w:p w14:paraId="4B3A482F" w14:textId="29949F5D" w:rsidR="009D1CA5" w:rsidRPr="009D1CA5" w:rsidRDefault="009D1CA5">
      <w:pPr>
        <w:pStyle w:val="Nidungvnbn"/>
        <w:numPr>
          <w:ilvl w:val="0"/>
          <w:numId w:val="50"/>
        </w:numPr>
      </w:pPr>
      <w:r w:rsidRPr="009D1CA5">
        <w:t>Sử dụng hàm mất mát Cross-Entropy</w:t>
      </w:r>
      <w:r>
        <w:t>.</w:t>
      </w:r>
    </w:p>
    <w:p w14:paraId="15F01934" w14:textId="295CC068" w:rsidR="009D1CA5" w:rsidRPr="009D1CA5" w:rsidRDefault="009D1CA5">
      <w:pPr>
        <w:pStyle w:val="Nidungvnbn"/>
        <w:numPr>
          <w:ilvl w:val="0"/>
          <w:numId w:val="50"/>
        </w:numPr>
      </w:pPr>
      <w:r w:rsidRPr="009D1CA5">
        <w:t>Áp dụng early stopping để tránh overfitting</w:t>
      </w:r>
      <w:r>
        <w:t>.</w:t>
      </w:r>
    </w:p>
    <w:p w14:paraId="090E6CB3" w14:textId="2EC54DF2" w:rsidR="009D1CA5" w:rsidRDefault="009D1CA5" w:rsidP="009D1CA5">
      <w:pPr>
        <w:pStyle w:val="Heading3"/>
      </w:pPr>
      <w:bookmarkStart w:id="51" w:name="_Toc216516433"/>
      <w:r w:rsidRPr="009D1CA5">
        <w:t>Đánh giá mô hình</w:t>
      </w:r>
      <w:r>
        <w:t>:</w:t>
      </w:r>
      <w:bookmarkEnd w:id="51"/>
    </w:p>
    <w:p w14:paraId="5A0FC197" w14:textId="77777777" w:rsidR="009D1CA5" w:rsidRPr="009D1CA5" w:rsidRDefault="009D1CA5" w:rsidP="009D1CA5">
      <w:pPr>
        <w:pStyle w:val="Nidungvnbn"/>
      </w:pPr>
      <w:r w:rsidRPr="009D1CA5">
        <w:t>Mô hình được đánh giá trên tập validation và test với các chỉ số:</w:t>
      </w:r>
    </w:p>
    <w:p w14:paraId="2982AD20" w14:textId="77777777" w:rsidR="009D1CA5" w:rsidRPr="009D1CA5" w:rsidRDefault="009D1CA5">
      <w:pPr>
        <w:pStyle w:val="Nidungvnbn"/>
        <w:numPr>
          <w:ilvl w:val="0"/>
          <w:numId w:val="51"/>
        </w:numPr>
      </w:pPr>
      <w:r w:rsidRPr="009D1CA5">
        <w:t>Accuracy</w:t>
      </w:r>
    </w:p>
    <w:p w14:paraId="15387FD1" w14:textId="77777777" w:rsidR="009D1CA5" w:rsidRPr="009D1CA5" w:rsidRDefault="009D1CA5">
      <w:pPr>
        <w:pStyle w:val="Nidungvnbn"/>
        <w:numPr>
          <w:ilvl w:val="0"/>
          <w:numId w:val="51"/>
        </w:numPr>
      </w:pPr>
      <w:r w:rsidRPr="009D1CA5">
        <w:t>Precision</w:t>
      </w:r>
    </w:p>
    <w:p w14:paraId="338C2A93" w14:textId="77777777" w:rsidR="009D1CA5" w:rsidRPr="009D1CA5" w:rsidRDefault="009D1CA5">
      <w:pPr>
        <w:pStyle w:val="Nidungvnbn"/>
        <w:numPr>
          <w:ilvl w:val="0"/>
          <w:numId w:val="51"/>
        </w:numPr>
      </w:pPr>
      <w:r w:rsidRPr="009D1CA5">
        <w:t>Recall</w:t>
      </w:r>
    </w:p>
    <w:p w14:paraId="234A2557" w14:textId="77777777" w:rsidR="009D1CA5" w:rsidRPr="009D1CA5" w:rsidRDefault="009D1CA5">
      <w:pPr>
        <w:pStyle w:val="Nidungvnbn"/>
        <w:numPr>
          <w:ilvl w:val="0"/>
          <w:numId w:val="51"/>
        </w:numPr>
      </w:pPr>
      <w:r w:rsidRPr="009D1CA5">
        <w:lastRenderedPageBreak/>
        <w:t>F1-score</w:t>
      </w:r>
    </w:p>
    <w:p w14:paraId="6E874F92" w14:textId="77777777" w:rsidR="009D1CA5" w:rsidRDefault="009D1CA5" w:rsidP="009D1CA5">
      <w:pPr>
        <w:pStyle w:val="Nidungvnbn"/>
      </w:pPr>
      <w:r w:rsidRPr="009D1CA5">
        <w:t>Các chỉ số này được so sánh trực tiếp với kết quả baseline nhằm đánh giá mức độ cải thiện của PhoBERT.</w:t>
      </w:r>
    </w:p>
    <w:p w14:paraId="765C426C" w14:textId="77777777" w:rsidR="009D1CA5" w:rsidRDefault="009D1CA5" w:rsidP="009D1CA5">
      <w:pPr>
        <w:pStyle w:val="Nidungvnbn"/>
      </w:pPr>
    </w:p>
    <w:p w14:paraId="46BDB73D" w14:textId="77777777" w:rsidR="009D1CA5" w:rsidRDefault="009D1CA5" w:rsidP="009D1CA5">
      <w:pPr>
        <w:pStyle w:val="Nidungvnbn"/>
        <w:ind w:firstLine="0"/>
      </w:pPr>
    </w:p>
    <w:p w14:paraId="7314734C" w14:textId="77777777" w:rsidR="009D1CA5" w:rsidRPr="009D1CA5" w:rsidRDefault="009D1CA5" w:rsidP="009D1CA5">
      <w:pPr>
        <w:pStyle w:val="Nidungvnbn"/>
      </w:pPr>
    </w:p>
    <w:p w14:paraId="187FA4EA" w14:textId="77777777" w:rsidR="009D1CA5" w:rsidRPr="009D1CA5" w:rsidRDefault="009D1CA5" w:rsidP="009D1CA5">
      <w:pPr>
        <w:pStyle w:val="Nidungvnbn"/>
      </w:pPr>
    </w:p>
    <w:p w14:paraId="361DA05F" w14:textId="77777777" w:rsidR="009D1CA5" w:rsidRPr="009D1CA5" w:rsidRDefault="009D1CA5" w:rsidP="009D1CA5">
      <w:pPr>
        <w:pStyle w:val="Nidungvnbn"/>
      </w:pPr>
    </w:p>
    <w:p w14:paraId="12DAE678" w14:textId="77777777" w:rsidR="009D1CA5" w:rsidRPr="009D1CA5" w:rsidRDefault="009D1CA5" w:rsidP="009D1CA5">
      <w:pPr>
        <w:pStyle w:val="Nidungvnbn"/>
      </w:pPr>
    </w:p>
    <w:p w14:paraId="46E2D48B" w14:textId="692EFFBF" w:rsidR="007868ED" w:rsidRPr="007868ED" w:rsidRDefault="007868ED" w:rsidP="007868ED">
      <w:pPr>
        <w:pStyle w:val="Nidungvnbn"/>
      </w:pPr>
    </w:p>
    <w:p w14:paraId="3A69941E" w14:textId="77777777" w:rsidR="001019FE" w:rsidRPr="001019FE" w:rsidRDefault="001019FE" w:rsidP="001019FE">
      <w:pPr>
        <w:pStyle w:val="Nidungvnbn"/>
      </w:pPr>
    </w:p>
    <w:p w14:paraId="5FD1DCC1" w14:textId="77777777" w:rsidR="001019FE" w:rsidRPr="001019FE" w:rsidRDefault="001019FE" w:rsidP="001019FE">
      <w:pPr>
        <w:pStyle w:val="Nidungvnbn"/>
      </w:pPr>
    </w:p>
    <w:p w14:paraId="4636B59D" w14:textId="77777777" w:rsidR="00025AF3" w:rsidRPr="00025AF3" w:rsidRDefault="00025AF3" w:rsidP="00025AF3">
      <w:pPr>
        <w:pStyle w:val="Nidungvnbn"/>
        <w:ind w:firstLine="0"/>
      </w:pPr>
    </w:p>
    <w:p w14:paraId="6DB4ABA8" w14:textId="77777777" w:rsidR="00025AF3" w:rsidRPr="006F21FC" w:rsidRDefault="00025AF3" w:rsidP="006F21FC">
      <w:pPr>
        <w:pStyle w:val="Nidungvnbn"/>
      </w:pPr>
    </w:p>
    <w:p w14:paraId="43670F88" w14:textId="77777777" w:rsidR="006F21FC" w:rsidRPr="006F21FC" w:rsidRDefault="006F21FC" w:rsidP="006F21FC">
      <w:pPr>
        <w:pStyle w:val="Nidungvnbn"/>
      </w:pPr>
    </w:p>
    <w:p w14:paraId="4DFBACA5" w14:textId="77777777" w:rsidR="006F21FC" w:rsidRPr="006F21FC" w:rsidRDefault="006F21FC" w:rsidP="006F21FC">
      <w:pPr>
        <w:pStyle w:val="Nidungvnbn"/>
      </w:pPr>
    </w:p>
    <w:p w14:paraId="4500258E" w14:textId="77777777" w:rsidR="006F21FC" w:rsidRPr="006F21FC" w:rsidRDefault="006F21FC" w:rsidP="006F21FC">
      <w:pPr>
        <w:pStyle w:val="Nidungvnbn"/>
        <w:ind w:left="720" w:firstLine="0"/>
      </w:pPr>
    </w:p>
    <w:p w14:paraId="74254C08" w14:textId="77777777" w:rsidR="006F21FC" w:rsidRPr="006F21FC" w:rsidRDefault="006F21FC" w:rsidP="006F21FC">
      <w:pPr>
        <w:pStyle w:val="Nidungvnbn"/>
        <w:ind w:left="1080" w:firstLine="0"/>
      </w:pPr>
    </w:p>
    <w:p w14:paraId="2462B3C7" w14:textId="73E781E0" w:rsidR="006F21FC" w:rsidRPr="006F21FC" w:rsidRDefault="006F21FC" w:rsidP="008621E7">
      <w:pPr>
        <w:pStyle w:val="Nidungvnbn"/>
      </w:pPr>
      <w:r>
        <w:br w:type="page"/>
      </w:r>
    </w:p>
    <w:p w14:paraId="7D272971" w14:textId="5ED42EB3" w:rsidR="00A24EE5" w:rsidRPr="00A24EE5" w:rsidRDefault="00A24EE5" w:rsidP="00542E6E">
      <w:pPr>
        <w:pStyle w:val="Heading1"/>
      </w:pPr>
      <w:bookmarkStart w:id="52" w:name="_Toc216516434"/>
      <w:r>
        <w:rPr>
          <w:lang w:val="en-US"/>
        </w:rPr>
        <w:lastRenderedPageBreak/>
        <w:t>THỰC NGHIỆM VÀ ỨNG DỤNG HỆ THỐNG</w:t>
      </w:r>
      <w:bookmarkEnd w:id="52"/>
    </w:p>
    <w:p w14:paraId="4964A8CD" w14:textId="0646E955" w:rsidR="00542E6E" w:rsidRDefault="00A24EE5" w:rsidP="00A24EE5">
      <w:pPr>
        <w:pStyle w:val="Heading2"/>
      </w:pPr>
      <w:bookmarkStart w:id="53" w:name="_Toc216516435"/>
      <w:r>
        <w:rPr>
          <w:lang w:val="en-US"/>
        </w:rPr>
        <w:t>Thiết kế giao diện hệ thống</w:t>
      </w:r>
      <w:bookmarkEnd w:id="53"/>
    </w:p>
    <w:p w14:paraId="6B0ED3D6" w14:textId="26805B7B" w:rsidR="00542E6E" w:rsidRDefault="00542E6E" w:rsidP="00A24EE5">
      <w:pPr>
        <w:pStyle w:val="Heading3"/>
        <w:rPr>
          <w:lang w:val="vi-VN"/>
        </w:rPr>
      </w:pPr>
      <w:bookmarkStart w:id="54" w:name="_Toc216516436"/>
      <w:r w:rsidRPr="00542E6E">
        <w:t>Kiến trúc Tổng thể</w:t>
      </w:r>
      <w:r>
        <w:rPr>
          <w:lang w:val="vi-VN"/>
        </w:rPr>
        <w:t>:</w:t>
      </w:r>
      <w:bookmarkEnd w:id="54"/>
    </w:p>
    <w:p w14:paraId="5C65E632" w14:textId="7F04CDC4" w:rsidR="00542E6E" w:rsidRDefault="00542E6E" w:rsidP="00542E6E">
      <w:pPr>
        <w:pStyle w:val="Nidungvnbn"/>
        <w:rPr>
          <w:lang w:val="vi-VN"/>
        </w:rPr>
      </w:pPr>
      <w:r>
        <w:rPr>
          <w:lang w:val="vi-VN"/>
        </w:rPr>
        <w:t xml:space="preserve">Chúng </w:t>
      </w:r>
      <w:r w:rsidR="00F240C8">
        <w:t>tôi</w:t>
      </w:r>
      <w:r>
        <w:rPr>
          <w:lang w:val="vi-VN"/>
        </w:rPr>
        <w:t xml:space="preserve"> minh họa một trang web nhỏ,  </w:t>
      </w:r>
      <w:r w:rsidRPr="00542E6E">
        <w:t>được xây dựng dựa trên kiến trúc Logic OR Fusion, nơi các đầu ra phân loại từ ba kênh độc lập</w:t>
      </w:r>
      <w:r>
        <w:rPr>
          <w:lang w:val="vi-VN"/>
        </w:rPr>
        <w:t xml:space="preserve"> (</w:t>
      </w:r>
      <w:r w:rsidRPr="00542E6E">
        <w:t>PhoBERT cho Văn bả</w:t>
      </w:r>
      <w:r>
        <w:rPr>
          <w:lang w:val="vi-VN"/>
        </w:rPr>
        <w:t xml:space="preserve">n, ASR </w:t>
      </w:r>
      <w:r w:rsidRPr="00542E6E">
        <w:rPr>
          <w:lang w:val="vi-VN"/>
        </w:rPr>
        <w:sym w:font="Wingdings" w:char="F0E0"/>
      </w:r>
      <w:r>
        <w:rPr>
          <w:lang w:val="vi-VN"/>
        </w:rPr>
        <w:t xml:space="preserve"> PhoBERT cho âm thanh, OCR </w:t>
      </w:r>
      <w:r w:rsidRPr="00542E6E">
        <w:rPr>
          <w:lang w:val="vi-VN"/>
        </w:rPr>
        <w:sym w:font="Wingdings" w:char="F0E0"/>
      </w:r>
      <w:r>
        <w:rPr>
          <w:lang w:val="vi-VN"/>
        </w:rPr>
        <w:t xml:space="preserve"> PhoBERT cho hình ảnh )</w:t>
      </w:r>
      <w:r w:rsidRPr="00542E6E">
        <w:t xml:space="preserve"> được tổng hợp để đưa ra quyết định cuối cùng.</w:t>
      </w:r>
    </w:p>
    <w:p w14:paraId="79328BFC" w14:textId="14E61515" w:rsidR="00542E6E" w:rsidRDefault="00542E6E" w:rsidP="00542E6E">
      <w:pPr>
        <w:pStyle w:val="Heading3"/>
        <w:rPr>
          <w:lang w:val="vi-VN"/>
        </w:rPr>
      </w:pPr>
      <w:bookmarkStart w:id="55" w:name="_Toc216516437"/>
      <w:r w:rsidRPr="00542E6E">
        <w:t>Công cụ Triển khai (Gradio)</w:t>
      </w:r>
      <w:r>
        <w:rPr>
          <w:lang w:val="vi-VN"/>
        </w:rPr>
        <w:t>:</w:t>
      </w:r>
      <w:bookmarkEnd w:id="55"/>
    </w:p>
    <w:p w14:paraId="4023FF4E" w14:textId="0D837EF9" w:rsidR="00542E6E" w:rsidRPr="00542E6E" w:rsidRDefault="00542E6E" w:rsidP="00542E6E">
      <w:pPr>
        <w:pStyle w:val="Nidungvnbn"/>
        <w:rPr>
          <w:lang w:val="vi-VN"/>
        </w:rPr>
      </w:pPr>
      <w:r w:rsidRPr="00542E6E">
        <w:t xml:space="preserve">Toàn bộ giao diện tương tác được phát triển bằng thư viện </w:t>
      </w:r>
      <w:r w:rsidRPr="00542E6E">
        <w:rPr>
          <w:b/>
          <w:bCs/>
        </w:rPr>
        <w:t>Gradio</w:t>
      </w:r>
      <w:r w:rsidRPr="00542E6E">
        <w:t xml:space="preserve"> trong môi trường Google Colab. Gradio cho phép tạo ra một giao diện web đơn giản và trực quan, giúp người dùng dễ dàng kiểm tra chức năng của mô hình Học sâu (Machine Learning) mà không cần phát triển ứng dụng web</w:t>
      </w:r>
      <w:r>
        <w:rPr>
          <w:lang w:val="vi-VN"/>
        </w:rPr>
        <w:t xml:space="preserve"> quá</w:t>
      </w:r>
      <w:r w:rsidRPr="00542E6E">
        <w:t xml:space="preserve"> phức tạp</w:t>
      </w:r>
      <w:r>
        <w:rPr>
          <w:lang w:val="vi-VN"/>
        </w:rPr>
        <w:t>.</w:t>
      </w:r>
    </w:p>
    <w:p w14:paraId="7D248159" w14:textId="261FD32F" w:rsidR="00542E6E" w:rsidRDefault="00542E6E" w:rsidP="00A24EE5">
      <w:pPr>
        <w:pStyle w:val="Heading3"/>
      </w:pPr>
      <w:bookmarkStart w:id="56" w:name="_Toc216516438"/>
      <w:r w:rsidRPr="00542E6E">
        <w:t xml:space="preserve">Thiết kế </w:t>
      </w:r>
      <w:r>
        <w:t>giao diện người dùng tương</w:t>
      </w:r>
      <w:r w:rsidRPr="00542E6E">
        <w:t xml:space="preserve"> tác</w:t>
      </w:r>
      <w:r>
        <w:t>:</w:t>
      </w:r>
      <w:bookmarkEnd w:id="56"/>
    </w:p>
    <w:p w14:paraId="3BF4D07F" w14:textId="2D2D9227" w:rsidR="00542E6E" w:rsidRDefault="00542E6E" w:rsidP="00542E6E">
      <w:pPr>
        <w:pStyle w:val="Nidungvnbn"/>
        <w:rPr>
          <w:lang w:val="vi-VN"/>
        </w:rPr>
      </w:pPr>
      <w:r>
        <w:rPr>
          <w:lang w:val="vi-VN"/>
        </w:rPr>
        <w:t xml:space="preserve">Chúng </w:t>
      </w:r>
      <w:r w:rsidR="0082101E">
        <w:t>tôi</w:t>
      </w:r>
      <w:r>
        <w:rPr>
          <w:lang w:val="vi-VN"/>
        </w:rPr>
        <w:t xml:space="preserve"> đã thiết kế gi</w:t>
      </w:r>
      <w:r w:rsidRPr="00542E6E">
        <w:t xml:space="preserve">ao diện được thiết kế để đơn giản hóa quá trình nhập liệu trực quan hóa kết quả đầu ra, đặc biệt </w:t>
      </w:r>
      <w:r>
        <w:rPr>
          <w:lang w:val="vi-VN"/>
        </w:rPr>
        <w:t>tập trung</w:t>
      </w:r>
      <w:r w:rsidR="00A24EE5">
        <w:t xml:space="preserve"> chủ yếu</w:t>
      </w:r>
      <w:r w:rsidRPr="00542E6E">
        <w:t xml:space="preserve"> vào khả năng giải thích của hệ thống.</w:t>
      </w:r>
    </w:p>
    <w:p w14:paraId="369C4613" w14:textId="0CE0DA13" w:rsidR="00A24EE5" w:rsidRDefault="00542E6E" w:rsidP="00A24EE5">
      <w:pPr>
        <w:pStyle w:val="Caption"/>
        <w:keepNext/>
      </w:pPr>
      <w:bookmarkStart w:id="57" w:name="_Toc216516063"/>
      <w:r>
        <w:t xml:space="preserve">Bảng </w:t>
      </w:r>
      <w:fldSimple w:instr=" STYLEREF 1 \s ">
        <w:r w:rsidR="00D05BEB">
          <w:rPr>
            <w:noProof/>
          </w:rPr>
          <w:t>4</w:t>
        </w:r>
      </w:fldSimple>
      <w:r w:rsidR="00A4045E">
        <w:t>.</w:t>
      </w:r>
      <w:fldSimple w:instr=" SEQ Bảng \* ARABIC \s 1 ">
        <w:r w:rsidR="00D05BEB">
          <w:rPr>
            <w:noProof/>
          </w:rPr>
          <w:t>1</w:t>
        </w:r>
      </w:fldSimple>
      <w:r>
        <w:rPr>
          <w:lang w:val="vi-VN"/>
        </w:rPr>
        <w:t xml:space="preserve"> Bảng cấu trúc thành phần đầu vào</w:t>
      </w:r>
      <w:bookmarkEnd w:id="57"/>
      <w:r w:rsidR="00E005BE">
        <w:rPr>
          <w:lang w:val="vi-VN"/>
        </w:rPr>
        <w:t xml:space="preserve"> </w:t>
      </w:r>
    </w:p>
    <w:p w14:paraId="4C79D0EA" w14:textId="542B868C" w:rsidR="00A24EE5" w:rsidRPr="00A24EE5" w:rsidRDefault="00E005BE" w:rsidP="00A24EE5">
      <w:pPr>
        <w:pStyle w:val="Caption"/>
        <w:keepNext/>
      </w:pPr>
      <w:r>
        <w:rPr>
          <w:lang w:val="vi-VN"/>
        </w:rPr>
        <w:t>của giao diện hệ thống</w:t>
      </w:r>
      <w:r w:rsidR="00A24EE5" w:rsidRPr="00A24EE5">
        <w:rPr>
          <w:lang w:val="vi-VN"/>
        </w:rPr>
        <w:t xml:space="preserve"> </w:t>
      </w:r>
      <w:r w:rsidR="00A24EE5">
        <w:t>(</w:t>
      </w:r>
      <w:r w:rsidR="00A24EE5" w:rsidRPr="00A24EE5">
        <w:rPr>
          <w:lang w:val="vi-VN"/>
        </w:rPr>
        <w:t>Input Components</w:t>
      </w:r>
      <w:r w:rsidR="00A24EE5">
        <w:t>)</w:t>
      </w:r>
    </w:p>
    <w:tbl>
      <w:tblPr>
        <w:tblStyle w:val="TableGrid"/>
        <w:tblW w:w="0" w:type="auto"/>
        <w:tblLook w:val="04A0" w:firstRow="1" w:lastRow="0" w:firstColumn="1" w:lastColumn="0" w:noHBand="0" w:noVBand="1"/>
      </w:tblPr>
      <w:tblGrid>
        <w:gridCol w:w="2405"/>
        <w:gridCol w:w="1559"/>
        <w:gridCol w:w="4813"/>
      </w:tblGrid>
      <w:tr w:rsidR="00542E6E" w14:paraId="0352AB82" w14:textId="77777777" w:rsidTr="008621E7">
        <w:tc>
          <w:tcPr>
            <w:tcW w:w="2405" w:type="dxa"/>
          </w:tcPr>
          <w:p w14:paraId="1810AC65" w14:textId="7BDE7040" w:rsidR="00542E6E" w:rsidRDefault="00542E6E" w:rsidP="00542E6E">
            <w:pPr>
              <w:pStyle w:val="Nidungvnbn"/>
              <w:ind w:firstLine="0"/>
              <w:rPr>
                <w:lang w:val="vi-VN"/>
              </w:rPr>
            </w:pPr>
            <w:r>
              <w:rPr>
                <w:lang w:val="vi-VN"/>
              </w:rPr>
              <w:t xml:space="preserve">Thành Phần </w:t>
            </w:r>
          </w:p>
        </w:tc>
        <w:tc>
          <w:tcPr>
            <w:tcW w:w="1559" w:type="dxa"/>
          </w:tcPr>
          <w:p w14:paraId="52B26413" w14:textId="7E724958" w:rsidR="00542E6E" w:rsidRDefault="00542E6E" w:rsidP="00542E6E">
            <w:pPr>
              <w:pStyle w:val="Nidungvnbn"/>
              <w:ind w:firstLine="0"/>
              <w:rPr>
                <w:lang w:val="vi-VN"/>
              </w:rPr>
            </w:pPr>
            <w:r w:rsidRPr="00542E6E">
              <w:t>Loại Widget</w:t>
            </w:r>
          </w:p>
        </w:tc>
        <w:tc>
          <w:tcPr>
            <w:tcW w:w="4813" w:type="dxa"/>
          </w:tcPr>
          <w:p w14:paraId="20B60E63" w14:textId="7C7260AE" w:rsidR="00542E6E" w:rsidRDefault="00542E6E" w:rsidP="00542E6E">
            <w:pPr>
              <w:pStyle w:val="Nidungvnbn"/>
              <w:ind w:firstLine="0"/>
              <w:rPr>
                <w:lang w:val="vi-VN"/>
              </w:rPr>
            </w:pPr>
            <w:r>
              <w:rPr>
                <w:lang w:val="vi-VN"/>
              </w:rPr>
              <w:t xml:space="preserve">Vai trò </w:t>
            </w:r>
          </w:p>
        </w:tc>
      </w:tr>
      <w:tr w:rsidR="00542E6E" w14:paraId="0228DBA9" w14:textId="77777777" w:rsidTr="008621E7">
        <w:tc>
          <w:tcPr>
            <w:tcW w:w="2405" w:type="dxa"/>
          </w:tcPr>
          <w:p w14:paraId="158A4EE7" w14:textId="05DF20FA" w:rsidR="00542E6E" w:rsidRDefault="00542E6E" w:rsidP="00542E6E">
            <w:pPr>
              <w:pStyle w:val="Nidungvnbn"/>
              <w:ind w:firstLine="0"/>
              <w:rPr>
                <w:lang w:val="vi-VN"/>
              </w:rPr>
            </w:pPr>
            <w:r w:rsidRPr="00542E6E">
              <w:t>Bình luận (Văn bản)</w:t>
            </w:r>
          </w:p>
        </w:tc>
        <w:tc>
          <w:tcPr>
            <w:tcW w:w="1559" w:type="dxa"/>
          </w:tcPr>
          <w:p w14:paraId="7601C1FE" w14:textId="770EF25D" w:rsidR="00542E6E" w:rsidRDefault="00542E6E" w:rsidP="00542E6E">
            <w:pPr>
              <w:pStyle w:val="Nidungvnbn"/>
              <w:ind w:firstLine="0"/>
              <w:rPr>
                <w:lang w:val="vi-VN"/>
              </w:rPr>
            </w:pPr>
            <w:r w:rsidRPr="00542E6E">
              <w:t>gr.Textbox</w:t>
            </w:r>
          </w:p>
        </w:tc>
        <w:tc>
          <w:tcPr>
            <w:tcW w:w="4813" w:type="dxa"/>
          </w:tcPr>
          <w:p w14:paraId="3C7C2875" w14:textId="210547A2" w:rsidR="00542E6E" w:rsidRDefault="00542E6E" w:rsidP="00542E6E">
            <w:pPr>
              <w:pStyle w:val="Nidungvnbn"/>
              <w:ind w:firstLine="0"/>
              <w:rPr>
                <w:lang w:val="vi-VN"/>
              </w:rPr>
            </w:pPr>
            <w:r w:rsidRPr="00542E6E">
              <w:t>Nhận văn bản (bình luận hoặc phụ đề) để phân tích kênh Text.</w:t>
            </w:r>
          </w:p>
        </w:tc>
      </w:tr>
      <w:tr w:rsidR="00542E6E" w14:paraId="01529C85" w14:textId="77777777" w:rsidTr="008621E7">
        <w:tc>
          <w:tcPr>
            <w:tcW w:w="2405" w:type="dxa"/>
          </w:tcPr>
          <w:p w14:paraId="747F9CFC" w14:textId="6857A36F" w:rsidR="00542E6E" w:rsidRPr="00542E6E" w:rsidRDefault="00542E6E" w:rsidP="00542E6E">
            <w:pPr>
              <w:pStyle w:val="Nidungvnbn"/>
              <w:ind w:firstLine="0"/>
              <w:rPr>
                <w:lang w:val="vi-VN"/>
              </w:rPr>
            </w:pPr>
            <w:r w:rsidRPr="00542E6E">
              <w:t>Giọng nó</w:t>
            </w:r>
            <w:r>
              <w:rPr>
                <w:lang w:val="vi-VN"/>
              </w:rPr>
              <w:t>i</w:t>
            </w:r>
          </w:p>
        </w:tc>
        <w:tc>
          <w:tcPr>
            <w:tcW w:w="1559" w:type="dxa"/>
          </w:tcPr>
          <w:p w14:paraId="5EB67166" w14:textId="7929B7AC" w:rsidR="00542E6E" w:rsidRPr="00542E6E" w:rsidRDefault="00542E6E" w:rsidP="00542E6E">
            <w:pPr>
              <w:pStyle w:val="Nidungvnbn"/>
              <w:ind w:firstLine="0"/>
              <w:rPr>
                <w:lang w:val="vi-VN"/>
              </w:rPr>
            </w:pPr>
            <w:r w:rsidRPr="00542E6E">
              <w:t>gr.</w:t>
            </w:r>
            <w:r>
              <w:rPr>
                <w:lang w:val="vi-VN"/>
              </w:rPr>
              <w:t>Audio</w:t>
            </w:r>
          </w:p>
        </w:tc>
        <w:tc>
          <w:tcPr>
            <w:tcW w:w="4813" w:type="dxa"/>
          </w:tcPr>
          <w:p w14:paraId="18293E95" w14:textId="45A335E4" w:rsidR="00542E6E" w:rsidRDefault="00542E6E" w:rsidP="00542E6E">
            <w:pPr>
              <w:pStyle w:val="Nidungvnbn"/>
              <w:ind w:firstLine="0"/>
              <w:rPr>
                <w:lang w:val="vi-VN"/>
              </w:rPr>
            </w:pPr>
            <w:r w:rsidRPr="00542E6E">
              <w:t>Cho phép tải lên file âm thanh (.mp3, .wav) hoặc ghi âm trực tiếp, phục vụ cho kênh ASR (Wav2Vec 2.0).</w:t>
            </w:r>
          </w:p>
        </w:tc>
      </w:tr>
      <w:tr w:rsidR="00542E6E" w14:paraId="1D527DE3" w14:textId="77777777" w:rsidTr="008621E7">
        <w:tc>
          <w:tcPr>
            <w:tcW w:w="2405" w:type="dxa"/>
          </w:tcPr>
          <w:p w14:paraId="594B4B3E" w14:textId="0F1C0674" w:rsidR="00542E6E" w:rsidRDefault="00542E6E" w:rsidP="00542E6E">
            <w:pPr>
              <w:pStyle w:val="Nidungvnbn"/>
              <w:ind w:firstLine="0"/>
              <w:rPr>
                <w:lang w:val="vi-VN"/>
              </w:rPr>
            </w:pPr>
            <w:r w:rsidRPr="00542E6E">
              <w:lastRenderedPageBreak/>
              <w:t>Hình ảnh/Phụ đề</w:t>
            </w:r>
          </w:p>
        </w:tc>
        <w:tc>
          <w:tcPr>
            <w:tcW w:w="1559" w:type="dxa"/>
          </w:tcPr>
          <w:p w14:paraId="38927AD1" w14:textId="024877B8" w:rsidR="00542E6E" w:rsidRDefault="00542E6E" w:rsidP="00542E6E">
            <w:pPr>
              <w:pStyle w:val="Nidungvnbn"/>
              <w:ind w:firstLine="0"/>
              <w:rPr>
                <w:lang w:val="vi-VN"/>
              </w:rPr>
            </w:pPr>
            <w:r w:rsidRPr="00542E6E">
              <w:t>gr.Image</w:t>
            </w:r>
          </w:p>
        </w:tc>
        <w:tc>
          <w:tcPr>
            <w:tcW w:w="4813" w:type="dxa"/>
          </w:tcPr>
          <w:p w14:paraId="667E7B71" w14:textId="0FECEDCE" w:rsidR="00542E6E" w:rsidRDefault="00542E6E" w:rsidP="00542E6E">
            <w:pPr>
              <w:pStyle w:val="Nidungvnbn"/>
              <w:ind w:firstLine="0"/>
              <w:rPr>
                <w:lang w:val="vi-VN"/>
              </w:rPr>
            </w:pPr>
            <w:r w:rsidRPr="00542E6E">
              <w:t>Cho phép tải lên tệp hình ảnh để Module EasyOCR quét và trích xuất văn bản (Kênh OCR).</w:t>
            </w:r>
          </w:p>
        </w:tc>
      </w:tr>
    </w:tbl>
    <w:p w14:paraId="7DEA22F5" w14:textId="77777777" w:rsidR="00E005BE" w:rsidRPr="00A24EE5" w:rsidRDefault="00E005BE" w:rsidP="00A24EE5">
      <w:pPr>
        <w:pStyle w:val="Nidungvnbn"/>
        <w:ind w:firstLine="0"/>
      </w:pPr>
    </w:p>
    <w:p w14:paraId="24ECA3E2" w14:textId="218DFD88" w:rsidR="00A24EE5" w:rsidRDefault="00E005BE" w:rsidP="00E005BE">
      <w:pPr>
        <w:pStyle w:val="Caption"/>
        <w:keepNext/>
      </w:pPr>
      <w:bookmarkStart w:id="58" w:name="_Toc216516064"/>
      <w:r>
        <w:t xml:space="preserve">Bảng </w:t>
      </w:r>
      <w:fldSimple w:instr=" STYLEREF 1 \s ">
        <w:r w:rsidR="00D05BEB">
          <w:rPr>
            <w:noProof/>
          </w:rPr>
          <w:t>4</w:t>
        </w:r>
      </w:fldSimple>
      <w:r w:rsidR="00A4045E">
        <w:t>.</w:t>
      </w:r>
      <w:fldSimple w:instr=" SEQ Bảng \* ARABIC \s 1 ">
        <w:r w:rsidR="00D05BEB">
          <w:rPr>
            <w:noProof/>
          </w:rPr>
          <w:t>2</w:t>
        </w:r>
      </w:fldSimple>
      <w:r>
        <w:rPr>
          <w:lang w:val="vi-VN"/>
        </w:rPr>
        <w:t xml:space="preserve"> Bảng cấu trúc thành phần đầu ra</w:t>
      </w:r>
      <w:bookmarkEnd w:id="58"/>
      <w:r>
        <w:rPr>
          <w:lang w:val="vi-VN"/>
        </w:rPr>
        <w:t xml:space="preserve"> </w:t>
      </w:r>
    </w:p>
    <w:p w14:paraId="246C10AD" w14:textId="5E81642B" w:rsidR="00E005BE" w:rsidRDefault="00E005BE" w:rsidP="00E005BE">
      <w:pPr>
        <w:pStyle w:val="Caption"/>
        <w:keepNext/>
      </w:pPr>
      <w:r>
        <w:rPr>
          <w:lang w:val="vi-VN"/>
        </w:rPr>
        <w:t>của giao diện hệ thống</w:t>
      </w:r>
      <w:r w:rsidR="00A24EE5">
        <w:t xml:space="preserve"> (Output Components)</w:t>
      </w:r>
    </w:p>
    <w:p w14:paraId="594BA8BA" w14:textId="77777777" w:rsidR="00A24EE5" w:rsidRPr="00A24EE5" w:rsidRDefault="00A24EE5" w:rsidP="00A24EE5">
      <w:pPr>
        <w:pStyle w:val="Nidungvnbn"/>
      </w:pPr>
    </w:p>
    <w:tbl>
      <w:tblPr>
        <w:tblStyle w:val="TableGrid"/>
        <w:tblW w:w="0" w:type="auto"/>
        <w:tblLook w:val="04A0" w:firstRow="1" w:lastRow="0" w:firstColumn="1" w:lastColumn="0" w:noHBand="0" w:noVBand="1"/>
      </w:tblPr>
      <w:tblGrid>
        <w:gridCol w:w="1838"/>
        <w:gridCol w:w="4253"/>
        <w:gridCol w:w="2686"/>
      </w:tblGrid>
      <w:tr w:rsidR="00542E6E" w14:paraId="6134D565" w14:textId="77777777" w:rsidTr="00DB0C7E">
        <w:tc>
          <w:tcPr>
            <w:tcW w:w="1838" w:type="dxa"/>
          </w:tcPr>
          <w:p w14:paraId="370D1915" w14:textId="2B0B5D33" w:rsidR="00542E6E" w:rsidRPr="00DB0C7E" w:rsidRDefault="00542E6E" w:rsidP="00DB0C7E">
            <w:pPr>
              <w:pStyle w:val="Nidungvnbn"/>
              <w:ind w:firstLine="0"/>
              <w:jc w:val="left"/>
              <w:rPr>
                <w:rFonts w:cs="Times New Roman"/>
                <w:lang w:val="vi-VN"/>
              </w:rPr>
            </w:pPr>
            <w:r w:rsidRPr="00DB0C7E">
              <w:rPr>
                <w:rFonts w:cs="Times New Roman"/>
                <w:lang w:val="vi-VN"/>
              </w:rPr>
              <w:t xml:space="preserve">Thành Phần </w:t>
            </w:r>
          </w:p>
        </w:tc>
        <w:tc>
          <w:tcPr>
            <w:tcW w:w="4253" w:type="dxa"/>
          </w:tcPr>
          <w:p w14:paraId="0C880530" w14:textId="40B2ED72" w:rsidR="00542E6E" w:rsidRPr="00DB0C7E" w:rsidRDefault="00542E6E" w:rsidP="00DB0C7E">
            <w:pPr>
              <w:pStyle w:val="Nidungvnbn"/>
              <w:ind w:firstLine="0"/>
              <w:jc w:val="left"/>
              <w:rPr>
                <w:rFonts w:cs="Times New Roman"/>
                <w:lang w:val="vi-VN"/>
              </w:rPr>
            </w:pPr>
            <w:r w:rsidRPr="00DB0C7E">
              <w:rPr>
                <w:rFonts w:cs="Times New Roman"/>
              </w:rPr>
              <w:t>Nội dung Hiển thị</w:t>
            </w:r>
          </w:p>
        </w:tc>
        <w:tc>
          <w:tcPr>
            <w:tcW w:w="2686" w:type="dxa"/>
          </w:tcPr>
          <w:p w14:paraId="593BABA6" w14:textId="38611B43" w:rsidR="00542E6E" w:rsidRPr="00DB0C7E" w:rsidRDefault="00542E6E" w:rsidP="00DB0C7E">
            <w:pPr>
              <w:pStyle w:val="Nidungvnbn"/>
              <w:ind w:firstLine="0"/>
              <w:jc w:val="left"/>
              <w:rPr>
                <w:rFonts w:cs="Times New Roman"/>
                <w:lang w:val="vi-VN"/>
              </w:rPr>
            </w:pPr>
            <w:r w:rsidRPr="00DB0C7E">
              <w:rPr>
                <w:rFonts w:cs="Times New Roman"/>
              </w:rPr>
              <w:t>Mục tiêu</w:t>
            </w:r>
          </w:p>
        </w:tc>
      </w:tr>
      <w:tr w:rsidR="00542E6E" w14:paraId="238D6875" w14:textId="77777777" w:rsidTr="00DB0C7E">
        <w:tc>
          <w:tcPr>
            <w:tcW w:w="1838" w:type="dxa"/>
          </w:tcPr>
          <w:p w14:paraId="42EB7894" w14:textId="5EB1177E" w:rsidR="00542E6E" w:rsidRPr="00DB0C7E" w:rsidRDefault="00542E6E" w:rsidP="00DB0C7E">
            <w:pPr>
              <w:pStyle w:val="Nidungvnbn"/>
              <w:ind w:firstLine="0"/>
              <w:jc w:val="left"/>
              <w:rPr>
                <w:rFonts w:cs="Times New Roman"/>
                <w:lang w:val="vi-VN"/>
              </w:rPr>
            </w:pPr>
            <w:r w:rsidRPr="00DB0C7E">
              <w:rPr>
                <w:rFonts w:cs="Times New Roman"/>
              </w:rPr>
              <w:t xml:space="preserve">Quyết định </w:t>
            </w:r>
          </w:p>
        </w:tc>
        <w:tc>
          <w:tcPr>
            <w:tcW w:w="4253" w:type="dxa"/>
          </w:tcPr>
          <w:p w14:paraId="5E7DAD64" w14:textId="1CC10314" w:rsidR="00542E6E" w:rsidRPr="00DB0C7E" w:rsidRDefault="00DB0C7E" w:rsidP="00DB0C7E">
            <w:pPr>
              <w:pStyle w:val="Nidungvnbn"/>
              <w:ind w:firstLine="0"/>
              <w:jc w:val="left"/>
              <w:rPr>
                <w:rFonts w:cs="Times New Roman"/>
                <w:lang w:val="vi-VN"/>
              </w:rPr>
            </w:pPr>
            <w:r w:rsidRPr="00DB0C7E">
              <w:rPr>
                <w:rFonts w:cs="Times New Roman"/>
              </w:rPr>
              <w:t>Kết quả cuối cùng (ĐỘC HẠI/SẠCH) và Độ tin cậy tổng hợp.</w:t>
            </w:r>
          </w:p>
        </w:tc>
        <w:tc>
          <w:tcPr>
            <w:tcW w:w="2686" w:type="dxa"/>
          </w:tcPr>
          <w:p w14:paraId="1671B730" w14:textId="3947FE7C" w:rsidR="00542E6E" w:rsidRPr="00DB0C7E" w:rsidRDefault="00DB0C7E" w:rsidP="00DB0C7E">
            <w:pPr>
              <w:pStyle w:val="Nidungvnbn"/>
              <w:ind w:firstLine="0"/>
              <w:jc w:val="left"/>
              <w:rPr>
                <w:rFonts w:cs="Times New Roman"/>
                <w:lang w:val="vi-VN"/>
              </w:rPr>
            </w:pPr>
            <w:r w:rsidRPr="00DB0C7E">
              <w:rPr>
                <w:rFonts w:cs="Times New Roman"/>
              </w:rPr>
              <w:t>Tổng hợp quyết định bằng Logic OR Fusion.</w:t>
            </w:r>
          </w:p>
        </w:tc>
      </w:tr>
      <w:tr w:rsidR="00542E6E" w14:paraId="5E36C1CE" w14:textId="77777777" w:rsidTr="00DB0C7E">
        <w:tc>
          <w:tcPr>
            <w:tcW w:w="1838" w:type="dxa"/>
          </w:tcPr>
          <w:p w14:paraId="02ED16F1" w14:textId="18BFFDA7" w:rsidR="00542E6E" w:rsidRPr="00DB0C7E" w:rsidRDefault="00DB0C7E" w:rsidP="00DB0C7E">
            <w:pPr>
              <w:pStyle w:val="Nidungvnbn"/>
              <w:ind w:firstLine="0"/>
              <w:jc w:val="left"/>
              <w:rPr>
                <w:rFonts w:cs="Times New Roman"/>
                <w:lang w:val="vi-VN"/>
              </w:rPr>
            </w:pPr>
            <w:r w:rsidRPr="00DB0C7E">
              <w:rPr>
                <w:rFonts w:cs="Times New Roman"/>
              </w:rPr>
              <w:t>Phân tích Kênh Văn bản</w:t>
            </w:r>
          </w:p>
        </w:tc>
        <w:tc>
          <w:tcPr>
            <w:tcW w:w="4253" w:type="dxa"/>
          </w:tcPr>
          <w:p w14:paraId="5C95C522" w14:textId="4E23F318" w:rsidR="00542E6E" w:rsidRPr="00DB0C7E" w:rsidRDefault="00DB0C7E" w:rsidP="00DB0C7E">
            <w:pPr>
              <w:pStyle w:val="Nidungvnbn"/>
              <w:ind w:firstLine="0"/>
              <w:jc w:val="left"/>
              <w:rPr>
                <w:rFonts w:cs="Times New Roman"/>
                <w:lang w:val="vi-VN"/>
              </w:rPr>
            </w:pPr>
            <w:r w:rsidRPr="00DB0C7E">
              <w:rPr>
                <w:rFonts w:cs="Times New Roman"/>
              </w:rPr>
              <w:t>Văn bản gốc đã được Tô sáng từ độc hại và kết quả phân loại của kênh này.</w:t>
            </w:r>
          </w:p>
        </w:tc>
        <w:tc>
          <w:tcPr>
            <w:tcW w:w="2686" w:type="dxa"/>
          </w:tcPr>
          <w:p w14:paraId="78B8A249" w14:textId="444BAE5E" w:rsidR="00542E6E" w:rsidRPr="00DB0C7E" w:rsidRDefault="00DB0C7E" w:rsidP="00DB0C7E">
            <w:pPr>
              <w:pStyle w:val="Nidungvnbn"/>
              <w:ind w:firstLine="0"/>
              <w:jc w:val="left"/>
              <w:rPr>
                <w:rFonts w:cs="Times New Roman"/>
                <w:lang w:val="vi-VN"/>
              </w:rPr>
            </w:pPr>
            <w:r w:rsidRPr="00DB0C7E">
              <w:rPr>
                <w:rFonts w:cs="Times New Roman"/>
              </w:rPr>
              <w:t>Cung cấp khả năng Giải thích (Explainability).</w:t>
            </w:r>
          </w:p>
        </w:tc>
      </w:tr>
      <w:tr w:rsidR="00542E6E" w14:paraId="0D81E191" w14:textId="77777777" w:rsidTr="00DB0C7E">
        <w:tc>
          <w:tcPr>
            <w:tcW w:w="1838" w:type="dxa"/>
          </w:tcPr>
          <w:p w14:paraId="75B5DC44" w14:textId="46A5F01D" w:rsidR="00542E6E" w:rsidRPr="00DB0C7E" w:rsidRDefault="00DB0C7E" w:rsidP="00DB0C7E">
            <w:pPr>
              <w:pStyle w:val="Nidungvnbn"/>
              <w:ind w:firstLine="0"/>
              <w:jc w:val="left"/>
              <w:rPr>
                <w:rFonts w:cs="Times New Roman"/>
                <w:lang w:val="vi-VN"/>
              </w:rPr>
            </w:pPr>
            <w:r w:rsidRPr="00DB0C7E">
              <w:rPr>
                <w:rFonts w:cs="Times New Roman"/>
              </w:rPr>
              <w:t>Phân tích Kênh Âm thanh</w:t>
            </w:r>
          </w:p>
        </w:tc>
        <w:tc>
          <w:tcPr>
            <w:tcW w:w="4253" w:type="dxa"/>
          </w:tcPr>
          <w:p w14:paraId="5CD01423" w14:textId="2493A81D" w:rsidR="00542E6E" w:rsidRPr="00DB0C7E" w:rsidRDefault="00DB0C7E" w:rsidP="00DB0C7E">
            <w:pPr>
              <w:pStyle w:val="Nidungvnbn"/>
              <w:ind w:firstLine="0"/>
              <w:jc w:val="left"/>
              <w:rPr>
                <w:rFonts w:cs="Times New Roman"/>
                <w:lang w:val="vi-VN"/>
              </w:rPr>
            </w:pPr>
            <w:r w:rsidRPr="00DB0C7E">
              <w:rPr>
                <w:rFonts w:cs="Times New Roman"/>
              </w:rPr>
              <w:t xml:space="preserve">Bản chép lời từ ASR và kết quả phân loại của </w:t>
            </w:r>
            <w:r w:rsidRPr="00DB0C7E">
              <w:rPr>
                <w:rFonts w:cs="Times New Roman"/>
                <w:lang w:val="vi-VN"/>
              </w:rPr>
              <w:t>Text</w:t>
            </w:r>
            <w:r w:rsidRPr="00DB0C7E">
              <w:rPr>
                <w:rFonts w:cs="Times New Roman"/>
                <w:vertAlign w:val="subscript"/>
                <w:lang w:val="vi-VN"/>
              </w:rPr>
              <w:t>ASR</w:t>
            </w:r>
            <w:r w:rsidRPr="00DB0C7E">
              <w:rPr>
                <w:rFonts w:cs="Times New Roman"/>
                <w:lang w:val="vi-VN"/>
              </w:rPr>
              <w:t>.</w:t>
            </w:r>
          </w:p>
        </w:tc>
        <w:tc>
          <w:tcPr>
            <w:tcW w:w="2686" w:type="dxa"/>
          </w:tcPr>
          <w:p w14:paraId="35A1713C" w14:textId="43799EF6" w:rsidR="00542E6E" w:rsidRPr="00DB0C7E" w:rsidRDefault="00DB0C7E" w:rsidP="00DB0C7E">
            <w:pPr>
              <w:pStyle w:val="Nidungvnbn"/>
              <w:ind w:firstLine="0"/>
              <w:jc w:val="left"/>
              <w:rPr>
                <w:rFonts w:cs="Times New Roman"/>
                <w:lang w:val="vi-VN"/>
              </w:rPr>
            </w:pPr>
            <w:r w:rsidRPr="00DB0C7E">
              <w:rPr>
                <w:rFonts w:cs="Times New Roman"/>
              </w:rPr>
              <w:t>Trực quan hóa kết quả của Wav2Vec 2.0.</w:t>
            </w:r>
          </w:p>
        </w:tc>
      </w:tr>
      <w:tr w:rsidR="00DB0C7E" w14:paraId="58D57BE5" w14:textId="77777777" w:rsidTr="00DB0C7E">
        <w:tc>
          <w:tcPr>
            <w:tcW w:w="1838" w:type="dxa"/>
          </w:tcPr>
          <w:p w14:paraId="79F76725" w14:textId="3699005D" w:rsidR="00DB0C7E" w:rsidRPr="00DB0C7E" w:rsidRDefault="00DB0C7E" w:rsidP="00DB0C7E">
            <w:pPr>
              <w:pStyle w:val="Nidungvnbn"/>
              <w:ind w:firstLine="0"/>
              <w:jc w:val="left"/>
              <w:rPr>
                <w:rFonts w:cs="Times New Roman"/>
                <w:lang w:val="vi-VN"/>
              </w:rPr>
            </w:pPr>
            <w:r w:rsidRPr="00DB0C7E">
              <w:rPr>
                <w:rFonts w:cs="Times New Roman"/>
              </w:rPr>
              <w:t>Phân tích Kênh Hình ảnh (OCR)</w:t>
            </w:r>
          </w:p>
        </w:tc>
        <w:tc>
          <w:tcPr>
            <w:tcW w:w="4253" w:type="dxa"/>
          </w:tcPr>
          <w:p w14:paraId="391EAEAB" w14:textId="4FA51E5A" w:rsidR="00DB0C7E" w:rsidRPr="00DB0C7E" w:rsidRDefault="00DB0C7E" w:rsidP="00DB0C7E">
            <w:pPr>
              <w:pStyle w:val="Nidungvnbn"/>
              <w:ind w:firstLine="0"/>
              <w:jc w:val="left"/>
              <w:rPr>
                <w:rFonts w:cs="Times New Roman"/>
                <w:lang w:val="vi-VN"/>
              </w:rPr>
            </w:pPr>
            <w:r w:rsidRPr="00DB0C7E">
              <w:rPr>
                <w:rFonts w:cs="Times New Roman"/>
              </w:rPr>
              <w:t xml:space="preserve">Văn bản được trích xuất (đã tô sáng) và kết quả phân loại của </w:t>
            </w:r>
            <w:r w:rsidRPr="00DB0C7E">
              <w:rPr>
                <w:rFonts w:cs="Times New Roman"/>
                <w:lang w:val="vi-VN"/>
              </w:rPr>
              <w:t>Text</w:t>
            </w:r>
            <w:r w:rsidRPr="00DB0C7E">
              <w:rPr>
                <w:rFonts w:cs="Times New Roman"/>
                <w:vertAlign w:val="subscript"/>
                <w:lang w:val="vi-VN"/>
              </w:rPr>
              <w:t>OCR</w:t>
            </w:r>
            <w:r w:rsidRPr="00DB0C7E">
              <w:rPr>
                <w:rFonts w:cs="Times New Roman"/>
                <w:lang w:val="vi-VN"/>
              </w:rPr>
              <w:t>.</w:t>
            </w:r>
          </w:p>
          <w:p w14:paraId="233CEB2F" w14:textId="77777777" w:rsidR="00DB0C7E" w:rsidRPr="00DB0C7E" w:rsidRDefault="00DB0C7E" w:rsidP="00DB0C7E">
            <w:pPr>
              <w:pStyle w:val="Nidungvnbn"/>
              <w:ind w:firstLine="0"/>
              <w:jc w:val="left"/>
              <w:rPr>
                <w:rFonts w:cs="Times New Roman"/>
                <w:lang w:val="vi-VN"/>
              </w:rPr>
            </w:pPr>
          </w:p>
        </w:tc>
        <w:tc>
          <w:tcPr>
            <w:tcW w:w="2686" w:type="dxa"/>
          </w:tcPr>
          <w:p w14:paraId="73171D8C" w14:textId="3287505C" w:rsidR="00DB0C7E" w:rsidRPr="00DB0C7E" w:rsidRDefault="00DB0C7E" w:rsidP="00DB0C7E">
            <w:pPr>
              <w:pStyle w:val="Nidungvnbn"/>
              <w:ind w:firstLine="0"/>
              <w:jc w:val="left"/>
              <w:rPr>
                <w:rFonts w:cs="Times New Roman"/>
                <w:lang w:val="vi-VN"/>
              </w:rPr>
            </w:pPr>
            <w:r w:rsidRPr="00DB0C7E">
              <w:rPr>
                <w:rFonts w:cs="Times New Roman"/>
              </w:rPr>
              <w:t>Minh chứng cho khả năng xử lý nội dung Visual.</w:t>
            </w:r>
          </w:p>
        </w:tc>
      </w:tr>
    </w:tbl>
    <w:p w14:paraId="77F434D4" w14:textId="237585B3" w:rsidR="00542E6E" w:rsidRPr="00F57E16" w:rsidRDefault="00CC61F4" w:rsidP="00F57E16">
      <w:pPr>
        <w:pStyle w:val="Nidungvnbn"/>
        <w:ind w:firstLine="0"/>
        <w:rPr>
          <w:rFonts w:cs="Times New Roman"/>
          <w:lang w:val="vi-VN"/>
        </w:rPr>
      </w:pPr>
      <w:r>
        <w:rPr>
          <w:rFonts w:cs="Times New Roman"/>
          <w:lang w:val="vi-VN"/>
        </w:rPr>
        <w:br w:type="page"/>
      </w:r>
    </w:p>
    <w:p w14:paraId="0629E73B" w14:textId="22B925FE" w:rsidR="00450AB5" w:rsidRPr="000F0AE1" w:rsidRDefault="00450AB5" w:rsidP="008E4239">
      <w:pPr>
        <w:pStyle w:val="Heading2"/>
      </w:pPr>
      <w:bookmarkStart w:id="59" w:name="_Toc216516439"/>
      <w:r w:rsidRPr="000F0AE1">
        <w:rPr>
          <w:lang w:val="en-US"/>
        </w:rPr>
        <w:lastRenderedPageBreak/>
        <w:t xml:space="preserve">Thiết lập Thực nghiệm </w:t>
      </w:r>
      <w:r w:rsidRPr="008E4239">
        <w:t>và</w:t>
      </w:r>
      <w:r w:rsidRPr="000F0AE1">
        <w:rPr>
          <w:lang w:val="en-US"/>
        </w:rPr>
        <w:t xml:space="preserve"> Tiêu chí Đánh giá</w:t>
      </w:r>
      <w:r w:rsidRPr="000F0AE1">
        <w:t>:</w:t>
      </w:r>
      <w:bookmarkEnd w:id="59"/>
    </w:p>
    <w:p w14:paraId="1612E637" w14:textId="0290CA16" w:rsidR="00450AB5" w:rsidRPr="000F0AE1" w:rsidRDefault="00450AB5" w:rsidP="00C44C8A">
      <w:pPr>
        <w:pStyle w:val="Heading3"/>
        <w:rPr>
          <w:lang w:val="vi-VN"/>
        </w:rPr>
      </w:pPr>
      <w:bookmarkStart w:id="60" w:name="_Toc216516440"/>
      <w:r w:rsidRPr="000F0AE1">
        <w:rPr>
          <w:lang w:val="vi-VN"/>
        </w:rPr>
        <w:t>Môi trường</w:t>
      </w:r>
      <w:r w:rsidR="00C44C8A">
        <w:rPr>
          <w:lang w:val="vi-VN"/>
        </w:rPr>
        <w:t xml:space="preserve"> và kiến trúc tổng quát</w:t>
      </w:r>
      <w:r w:rsidRPr="000F0AE1">
        <w:rPr>
          <w:lang w:val="vi-VN"/>
        </w:rPr>
        <w:t>:</w:t>
      </w:r>
      <w:bookmarkEnd w:id="60"/>
    </w:p>
    <w:p w14:paraId="384844D7" w14:textId="361CFC23" w:rsidR="00450AB5" w:rsidRPr="000F0AE1" w:rsidRDefault="00450AB5" w:rsidP="00450AB5">
      <w:pPr>
        <w:pStyle w:val="Nidungvnbn"/>
      </w:pPr>
      <w:r w:rsidRPr="000F0AE1">
        <w:t>Mô hình Nền tảng: Toàn bộ quá trình phân loại dựa trên PhoBERT-base đã được Fine-tuned.</w:t>
      </w:r>
    </w:p>
    <w:p w14:paraId="1D822F11" w14:textId="25E6F44F" w:rsidR="00C44C8A" w:rsidRPr="00C44C8A" w:rsidRDefault="00450AB5" w:rsidP="00C44C8A">
      <w:pPr>
        <w:pStyle w:val="Nidungvnbn"/>
        <w:rPr>
          <w:lang w:val="vi-VN"/>
        </w:rPr>
      </w:pPr>
      <w:r w:rsidRPr="000F0AE1">
        <w:t>Môi trường Huấn luyện: Quá trình tinh chỉnh được thực hiện trên GPU trên nền tảng Google Colab, sử dụng PyTorch và Hugging Face Transformers.</w:t>
      </w:r>
    </w:p>
    <w:p w14:paraId="640B03FC" w14:textId="6B8AD366" w:rsidR="00450AB5" w:rsidRPr="000F0AE1" w:rsidRDefault="00450AB5" w:rsidP="00C44C8A">
      <w:pPr>
        <w:pStyle w:val="Heading3"/>
        <w:rPr>
          <w:lang w:val="vi-VN"/>
        </w:rPr>
      </w:pPr>
      <w:bookmarkStart w:id="61" w:name="_Toc216516441"/>
      <w:r w:rsidRPr="000F0AE1">
        <w:t xml:space="preserve">Tiêu chí </w:t>
      </w:r>
      <w:r w:rsidRPr="00C44C8A">
        <w:t>Đánh</w:t>
      </w:r>
      <w:r w:rsidRPr="000F0AE1">
        <w:t xml:space="preserve"> giá Định lượng (Evaluation Metrics)</w:t>
      </w:r>
      <w:r w:rsidRPr="000F0AE1">
        <w:rPr>
          <w:lang w:val="vi-VN"/>
        </w:rPr>
        <w:t>:</w:t>
      </w:r>
      <w:bookmarkEnd w:id="61"/>
    </w:p>
    <w:p w14:paraId="7E81ADC2" w14:textId="5B228E6B" w:rsidR="00450AB5" w:rsidRPr="000F0AE1" w:rsidRDefault="00450AB5" w:rsidP="00450AB5">
      <w:pPr>
        <w:pStyle w:val="Nidungvnbn"/>
        <w:rPr>
          <w:lang w:val="vi-VN"/>
        </w:rPr>
      </w:pPr>
      <w:r w:rsidRPr="000F0AE1">
        <w:rPr>
          <w:lang w:val="vi-VN"/>
        </w:rPr>
        <w:t>Vì đặc trưng mất cân bằng lớp của bộ dữ liệu, v</w:t>
      </w:r>
      <w:r w:rsidRPr="000F0AE1">
        <w:t xml:space="preserve">iệc sử dụng </w:t>
      </w:r>
      <w:r w:rsidRPr="000F0AE1">
        <w:rPr>
          <w:lang w:val="vi-VN"/>
        </w:rPr>
        <w:t>đơn vị đo độ chính xác(</w:t>
      </w:r>
      <w:r w:rsidRPr="000F0AE1">
        <w:t>Accuracy</w:t>
      </w:r>
      <w:r w:rsidRPr="000F0AE1">
        <w:rPr>
          <w:lang w:val="vi-VN"/>
        </w:rPr>
        <w:t>) đơn thuần</w:t>
      </w:r>
      <w:r w:rsidRPr="000F0AE1">
        <w:t xml:space="preserve"> là không phù hợp</w:t>
      </w:r>
      <w:r w:rsidRPr="000F0AE1">
        <w:rPr>
          <w:lang w:val="vi-VN"/>
        </w:rPr>
        <w:t xml:space="preserve"> với hệ thống.</w:t>
      </w:r>
    </w:p>
    <w:p w14:paraId="00538E2F" w14:textId="4DE68AEE" w:rsidR="00450AB5" w:rsidRPr="000F0AE1" w:rsidRDefault="001A057E" w:rsidP="00450AB5">
      <w:pPr>
        <w:pStyle w:val="Nidungvnbn"/>
        <w:rPr>
          <w:lang w:val="vi-VN"/>
        </w:rPr>
      </w:pPr>
      <w:r>
        <w:t>Chúng tôi</w:t>
      </w:r>
      <w:r w:rsidR="00450AB5" w:rsidRPr="000F0AE1">
        <w:rPr>
          <w:lang w:val="vi-VN"/>
        </w:rPr>
        <w:t xml:space="preserve"> sử dụng m</w:t>
      </w:r>
      <w:r w:rsidR="00450AB5" w:rsidRPr="000F0AE1">
        <w:t>etric Chính (Key Metric)</w:t>
      </w:r>
      <w:r w:rsidR="00450AB5" w:rsidRPr="000F0AE1">
        <w:rPr>
          <w:lang w:val="vi-VN"/>
        </w:rPr>
        <w:t xml:space="preserve"> là </w:t>
      </w:r>
      <w:r w:rsidR="00450AB5" w:rsidRPr="000F0AE1">
        <w:t>F1-macr</w:t>
      </w:r>
      <w:r w:rsidR="00450AB5" w:rsidRPr="000F0AE1">
        <w:rPr>
          <w:lang w:val="vi-VN"/>
        </w:rPr>
        <w:t xml:space="preserve">o. </w:t>
      </w:r>
      <w:r w:rsidR="00450AB5" w:rsidRPr="000F0AE1">
        <w:t>F1-macro được tính bằng trung bình cộng của F1-score trên từng lớp độc lậ</w:t>
      </w:r>
      <w:r w:rsidR="00450AB5" w:rsidRPr="000F0AE1">
        <w:rPr>
          <w:lang w:val="vi-VN"/>
        </w:rPr>
        <w:t>p với công thức:</w:t>
      </w:r>
    </w:p>
    <w:p w14:paraId="451202C9" w14:textId="49F450E5" w:rsidR="00450AB5" w:rsidRPr="000F0AE1" w:rsidRDefault="000F0AE1" w:rsidP="00450AB5">
      <w:pPr>
        <w:pStyle w:val="Nidungvnbn"/>
        <w:rPr>
          <w:rFonts w:eastAsiaTheme="minorEastAsia"/>
          <w:lang w:val="vi-VN"/>
        </w:rPr>
      </w:pPr>
      <m:oMathPara>
        <m:oMath>
          <m:r>
            <m:rPr>
              <m:sty m:val="p"/>
            </m:rPr>
            <w:rPr>
              <w:rFonts w:ascii="Cambria Math" w:hAnsi="Cambria Math"/>
            </w:rPr>
            <m:t>F1-macr</m:t>
          </m:r>
          <m:r>
            <m:rPr>
              <m:sty m:val="p"/>
            </m:rPr>
            <w:rPr>
              <w:rFonts w:ascii="Cambria Math" w:hAnsi="Cambria Math"/>
              <w:lang w:val="vi-VN"/>
            </w:rPr>
            <m:t>o</m:t>
          </m:r>
          <m:r>
            <m:rPr>
              <m:sty m:val="p"/>
            </m:rPr>
            <w:rPr>
              <w:rFonts w:ascii="Cambria Math"/>
              <w:lang w:val="vi-VN"/>
            </w:rPr>
            <m:t xml:space="preserve">= </m:t>
          </m:r>
          <m:f>
            <m:fPr>
              <m:ctrlPr>
                <w:rPr>
                  <w:rFonts w:ascii="Cambria Math" w:hAnsi="Cambria Math"/>
                  <w:lang w:val="vi-VN"/>
                </w:rPr>
              </m:ctrlPr>
            </m:fPr>
            <m:num>
              <m:sSub>
                <m:sSubPr>
                  <m:ctrlPr>
                    <w:rPr>
                      <w:rFonts w:ascii="Cambria Math" w:hAnsi="Cambria Math"/>
                      <w:i/>
                      <w:lang w:val="vi-VN"/>
                    </w:rPr>
                  </m:ctrlPr>
                </m:sSubPr>
                <m:e>
                  <m:r>
                    <w:rPr>
                      <w:rFonts w:ascii="Cambria Math"/>
                      <w:lang w:val="vi-VN"/>
                    </w:rPr>
                    <m:t>F1</m:t>
                  </m:r>
                </m:e>
                <m:sub>
                  <m:r>
                    <w:rPr>
                      <w:rFonts w:ascii="Cambria Math"/>
                      <w:lang w:val="vi-VN"/>
                    </w:rPr>
                    <m:t>CLEAN</m:t>
                  </m:r>
                </m:sub>
              </m:sSub>
              <m:r>
                <w:rPr>
                  <w:rFonts w:ascii="Cambria Math"/>
                  <w:lang w:val="vi-VN"/>
                </w:rPr>
                <m:t xml:space="preserve">+ </m:t>
              </m:r>
              <m:sSub>
                <m:sSubPr>
                  <m:ctrlPr>
                    <w:rPr>
                      <w:rFonts w:ascii="Cambria Math" w:hAnsi="Cambria Math"/>
                      <w:i/>
                      <w:lang w:val="vi-VN"/>
                    </w:rPr>
                  </m:ctrlPr>
                </m:sSubPr>
                <m:e>
                  <m:r>
                    <w:rPr>
                      <w:rFonts w:ascii="Cambria Math"/>
                      <w:lang w:val="vi-VN"/>
                    </w:rPr>
                    <m:t>F1</m:t>
                  </m:r>
                </m:e>
                <m:sub>
                  <m:r>
                    <w:rPr>
                      <w:rFonts w:ascii="Cambria Math"/>
                      <w:lang w:val="vi-VN"/>
                    </w:rPr>
                    <m:t>TOXIC</m:t>
                  </m:r>
                </m:sub>
              </m:sSub>
            </m:num>
            <m:den>
              <m:r>
                <w:rPr>
                  <w:rFonts w:ascii="Cambria Math"/>
                  <w:lang w:val="vi-VN"/>
                </w:rPr>
                <m:t>2</m:t>
              </m:r>
            </m:den>
          </m:f>
        </m:oMath>
      </m:oMathPara>
    </w:p>
    <w:p w14:paraId="76BCA73D" w14:textId="21C19640" w:rsidR="0087026E" w:rsidRPr="000F0AE1" w:rsidRDefault="0087026E" w:rsidP="00450AB5">
      <w:pPr>
        <w:pStyle w:val="Nidungvnbn"/>
        <w:rPr>
          <w:rFonts w:eastAsiaTheme="minorEastAsia"/>
          <w:lang w:val="vi-VN"/>
        </w:rPr>
      </w:pPr>
      <w:r w:rsidRPr="000F0AE1">
        <w:rPr>
          <w:rFonts w:eastAsiaTheme="minorEastAsia"/>
          <w:lang w:val="vi-VN"/>
        </w:rPr>
        <w:t xml:space="preserve">Điều này </w:t>
      </w:r>
      <w:r w:rsidRPr="000F0AE1">
        <w:rPr>
          <w:rFonts w:eastAsiaTheme="minorEastAsia"/>
        </w:rPr>
        <w:t xml:space="preserve">đảm bảo hiệu suất của mô hình trên lớp thiểu số (TOXIC) </w:t>
      </w:r>
      <w:r w:rsidRPr="000F0AE1">
        <w:rPr>
          <w:rFonts w:eastAsiaTheme="minorEastAsia"/>
          <w:lang w:val="vi-VN"/>
        </w:rPr>
        <w:t xml:space="preserve">được đánh giá một cách công bằng </w:t>
      </w:r>
      <w:r w:rsidRPr="000F0AE1">
        <w:rPr>
          <w:rFonts w:eastAsiaTheme="minorEastAsia"/>
        </w:rPr>
        <w:t>và phản ánh khả năng tổng quát hóa thực tế của hệ thống.</w:t>
      </w:r>
    </w:p>
    <w:p w14:paraId="18A9B15B" w14:textId="11D7F510" w:rsidR="0087026E" w:rsidRPr="000F0AE1" w:rsidRDefault="0087026E" w:rsidP="00450AB5">
      <w:pPr>
        <w:pStyle w:val="Nidungvnbn"/>
        <w:rPr>
          <w:lang w:val="vi-VN"/>
        </w:rPr>
      </w:pPr>
      <w:r w:rsidRPr="000F0AE1">
        <w:rPr>
          <w:rFonts w:eastAsiaTheme="minorEastAsia"/>
          <w:lang w:val="vi-VN"/>
        </w:rPr>
        <w:t xml:space="preserve">Bên cạnh đó các metric bổ sung chính là: </w:t>
      </w:r>
      <w:r w:rsidRPr="000F0AE1">
        <w:rPr>
          <w:rFonts w:eastAsiaTheme="minorEastAsia"/>
        </w:rPr>
        <w:t>Precision, Recall và Accuracy.</w:t>
      </w:r>
    </w:p>
    <w:p w14:paraId="6324F3C3" w14:textId="77777777" w:rsidR="00450AB5" w:rsidRPr="008621E7" w:rsidRDefault="00450AB5" w:rsidP="008621E7">
      <w:pPr>
        <w:pStyle w:val="Nidungvnbn"/>
        <w:ind w:firstLine="0"/>
      </w:pPr>
    </w:p>
    <w:p w14:paraId="6AC2B306" w14:textId="75434FCD" w:rsidR="000564C5" w:rsidRPr="000F0AE1" w:rsidRDefault="0087026E" w:rsidP="00C44C8A">
      <w:pPr>
        <w:pStyle w:val="Heading3"/>
        <w:rPr>
          <w:lang w:val="vi-VN"/>
        </w:rPr>
      </w:pPr>
      <w:bookmarkStart w:id="62" w:name="_Toc216516442"/>
      <w:r w:rsidRPr="000F0AE1">
        <w:t>Chiến lược Tối ưu hóa Loss</w:t>
      </w:r>
      <w:r w:rsidRPr="000F0AE1">
        <w:rPr>
          <w:lang w:val="vi-VN"/>
        </w:rPr>
        <w:t>:</w:t>
      </w:r>
      <w:bookmarkEnd w:id="62"/>
    </w:p>
    <w:p w14:paraId="27A20A58" w14:textId="1AA6213A" w:rsidR="0087026E" w:rsidRPr="000F0AE1" w:rsidRDefault="0087026E" w:rsidP="0087026E">
      <w:pPr>
        <w:pStyle w:val="Nidungvnbn"/>
        <w:rPr>
          <w:lang w:val="vi-VN"/>
        </w:rPr>
      </w:pPr>
      <w:r w:rsidRPr="000F0AE1">
        <w:t xml:space="preserve">Mô hình PhoBERT được huấn luyện với Hàm </w:t>
      </w:r>
      <w:r w:rsidRPr="000F0AE1">
        <w:rPr>
          <w:lang w:val="vi-VN"/>
        </w:rPr>
        <w:t>mất mát có trọng</w:t>
      </w:r>
      <w:r w:rsidRPr="000F0AE1">
        <w:t xml:space="preserve"> số</w:t>
      </w:r>
      <w:r w:rsidRPr="000F0AE1">
        <w:rPr>
          <w:lang w:val="vi-VN"/>
        </w:rPr>
        <w:t xml:space="preserve">. </w:t>
      </w:r>
      <w:r w:rsidRPr="000F0AE1">
        <w:t>Chiến lược này nhằm mục đích:</w:t>
      </w:r>
    </w:p>
    <w:p w14:paraId="51947DA2" w14:textId="7040CDB0" w:rsidR="0087026E" w:rsidRPr="000F0AE1" w:rsidRDefault="000F0AE1" w:rsidP="0087026E">
      <w:pPr>
        <w:pStyle w:val="Nidungvnbn"/>
        <w:rPr>
          <w:lang w:val="vi-VN"/>
        </w:rPr>
      </w:pPr>
      <m:oMathPara>
        <m:oMath>
          <m:r>
            <w:rPr>
              <w:rFonts w:ascii="Cambria Math" w:hAnsi="Cambria Math"/>
              <w:lang w:val="vi-VN"/>
            </w:rPr>
            <m:t>Lo</m:t>
          </m:r>
          <w:bookmarkStart w:id="63" w:name="_Hlk214474313"/>
          <m:r>
            <w:rPr>
              <w:rFonts w:ascii="Cambria Math" w:hAnsi="Cambria Math"/>
              <w:lang w:val="vi-VN"/>
            </w:rPr>
            <m:t xml:space="preserve">ss= - </m:t>
          </m:r>
          <m:nary>
            <m:naryPr>
              <m:chr m:val="∑"/>
              <m:limLoc m:val="undOvr"/>
              <m:ctrlPr>
                <w:rPr>
                  <w:rFonts w:ascii="Cambria Math" w:hAnsi="Cambria Math"/>
                  <w:i/>
                  <w:lang w:val="vi-VN"/>
                </w:rPr>
              </m:ctrlPr>
            </m:naryPr>
            <m:sub>
              <m:r>
                <w:rPr>
                  <w:rFonts w:ascii="Cambria Math" w:hAnsi="Cambria Math"/>
                  <w:lang w:val="vi-VN"/>
                </w:rPr>
                <m:t>i=1</m:t>
              </m:r>
            </m:sub>
            <m:sup>
              <m:r>
                <w:rPr>
                  <w:rFonts w:ascii="Cambria Math" w:hAnsi="Cambria Math"/>
                  <w:lang w:val="vi-VN"/>
                </w:rPr>
                <m:t>N</m:t>
              </m:r>
            </m:sup>
            <m:e>
              <m:sSub>
                <m:sSubPr>
                  <m:ctrlPr>
                    <w:rPr>
                      <w:rFonts w:ascii="Cambria Math" w:hAnsi="Cambria Math"/>
                      <w:i/>
                      <w:lang w:val="vi-VN"/>
                    </w:rPr>
                  </m:ctrlPr>
                </m:sSubPr>
                <m:e>
                  <m:r>
                    <w:rPr>
                      <w:rFonts w:ascii="Cambria Math" w:hAnsi="Cambria Math"/>
                      <w:lang w:val="vi-VN"/>
                    </w:rPr>
                    <m:t>W</m:t>
                  </m:r>
                </m:e>
                <m:sub>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sub>
              </m:sSub>
              <m:r>
                <m:rPr>
                  <m:sty m:val="p"/>
                </m:rPr>
                <w:rPr>
                  <w:rFonts w:ascii="Cambria Math" w:hAnsi="Cambria Math"/>
                  <w:lang w:val="vi-VN"/>
                </w:rPr>
                <m:t>log⁡</m:t>
              </m:r>
              <m:r>
                <w:rPr>
                  <w:rFonts w:ascii="Cambria Math" w:hAnsi="Cambria Math"/>
                  <w:lang w:val="vi-VN"/>
                </w:rPr>
                <m:t>(P(</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nary>
        </m:oMath>
      </m:oMathPara>
      <w:bookmarkEnd w:id="63"/>
    </w:p>
    <w:p w14:paraId="0955E7A5" w14:textId="6BB857C6" w:rsidR="0087026E" w:rsidRDefault="0087026E" w:rsidP="0087026E">
      <w:pPr>
        <w:pStyle w:val="Nidungvnbn"/>
        <w:rPr>
          <w:rFonts w:cs="Times New Roman"/>
          <w:iCs/>
        </w:rPr>
      </w:pPr>
      <w:r w:rsidRPr="000F0AE1">
        <w:rPr>
          <w:rFonts w:cs="Times New Roman"/>
          <w:lang w:val="vi-VN"/>
        </w:rPr>
        <w:t xml:space="preserve">Trong đó, </w:t>
      </w:r>
      <m:oMath>
        <m:sSub>
          <m:sSubPr>
            <m:ctrlPr>
              <w:rPr>
                <w:rFonts w:ascii="Cambria Math" w:hAnsi="Cambria Math" w:cs="Times New Roman"/>
                <w:i/>
                <w:lang w:val="vi-VN"/>
              </w:rPr>
            </m:ctrlPr>
          </m:sSubPr>
          <m:e>
            <m:r>
              <w:rPr>
                <w:rFonts w:ascii="Cambria Math" w:hAnsi="Cambria Math" w:cs="Times New Roman"/>
                <w:lang w:val="vi-VN"/>
              </w:rPr>
              <m:t>W</m:t>
            </m:r>
          </m:e>
          <m:sub>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sub>
        </m:sSub>
      </m:oMath>
      <w:r w:rsidRPr="000F0AE1">
        <w:rPr>
          <w:rFonts w:cs="Times New Roman"/>
          <w:i/>
        </w:rPr>
        <w:t xml:space="preserve"> </w:t>
      </w:r>
      <w:r w:rsidRPr="000F0AE1">
        <w:rPr>
          <w:rFonts w:cs="Times New Roman"/>
          <w:iCs/>
        </w:rPr>
        <w:t xml:space="preserve">là trọng số nghịch đảo được gán cho lớp </w:t>
      </w:r>
      <w:r w:rsidRPr="000F0AE1">
        <w:rPr>
          <w:rFonts w:cs="Times New Roman"/>
          <w:iCs/>
          <w:lang w:val="vi-VN"/>
        </w:rPr>
        <w:t>y</w:t>
      </w:r>
      <w:r w:rsidRPr="000F0AE1">
        <w:rPr>
          <w:rFonts w:cs="Times New Roman"/>
          <w:iCs/>
          <w:vertAlign w:val="subscript"/>
          <w:lang w:val="vi-VN"/>
        </w:rPr>
        <w:t>i</w:t>
      </w:r>
      <w:r w:rsidRPr="000F0AE1">
        <w:rPr>
          <w:rFonts w:cs="Times New Roman"/>
          <w:iCs/>
          <w:lang w:val="vi-VN"/>
        </w:rPr>
        <w:t>.</w:t>
      </w:r>
      <w:r w:rsidRPr="000F0AE1">
        <w:rPr>
          <w:rFonts w:cs="Times New Roman"/>
          <w:iCs/>
        </w:rPr>
        <w:t>Việc áp dụng trọng số giúp tăng hình phạt cho các lỗi phân loại trên lớp TOXIC, buộc mô hình phải học sâu hơn các đặc trưng của ngôn ngữ độc hại, từ đó hướng đến cải thiện chỉ số Recall cho lớp TOXIC.</w:t>
      </w:r>
    </w:p>
    <w:p w14:paraId="2DDE8A21" w14:textId="77777777" w:rsidR="00F57E16" w:rsidRPr="000F0AE1" w:rsidRDefault="00F57E16" w:rsidP="0087026E">
      <w:pPr>
        <w:pStyle w:val="Nidungvnbn"/>
        <w:rPr>
          <w:rFonts w:cs="Times New Roman"/>
          <w:iCs/>
          <w:lang w:val="vi-VN"/>
        </w:rPr>
      </w:pPr>
    </w:p>
    <w:p w14:paraId="797C423A" w14:textId="333489E5" w:rsidR="0087026E" w:rsidRPr="000F0AE1" w:rsidRDefault="0087026E" w:rsidP="008E4239">
      <w:pPr>
        <w:pStyle w:val="Heading2"/>
      </w:pPr>
      <w:bookmarkStart w:id="64" w:name="_Toc216516443"/>
      <w:r w:rsidRPr="000F0AE1">
        <w:rPr>
          <w:lang w:val="en-US"/>
        </w:rPr>
        <w:lastRenderedPageBreak/>
        <w:t>Kết quả Mô hình Đơn phương thức và Phân tích</w:t>
      </w:r>
      <w:r w:rsidRPr="000F0AE1">
        <w:t>:</w:t>
      </w:r>
      <w:bookmarkEnd w:id="64"/>
    </w:p>
    <w:p w14:paraId="1E3E5111" w14:textId="34B90AC9" w:rsidR="0087026E" w:rsidRPr="000F0AE1" w:rsidRDefault="0087026E" w:rsidP="00542E6E">
      <w:pPr>
        <w:pStyle w:val="Nidungvnbn"/>
        <w:rPr>
          <w:lang w:val="vi-VN"/>
        </w:rPr>
      </w:pPr>
      <w:r w:rsidRPr="000F0AE1">
        <w:rPr>
          <w:lang w:val="vi-VN"/>
        </w:rPr>
        <w:t>Dưới đây là k</w:t>
      </w:r>
      <w:r w:rsidRPr="000F0AE1">
        <w:t>ết quả đánh giá mô hình PhoBERT-base (với Weighted Loss) trên tập Test độc lập</w:t>
      </w:r>
      <w:r w:rsidR="0076610C">
        <w:t xml:space="preserve"> và với các mô hình baseline trước đó</w:t>
      </w:r>
      <w:r w:rsidRPr="000F0AE1">
        <w:t>:</w:t>
      </w:r>
    </w:p>
    <w:p w14:paraId="7EAE5500" w14:textId="1FF00261" w:rsidR="00EB4FA4" w:rsidRDefault="00EB4FA4" w:rsidP="00EB4FA4">
      <w:pPr>
        <w:pStyle w:val="Caption"/>
        <w:keepNext/>
      </w:pPr>
      <w:bookmarkStart w:id="65" w:name="_Toc216516065"/>
      <w:r>
        <w:t xml:space="preserve">Bảng </w:t>
      </w:r>
      <w:fldSimple w:instr=" STYLEREF 1 \s ">
        <w:r w:rsidR="00D05BEB">
          <w:rPr>
            <w:noProof/>
          </w:rPr>
          <w:t>4</w:t>
        </w:r>
      </w:fldSimple>
      <w:r w:rsidR="00A4045E">
        <w:t>.</w:t>
      </w:r>
      <w:fldSimple w:instr=" SEQ Bảng \* ARABIC \s 1 ">
        <w:r w:rsidR="00D05BEB">
          <w:rPr>
            <w:noProof/>
          </w:rPr>
          <w:t>3</w:t>
        </w:r>
      </w:fldSimple>
      <w:r>
        <w:t xml:space="preserve"> Kết quả thực nghiệm so sánh PhoBert với các mô hình baseline</w:t>
      </w:r>
      <w:bookmarkEnd w:id="65"/>
    </w:p>
    <w:tbl>
      <w:tblPr>
        <w:tblStyle w:val="TableGrid"/>
        <w:tblW w:w="0" w:type="auto"/>
        <w:tblLook w:val="04A0" w:firstRow="1" w:lastRow="0" w:firstColumn="1" w:lastColumn="0" w:noHBand="0" w:noVBand="1"/>
      </w:tblPr>
      <w:tblGrid>
        <w:gridCol w:w="1704"/>
        <w:gridCol w:w="1877"/>
        <w:gridCol w:w="1868"/>
        <w:gridCol w:w="1770"/>
        <w:gridCol w:w="1558"/>
      </w:tblGrid>
      <w:tr w:rsidR="0076610C" w14:paraId="08487B89" w14:textId="0C3CBDB9" w:rsidTr="0076610C">
        <w:tc>
          <w:tcPr>
            <w:tcW w:w="1704" w:type="dxa"/>
          </w:tcPr>
          <w:p w14:paraId="35EEA900" w14:textId="1534E214" w:rsidR="0076610C" w:rsidRPr="0076610C" w:rsidRDefault="0076610C" w:rsidP="0087026E">
            <w:pPr>
              <w:pStyle w:val="Caption"/>
              <w:keepNext/>
              <w:rPr>
                <w:bCs w:val="0"/>
              </w:rPr>
            </w:pPr>
            <w:r>
              <w:rPr>
                <w:bCs w:val="0"/>
              </w:rPr>
              <w:t>Mô hình</w:t>
            </w:r>
          </w:p>
        </w:tc>
        <w:tc>
          <w:tcPr>
            <w:tcW w:w="1877" w:type="dxa"/>
          </w:tcPr>
          <w:p w14:paraId="1FD6322E" w14:textId="07ADF577" w:rsidR="0076610C" w:rsidRPr="0076610C" w:rsidRDefault="0076610C" w:rsidP="0087026E">
            <w:pPr>
              <w:pStyle w:val="Caption"/>
              <w:keepNext/>
              <w:rPr>
                <w:bCs w:val="0"/>
              </w:rPr>
            </w:pPr>
            <w:r>
              <w:rPr>
                <w:bCs w:val="0"/>
              </w:rPr>
              <w:t>Accuracy</w:t>
            </w:r>
          </w:p>
        </w:tc>
        <w:tc>
          <w:tcPr>
            <w:tcW w:w="1868" w:type="dxa"/>
          </w:tcPr>
          <w:p w14:paraId="774FC5A1" w14:textId="09800B01" w:rsidR="0076610C" w:rsidRPr="0076610C" w:rsidRDefault="0076610C" w:rsidP="0087026E">
            <w:pPr>
              <w:pStyle w:val="Caption"/>
              <w:keepNext/>
              <w:rPr>
                <w:bCs w:val="0"/>
              </w:rPr>
            </w:pPr>
            <w:r>
              <w:rPr>
                <w:bCs w:val="0"/>
              </w:rPr>
              <w:t>Precision</w:t>
            </w:r>
          </w:p>
        </w:tc>
        <w:tc>
          <w:tcPr>
            <w:tcW w:w="1770" w:type="dxa"/>
          </w:tcPr>
          <w:p w14:paraId="4A5DB729" w14:textId="12559D84" w:rsidR="0076610C" w:rsidRPr="0076610C" w:rsidRDefault="0076610C" w:rsidP="0087026E">
            <w:pPr>
              <w:pStyle w:val="Caption"/>
              <w:keepNext/>
              <w:rPr>
                <w:bCs w:val="0"/>
              </w:rPr>
            </w:pPr>
            <w:r>
              <w:rPr>
                <w:bCs w:val="0"/>
              </w:rPr>
              <w:t>Recall</w:t>
            </w:r>
          </w:p>
        </w:tc>
        <w:tc>
          <w:tcPr>
            <w:tcW w:w="1558" w:type="dxa"/>
          </w:tcPr>
          <w:p w14:paraId="114711DD" w14:textId="5CC0024D" w:rsidR="0076610C" w:rsidRDefault="0076610C" w:rsidP="0087026E">
            <w:pPr>
              <w:pStyle w:val="Caption"/>
              <w:keepNext/>
              <w:rPr>
                <w:bCs w:val="0"/>
              </w:rPr>
            </w:pPr>
            <w:r>
              <w:rPr>
                <w:bCs w:val="0"/>
              </w:rPr>
              <w:t>F1-score</w:t>
            </w:r>
          </w:p>
        </w:tc>
      </w:tr>
      <w:tr w:rsidR="0076610C" w14:paraId="0538FDCF" w14:textId="6E8512D7" w:rsidTr="0076610C">
        <w:tc>
          <w:tcPr>
            <w:tcW w:w="1704" w:type="dxa"/>
          </w:tcPr>
          <w:p w14:paraId="5FB7EFDD" w14:textId="0B049D07" w:rsidR="0076610C" w:rsidRDefault="000C7030" w:rsidP="0087026E">
            <w:pPr>
              <w:pStyle w:val="Caption"/>
              <w:keepNext/>
              <w:rPr>
                <w:bCs w:val="0"/>
                <w:lang w:val="vi-VN"/>
              </w:rPr>
            </w:pPr>
            <w:r w:rsidRPr="000C7030">
              <w:rPr>
                <w:bCs w:val="0"/>
              </w:rPr>
              <w:t>Naive Bayes</w:t>
            </w:r>
          </w:p>
        </w:tc>
        <w:tc>
          <w:tcPr>
            <w:tcW w:w="1877" w:type="dxa"/>
          </w:tcPr>
          <w:p w14:paraId="2E79DADC" w14:textId="5DD5C5F9" w:rsidR="0076610C" w:rsidRDefault="000C7030" w:rsidP="0087026E">
            <w:pPr>
              <w:pStyle w:val="Caption"/>
              <w:keepNext/>
              <w:rPr>
                <w:bCs w:val="0"/>
                <w:lang w:val="vi-VN"/>
              </w:rPr>
            </w:pPr>
            <w:r w:rsidRPr="000C7030">
              <w:rPr>
                <w:bCs w:val="0"/>
              </w:rPr>
              <w:t>86.10%</w:t>
            </w:r>
          </w:p>
        </w:tc>
        <w:tc>
          <w:tcPr>
            <w:tcW w:w="1868" w:type="dxa"/>
          </w:tcPr>
          <w:p w14:paraId="13CE0124" w14:textId="2C1114FC" w:rsidR="0076610C" w:rsidRDefault="000C7030" w:rsidP="0087026E">
            <w:pPr>
              <w:pStyle w:val="Caption"/>
              <w:keepNext/>
              <w:rPr>
                <w:bCs w:val="0"/>
                <w:lang w:val="vi-VN"/>
              </w:rPr>
            </w:pPr>
            <w:r w:rsidRPr="000C7030">
              <w:rPr>
                <w:bCs w:val="0"/>
              </w:rPr>
              <w:t>0.38</w:t>
            </w:r>
          </w:p>
        </w:tc>
        <w:tc>
          <w:tcPr>
            <w:tcW w:w="1770" w:type="dxa"/>
          </w:tcPr>
          <w:p w14:paraId="610E8609" w14:textId="351728E0" w:rsidR="0076610C" w:rsidRDefault="000C7030" w:rsidP="0087026E">
            <w:pPr>
              <w:pStyle w:val="Caption"/>
              <w:keepNext/>
              <w:rPr>
                <w:bCs w:val="0"/>
                <w:lang w:val="vi-VN"/>
              </w:rPr>
            </w:pPr>
            <w:r w:rsidRPr="000C7030">
              <w:rPr>
                <w:bCs w:val="0"/>
              </w:rPr>
              <w:t>0.40</w:t>
            </w:r>
          </w:p>
        </w:tc>
        <w:tc>
          <w:tcPr>
            <w:tcW w:w="1558" w:type="dxa"/>
          </w:tcPr>
          <w:p w14:paraId="0230ADDB" w14:textId="3ED7788D" w:rsidR="0076610C" w:rsidRDefault="000C7030" w:rsidP="0087026E">
            <w:pPr>
              <w:pStyle w:val="Caption"/>
              <w:keepNext/>
              <w:rPr>
                <w:bCs w:val="0"/>
                <w:lang w:val="vi-VN"/>
              </w:rPr>
            </w:pPr>
            <w:r w:rsidRPr="000C7030">
              <w:rPr>
                <w:bCs w:val="0"/>
              </w:rPr>
              <w:t>0.39</w:t>
            </w:r>
          </w:p>
        </w:tc>
      </w:tr>
      <w:tr w:rsidR="0076610C" w14:paraId="665B0517" w14:textId="208A65D4" w:rsidTr="0076610C">
        <w:tc>
          <w:tcPr>
            <w:tcW w:w="1704" w:type="dxa"/>
          </w:tcPr>
          <w:p w14:paraId="766DAF4F" w14:textId="2C5EE54C" w:rsidR="0076610C" w:rsidRDefault="000C7030" w:rsidP="0087026E">
            <w:pPr>
              <w:pStyle w:val="Caption"/>
              <w:keepNext/>
              <w:rPr>
                <w:bCs w:val="0"/>
                <w:lang w:val="vi-VN"/>
              </w:rPr>
            </w:pPr>
            <w:r w:rsidRPr="000C7030">
              <w:rPr>
                <w:bCs w:val="0"/>
              </w:rPr>
              <w:t>Logistic Regression</w:t>
            </w:r>
          </w:p>
        </w:tc>
        <w:tc>
          <w:tcPr>
            <w:tcW w:w="1877" w:type="dxa"/>
          </w:tcPr>
          <w:p w14:paraId="68EB63FB" w14:textId="21BE47F0" w:rsidR="0076610C" w:rsidRDefault="000C7030" w:rsidP="0087026E">
            <w:pPr>
              <w:pStyle w:val="Caption"/>
              <w:keepNext/>
              <w:rPr>
                <w:bCs w:val="0"/>
                <w:lang w:val="vi-VN"/>
              </w:rPr>
            </w:pPr>
            <w:r w:rsidRPr="000C7030">
              <w:rPr>
                <w:bCs w:val="0"/>
              </w:rPr>
              <w:t>84.70%</w:t>
            </w:r>
          </w:p>
        </w:tc>
        <w:tc>
          <w:tcPr>
            <w:tcW w:w="1868" w:type="dxa"/>
          </w:tcPr>
          <w:p w14:paraId="29677ECF" w14:textId="0FADEB9B" w:rsidR="0076610C" w:rsidRDefault="000C7030" w:rsidP="0087026E">
            <w:pPr>
              <w:pStyle w:val="Caption"/>
              <w:keepNext/>
              <w:rPr>
                <w:bCs w:val="0"/>
                <w:lang w:val="vi-VN"/>
              </w:rPr>
            </w:pPr>
            <w:r w:rsidRPr="000C7030">
              <w:rPr>
                <w:bCs w:val="0"/>
              </w:rPr>
              <w:t>0.37</w:t>
            </w:r>
          </w:p>
        </w:tc>
        <w:tc>
          <w:tcPr>
            <w:tcW w:w="1770" w:type="dxa"/>
          </w:tcPr>
          <w:p w14:paraId="027890E3" w14:textId="2CF6101D" w:rsidR="0076610C" w:rsidRDefault="000C7030" w:rsidP="0087026E">
            <w:pPr>
              <w:pStyle w:val="Caption"/>
              <w:keepNext/>
              <w:rPr>
                <w:bCs w:val="0"/>
                <w:lang w:val="vi-VN"/>
              </w:rPr>
            </w:pPr>
            <w:r w:rsidRPr="000C7030">
              <w:rPr>
                <w:bCs w:val="0"/>
              </w:rPr>
              <w:t>0.57</w:t>
            </w:r>
          </w:p>
        </w:tc>
        <w:tc>
          <w:tcPr>
            <w:tcW w:w="1558" w:type="dxa"/>
          </w:tcPr>
          <w:p w14:paraId="7871437E" w14:textId="7812F0B5" w:rsidR="0076610C" w:rsidRDefault="000C7030" w:rsidP="0087026E">
            <w:pPr>
              <w:pStyle w:val="Caption"/>
              <w:keepNext/>
              <w:rPr>
                <w:bCs w:val="0"/>
                <w:lang w:val="vi-VN"/>
              </w:rPr>
            </w:pPr>
            <w:r w:rsidRPr="000C7030">
              <w:rPr>
                <w:bCs w:val="0"/>
              </w:rPr>
              <w:t>0.45</w:t>
            </w:r>
          </w:p>
        </w:tc>
      </w:tr>
      <w:tr w:rsidR="0076610C" w14:paraId="459B8AEC" w14:textId="2C372293" w:rsidTr="0076610C">
        <w:tc>
          <w:tcPr>
            <w:tcW w:w="1704" w:type="dxa"/>
          </w:tcPr>
          <w:p w14:paraId="4CDF3F24" w14:textId="04E05C32" w:rsidR="0076610C" w:rsidRPr="000C7030" w:rsidRDefault="000C7030" w:rsidP="0087026E">
            <w:pPr>
              <w:pStyle w:val="Caption"/>
              <w:keepNext/>
              <w:rPr>
                <w:bCs w:val="0"/>
              </w:rPr>
            </w:pPr>
            <w:r>
              <w:rPr>
                <w:bCs w:val="0"/>
              </w:rPr>
              <w:t>SVM</w:t>
            </w:r>
          </w:p>
        </w:tc>
        <w:tc>
          <w:tcPr>
            <w:tcW w:w="1877" w:type="dxa"/>
          </w:tcPr>
          <w:p w14:paraId="2B861541" w14:textId="31ADD644" w:rsidR="0076610C" w:rsidRDefault="000C7030" w:rsidP="0087026E">
            <w:pPr>
              <w:pStyle w:val="Caption"/>
              <w:keepNext/>
              <w:rPr>
                <w:bCs w:val="0"/>
                <w:lang w:val="vi-VN"/>
              </w:rPr>
            </w:pPr>
            <w:r w:rsidRPr="000C7030">
              <w:rPr>
                <w:bCs w:val="0"/>
              </w:rPr>
              <w:t>86.10%</w:t>
            </w:r>
          </w:p>
        </w:tc>
        <w:tc>
          <w:tcPr>
            <w:tcW w:w="1868" w:type="dxa"/>
          </w:tcPr>
          <w:p w14:paraId="51EA3BE6" w14:textId="05CA5E68" w:rsidR="0076610C" w:rsidRDefault="000C7030" w:rsidP="0087026E">
            <w:pPr>
              <w:pStyle w:val="Caption"/>
              <w:keepNext/>
              <w:rPr>
                <w:bCs w:val="0"/>
                <w:lang w:val="vi-VN"/>
              </w:rPr>
            </w:pPr>
            <w:r w:rsidRPr="000C7030">
              <w:rPr>
                <w:bCs w:val="0"/>
              </w:rPr>
              <w:t>0.39</w:t>
            </w:r>
          </w:p>
        </w:tc>
        <w:tc>
          <w:tcPr>
            <w:tcW w:w="1770" w:type="dxa"/>
          </w:tcPr>
          <w:p w14:paraId="2208C5DE" w14:textId="2BD4FE67" w:rsidR="0076610C" w:rsidRDefault="000C7030" w:rsidP="0087026E">
            <w:pPr>
              <w:pStyle w:val="Caption"/>
              <w:keepNext/>
              <w:rPr>
                <w:bCs w:val="0"/>
                <w:lang w:val="vi-VN"/>
              </w:rPr>
            </w:pPr>
            <w:r w:rsidRPr="000C7030">
              <w:rPr>
                <w:bCs w:val="0"/>
              </w:rPr>
              <w:t>0.45</w:t>
            </w:r>
          </w:p>
        </w:tc>
        <w:tc>
          <w:tcPr>
            <w:tcW w:w="1558" w:type="dxa"/>
          </w:tcPr>
          <w:p w14:paraId="5A362729" w14:textId="5911D373" w:rsidR="0076610C" w:rsidRPr="000C7030" w:rsidRDefault="000C7030" w:rsidP="0087026E">
            <w:pPr>
              <w:pStyle w:val="Caption"/>
              <w:keepNext/>
              <w:rPr>
                <w:bCs w:val="0"/>
              </w:rPr>
            </w:pPr>
            <w:r>
              <w:rPr>
                <w:bCs w:val="0"/>
              </w:rPr>
              <w:t>0.42</w:t>
            </w:r>
          </w:p>
        </w:tc>
      </w:tr>
      <w:tr w:rsidR="0076610C" w14:paraId="12AA1747" w14:textId="6A892DDA" w:rsidTr="0076610C">
        <w:tc>
          <w:tcPr>
            <w:tcW w:w="1704" w:type="dxa"/>
          </w:tcPr>
          <w:p w14:paraId="7B2D5F31" w14:textId="60653D04" w:rsidR="0076610C" w:rsidRPr="000C7030" w:rsidRDefault="000C7030" w:rsidP="0087026E">
            <w:pPr>
              <w:pStyle w:val="Caption"/>
              <w:keepNext/>
              <w:rPr>
                <w:bCs w:val="0"/>
              </w:rPr>
            </w:pPr>
            <w:r>
              <w:rPr>
                <w:bCs w:val="0"/>
              </w:rPr>
              <w:t>PhoBert</w:t>
            </w:r>
          </w:p>
        </w:tc>
        <w:tc>
          <w:tcPr>
            <w:tcW w:w="1877" w:type="dxa"/>
          </w:tcPr>
          <w:p w14:paraId="16A9C461" w14:textId="15AF2F7C" w:rsidR="0076610C" w:rsidRPr="000C7030" w:rsidRDefault="000C7030" w:rsidP="0087026E">
            <w:pPr>
              <w:pStyle w:val="Caption"/>
              <w:keepNext/>
              <w:rPr>
                <w:bCs w:val="0"/>
              </w:rPr>
            </w:pPr>
            <w:r>
              <w:rPr>
                <w:bCs w:val="0"/>
              </w:rPr>
              <w:t>89.4%</w:t>
            </w:r>
          </w:p>
        </w:tc>
        <w:tc>
          <w:tcPr>
            <w:tcW w:w="1868" w:type="dxa"/>
          </w:tcPr>
          <w:p w14:paraId="09DF6E2C" w14:textId="5FAAADCA" w:rsidR="0076610C" w:rsidRPr="000C7030" w:rsidRDefault="000C7030" w:rsidP="0087026E">
            <w:pPr>
              <w:pStyle w:val="Caption"/>
              <w:keepNext/>
              <w:rPr>
                <w:bCs w:val="0"/>
              </w:rPr>
            </w:pPr>
            <w:r>
              <w:rPr>
                <w:bCs w:val="0"/>
              </w:rPr>
              <w:t>0.60</w:t>
            </w:r>
          </w:p>
        </w:tc>
        <w:tc>
          <w:tcPr>
            <w:tcW w:w="1770" w:type="dxa"/>
          </w:tcPr>
          <w:p w14:paraId="5B92328C" w14:textId="2C1E597D" w:rsidR="0076610C" w:rsidRPr="000C7030" w:rsidRDefault="000C7030" w:rsidP="0087026E">
            <w:pPr>
              <w:pStyle w:val="Caption"/>
              <w:keepNext/>
              <w:rPr>
                <w:bCs w:val="0"/>
              </w:rPr>
            </w:pPr>
            <w:r>
              <w:rPr>
                <w:bCs w:val="0"/>
              </w:rPr>
              <w:t>0.46</w:t>
            </w:r>
          </w:p>
        </w:tc>
        <w:tc>
          <w:tcPr>
            <w:tcW w:w="1558" w:type="dxa"/>
          </w:tcPr>
          <w:p w14:paraId="2BB0FBDB" w14:textId="6AC6AF3C" w:rsidR="0076610C" w:rsidRPr="000C7030" w:rsidRDefault="000C7030" w:rsidP="0087026E">
            <w:pPr>
              <w:pStyle w:val="Caption"/>
              <w:keepNext/>
              <w:rPr>
                <w:bCs w:val="0"/>
              </w:rPr>
            </w:pPr>
            <w:r>
              <w:rPr>
                <w:bCs w:val="0"/>
              </w:rPr>
              <w:t>0.58</w:t>
            </w:r>
          </w:p>
        </w:tc>
      </w:tr>
    </w:tbl>
    <w:p w14:paraId="207AABE9" w14:textId="77777777" w:rsidR="0087026E" w:rsidRPr="006E76F0" w:rsidRDefault="0087026E" w:rsidP="006E76F0">
      <w:pPr>
        <w:pStyle w:val="Nidungvnbn"/>
        <w:ind w:firstLine="0"/>
      </w:pPr>
    </w:p>
    <w:p w14:paraId="5961BC82" w14:textId="77777777" w:rsidR="006E76F0" w:rsidRDefault="006E76F0" w:rsidP="006E76F0">
      <w:pPr>
        <w:pStyle w:val="Heading3"/>
      </w:pPr>
      <w:bookmarkStart w:id="66" w:name="_Toc216516444"/>
      <w:r w:rsidRPr="006E76F0">
        <w:t>Về độ chính xác (Accuracy) và nghịch lý dữ liệu:</w:t>
      </w:r>
      <w:bookmarkEnd w:id="66"/>
      <w:r>
        <w:t xml:space="preserve"> </w:t>
      </w:r>
    </w:p>
    <w:p w14:paraId="2BD232A5" w14:textId="4D5BE4B4" w:rsidR="006E76F0" w:rsidRPr="006E76F0" w:rsidRDefault="006E76F0" w:rsidP="006E76F0">
      <w:pPr>
        <w:pStyle w:val="Nidungvnbn"/>
      </w:pPr>
      <w:r w:rsidRPr="006E76F0">
        <w:t>Cả ba mô hình đều đạt độ chính xác toàn cục khá cao, dao động từ 84.7% đến 86.1%. Tuy nhiên, con số này không phản ánh đúng hiệu quả thực tế do sự mất cân bằng dữ liệu trong tập Test (890 mẫu sạch vs 110 mẫu độc hại). Một mô hình chỉ cần đoán toàn bộ là "Sạch" cũng đã có thể đạt accuracy gần 90%, nhưng lại vô dụng trong việc lọc nội dung xấu.</w:t>
      </w:r>
    </w:p>
    <w:p w14:paraId="39ED9E76" w14:textId="502B4255" w:rsidR="006E76F0" w:rsidRPr="006E76F0" w:rsidRDefault="006E76F0" w:rsidP="006E76F0">
      <w:pPr>
        <w:pStyle w:val="Heading3"/>
      </w:pPr>
      <w:bookmarkStart w:id="67" w:name="_Toc216516445"/>
      <w:r w:rsidRPr="006E76F0">
        <w:t>So sánh chi tiết từng mô hình:</w:t>
      </w:r>
      <w:bookmarkEnd w:id="67"/>
    </w:p>
    <w:p w14:paraId="6BE4E962" w14:textId="77777777" w:rsidR="006E76F0" w:rsidRPr="006E76F0" w:rsidRDefault="006E76F0">
      <w:pPr>
        <w:pStyle w:val="Nidungvnbn"/>
        <w:numPr>
          <w:ilvl w:val="0"/>
          <w:numId w:val="41"/>
        </w:numPr>
      </w:pPr>
      <w:r w:rsidRPr="006E76F0">
        <w:rPr>
          <w:b/>
          <w:bCs/>
        </w:rPr>
        <w:t>Naive Bayes:</w:t>
      </w:r>
      <w:r w:rsidRPr="006E76F0">
        <w:t xml:space="preserve"> Là mô hình nhanh nhất (</w:t>
      </w:r>
      <w:r w:rsidRPr="006E76F0">
        <w:rPr>
          <w:b/>
          <w:bCs/>
        </w:rPr>
        <w:t>0.02 giây</w:t>
      </w:r>
      <w:r w:rsidRPr="006E76F0">
        <w:t>), nhưng hiệu quả phát hiện độc hại thấp nhất (F1-score chỉ 0.39). Nó bỏ sót tới 60% số bình luận tiêu cực (Recall = 0.40).</w:t>
      </w:r>
    </w:p>
    <w:p w14:paraId="47DA509C" w14:textId="77777777" w:rsidR="006E76F0" w:rsidRPr="006E76F0" w:rsidRDefault="006E76F0">
      <w:pPr>
        <w:pStyle w:val="Nidungvnbn"/>
        <w:numPr>
          <w:ilvl w:val="0"/>
          <w:numId w:val="41"/>
        </w:numPr>
      </w:pPr>
      <w:r w:rsidRPr="006E76F0">
        <w:rPr>
          <w:b/>
          <w:bCs/>
        </w:rPr>
        <w:t>Logistic Regression:</w:t>
      </w:r>
      <w:r w:rsidRPr="006E76F0">
        <w:t xml:space="preserve"> Đây là mô hình hoạt động hiệu quả nhất trong nhóm Baseline với </w:t>
      </w:r>
      <w:r w:rsidRPr="006E76F0">
        <w:rPr>
          <w:b/>
          <w:bCs/>
        </w:rPr>
        <w:t>Recall đạt 0.57</w:t>
      </w:r>
      <w:r w:rsidRPr="006E76F0">
        <w:t xml:space="preserve"> và </w:t>
      </w:r>
      <w:r w:rsidRPr="006E76F0">
        <w:rPr>
          <w:b/>
          <w:bCs/>
        </w:rPr>
        <w:t>F1-Score đạt 0.45</w:t>
      </w:r>
      <w:r w:rsidRPr="006E76F0">
        <w:t>. Điều này có nghĩa là nó bắt được nhiều bình luận độc hại nhất (57%), tuy nhiên đổi lại là tỷ lệ báo động giả cao (Precision thấp, chỉ 0.37).</w:t>
      </w:r>
    </w:p>
    <w:p w14:paraId="1D533BD4" w14:textId="77777777" w:rsidR="006E76F0" w:rsidRPr="006E76F0" w:rsidRDefault="006E76F0">
      <w:pPr>
        <w:pStyle w:val="Nidungvnbn"/>
        <w:numPr>
          <w:ilvl w:val="0"/>
          <w:numId w:val="41"/>
        </w:numPr>
      </w:pPr>
      <w:r w:rsidRPr="006E76F0">
        <w:rPr>
          <w:b/>
          <w:bCs/>
        </w:rPr>
        <w:t>SVM:</w:t>
      </w:r>
      <w:r w:rsidRPr="006E76F0">
        <w:t xml:space="preserve"> Mặc dù SVM thường được coi là thuật toán mạnh mẽ cho phân loại văn bản, nhưng trong thực nghiệm này, nó tốn thời gian huấn luyện gấp hơn </w:t>
      </w:r>
      <w:r w:rsidRPr="006E76F0">
        <w:rPr>
          <w:b/>
          <w:bCs/>
        </w:rPr>
        <w:t xml:space="preserve">7000 </w:t>
      </w:r>
      <w:r w:rsidRPr="006E76F0">
        <w:rPr>
          <w:b/>
          <w:bCs/>
        </w:rPr>
        <w:lastRenderedPageBreak/>
        <w:t>lần</w:t>
      </w:r>
      <w:r w:rsidRPr="006E76F0">
        <w:t xml:space="preserve"> so với Naive Bayes (144 giây so với 0.02 giây) mà chỉ cải thiện được chỉ số F1-score không đáng kể (0.42 so với 0.39).</w:t>
      </w:r>
    </w:p>
    <w:p w14:paraId="1D2AEE9D" w14:textId="2C8C3FCF" w:rsidR="006E76F0" w:rsidRPr="006E76F0" w:rsidRDefault="006E76F0" w:rsidP="006E76F0">
      <w:pPr>
        <w:pStyle w:val="Heading3"/>
      </w:pPr>
      <w:bookmarkStart w:id="68" w:name="_Toc216516446"/>
      <w:r w:rsidRPr="006E76F0">
        <w:t>Hạn chế của phương pháp truyền thống:</w:t>
      </w:r>
      <w:bookmarkEnd w:id="68"/>
    </w:p>
    <w:p w14:paraId="1310B22A" w14:textId="77777777" w:rsidR="006E76F0" w:rsidRPr="006E76F0" w:rsidRDefault="006E76F0" w:rsidP="006E76F0">
      <w:pPr>
        <w:pStyle w:val="Nidungvnbn"/>
      </w:pPr>
      <w:r w:rsidRPr="006E76F0">
        <w:t>Điểm yếu chung của cả 3 mô hình này là đều dựa trên đặc trưng TF-IDF. Phương pháp này chỉ đếm tần suất từ mà bỏ qua ngữ cảnh và trật tự từ.</w:t>
      </w:r>
    </w:p>
    <w:p w14:paraId="028FA06C" w14:textId="77777777" w:rsidR="006E76F0" w:rsidRPr="006E76F0" w:rsidRDefault="006E76F0">
      <w:pPr>
        <w:pStyle w:val="Nidungvnbn"/>
        <w:numPr>
          <w:ilvl w:val="0"/>
          <w:numId w:val="42"/>
        </w:numPr>
      </w:pPr>
      <w:r w:rsidRPr="006E76F0">
        <w:rPr>
          <w:i/>
          <w:iCs/>
        </w:rPr>
        <w:t>Ví dụ:</w:t>
      </w:r>
      <w:r w:rsidRPr="006E76F0">
        <w:t xml:space="preserve"> Câu "Con chó này thông minh quá" (khen ngợi) và "Mày ngu như chó" (chửi bới) đều chứa từ "chó". TF-IDF dễ bị nhầm lẫn giữa hai câu này, dẫn đến Precision thấp (dưới 0.4).</w:t>
      </w:r>
    </w:p>
    <w:p w14:paraId="7BB6C315" w14:textId="2F69A1C8" w:rsidR="000564C5" w:rsidRPr="001D6956" w:rsidRDefault="006E76F0" w:rsidP="001D6956">
      <w:pPr>
        <w:pStyle w:val="Nidungvnbn"/>
      </w:pPr>
      <w:r>
        <w:sym w:font="Wingdings" w:char="F0E0"/>
      </w:r>
      <w:r>
        <w:t xml:space="preserve"> </w:t>
      </w:r>
      <w:r w:rsidRPr="006E76F0">
        <w:t xml:space="preserve"> </w:t>
      </w:r>
      <w:r w:rsidRPr="006E76F0">
        <w:rPr>
          <w:b/>
          <w:bCs/>
        </w:rPr>
        <w:t>Kết luận:</w:t>
      </w:r>
      <w:r w:rsidRPr="006E76F0">
        <w:t xml:space="preserve"> Kết quả thực nghiệm cho thấy các mô hình học máy truyền thống chưa đủ năng lực để xử lý ngôn ngữ tự nhiên phức tạp trên mạng xã hội. Điều này làm nổi bật sự cần thiết của việc áp dụng các mô hình học sâu có khả năng hiểu ngữ nghĩa như </w:t>
      </w:r>
      <w:r w:rsidRPr="006E76F0">
        <w:rPr>
          <w:b/>
          <w:bCs/>
        </w:rPr>
        <w:t>PhoBERT</w:t>
      </w:r>
      <w:r w:rsidRPr="006E76F0">
        <w:t xml:space="preserve"> (mà nhóm sẽ trình bày ở phần sau) để nâng cao chỉ số F1-Score lên mức chấp nhận được.</w:t>
      </w:r>
    </w:p>
    <w:p w14:paraId="61C85AF3" w14:textId="28B74ECE" w:rsidR="000564C5" w:rsidRPr="000F0AE1" w:rsidRDefault="00AA7C7B" w:rsidP="008E4239">
      <w:pPr>
        <w:pStyle w:val="Heading2"/>
      </w:pPr>
      <w:bookmarkStart w:id="69" w:name="_Toc216516447"/>
      <w:r w:rsidRPr="000F0AE1">
        <w:t>Đánh giá Chiến lược Logic OR Fusion Đa Kênh:</w:t>
      </w:r>
      <w:bookmarkEnd w:id="69"/>
    </w:p>
    <w:p w14:paraId="7A90B9C3" w14:textId="310BDEA8" w:rsidR="00301434" w:rsidRPr="00301434" w:rsidRDefault="00AA7C7B" w:rsidP="001D6956">
      <w:pPr>
        <w:pStyle w:val="Nidungvnbn"/>
      </w:pPr>
      <w:r w:rsidRPr="000F0AE1">
        <w:t>Để khắc phục hạn chế về Recall của mô hình đơn phương thức,</w:t>
      </w:r>
      <w:r w:rsidR="007B13E2">
        <w:t xml:space="preserve"> chúng tôi</w:t>
      </w:r>
      <w:r w:rsidRPr="000F0AE1">
        <w:t xml:space="preserve"> đã triển khai kiến trúc Logic OR Fusion tích hợp ba kênh dữ liệ</w:t>
      </w:r>
      <w:r w:rsidR="002502F9" w:rsidRPr="000F0AE1">
        <w:rPr>
          <w:lang w:val="vi-VN"/>
        </w:rPr>
        <w:t>u.</w:t>
      </w:r>
    </w:p>
    <w:p w14:paraId="53898F5E" w14:textId="09F9DC81" w:rsidR="002502F9" w:rsidRPr="000F0AE1" w:rsidRDefault="002502F9" w:rsidP="008E4239">
      <w:pPr>
        <w:pStyle w:val="Heading3"/>
        <w:rPr>
          <w:lang w:val="vi-VN"/>
        </w:rPr>
      </w:pPr>
      <w:bookmarkStart w:id="70" w:name="_Toc216516448"/>
      <w:r w:rsidRPr="002502F9">
        <w:t>Cơ chế Đa Kênh và Logic OR</w:t>
      </w:r>
      <w:r w:rsidRPr="000F0AE1">
        <w:rPr>
          <w:lang w:val="vi-VN"/>
        </w:rPr>
        <w:t>:</w:t>
      </w:r>
      <w:bookmarkEnd w:id="70"/>
    </w:p>
    <w:p w14:paraId="3D04CA2B" w14:textId="4CDB484E" w:rsidR="00107D30" w:rsidRPr="00107D30" w:rsidRDefault="00107D30" w:rsidP="00107D30">
      <w:pPr>
        <w:pStyle w:val="Nidungvnbn"/>
      </w:pPr>
      <w:r w:rsidRPr="00107D30">
        <w:t>Cả ba kênh (Văn bản gốc, Kênh ASR, Kênh OCR) đều sử dụng cùng một bộ phân loại cốt lõi là PhoBERT-base (đã Fine-tuned với Weighted Loss).</w:t>
      </w:r>
    </w:p>
    <w:p w14:paraId="7BCCA571" w14:textId="2F1601C5" w:rsidR="00107D30" w:rsidRPr="00107D30" w:rsidRDefault="00107D30" w:rsidP="00107D30">
      <w:pPr>
        <w:pStyle w:val="Nidungvnbn"/>
        <w:rPr>
          <w:lang w:val="vi-VN"/>
        </w:rPr>
      </w:pPr>
      <w:r w:rsidRPr="000F0AE1">
        <w:rPr>
          <w:lang w:val="vi-VN"/>
        </w:rPr>
        <w:t>Dưới đây là định nghĩa các kênh:</w:t>
      </w:r>
    </w:p>
    <w:p w14:paraId="74F3C760" w14:textId="77777777" w:rsidR="00107D30" w:rsidRPr="00107D30" w:rsidRDefault="00107D30">
      <w:pPr>
        <w:pStyle w:val="Nidungvnbn"/>
        <w:numPr>
          <w:ilvl w:val="0"/>
          <w:numId w:val="26"/>
        </w:numPr>
      </w:pPr>
      <w:r w:rsidRPr="00107D30">
        <w:t>Kênh Văn bản (Text): Phân loại nội dung được gõ.</w:t>
      </w:r>
    </w:p>
    <w:p w14:paraId="47349A4C" w14:textId="09BB8842" w:rsidR="00107D30" w:rsidRPr="00107D30" w:rsidRDefault="00107D30">
      <w:pPr>
        <w:pStyle w:val="Nidungvnbn"/>
        <w:numPr>
          <w:ilvl w:val="0"/>
          <w:numId w:val="26"/>
        </w:numPr>
      </w:pPr>
      <w:r w:rsidRPr="00107D30">
        <w:t xml:space="preserve">Kênh Âm thanh (Audio): Sử dụng Wav2Vec 2.0 làm bộ tiền xử lý để thực hiện chép lời (ASR), sau đó phân loại </w:t>
      </w:r>
      <w:r w:rsidRPr="000F0AE1">
        <w:rPr>
          <w:lang w:val="vi-VN"/>
        </w:rPr>
        <w:t>Text</w:t>
      </w:r>
      <w:r w:rsidRPr="000F0AE1">
        <w:rPr>
          <w:vertAlign w:val="subscript"/>
          <w:lang w:val="vi-VN"/>
        </w:rPr>
        <w:t>ASR</w:t>
      </w:r>
      <w:r w:rsidRPr="000F0AE1">
        <w:rPr>
          <w:lang w:val="vi-VN"/>
        </w:rPr>
        <w:t>.</w:t>
      </w:r>
    </w:p>
    <w:p w14:paraId="48102927" w14:textId="03159148" w:rsidR="00107D30" w:rsidRPr="00107D30" w:rsidRDefault="00107D30">
      <w:pPr>
        <w:pStyle w:val="Nidungvnbn"/>
        <w:numPr>
          <w:ilvl w:val="0"/>
          <w:numId w:val="26"/>
        </w:numPr>
      </w:pPr>
      <w:r w:rsidRPr="00107D30">
        <w:t xml:space="preserve">Kênh Hình ảnh (Image): Sử dụng EasyOCR làm bộ tiền xử lý để trích </w:t>
      </w:r>
      <w:r w:rsidRPr="000F0AE1">
        <w:rPr>
          <w:lang w:val="vi-VN"/>
        </w:rPr>
        <w:t>Text</w:t>
      </w:r>
      <w:r w:rsidRPr="000F0AE1">
        <w:rPr>
          <w:vertAlign w:val="subscript"/>
          <w:lang w:val="vi-VN"/>
        </w:rPr>
        <w:t>OCR</w:t>
      </w:r>
      <w:r w:rsidRPr="00107D30">
        <w:t xml:space="preserve"> sau đó phân loại.</w:t>
      </w:r>
    </w:p>
    <w:p w14:paraId="5F6F4F57" w14:textId="042DD25B" w:rsidR="00107D30" w:rsidRPr="000F0AE1" w:rsidRDefault="00107D30" w:rsidP="00107D30">
      <w:pPr>
        <w:pStyle w:val="Nidungvnbn"/>
        <w:rPr>
          <w:lang w:val="vi-VN"/>
        </w:rPr>
      </w:pPr>
      <w:r w:rsidRPr="000F0AE1">
        <w:rPr>
          <w:lang w:val="vi-VN"/>
        </w:rPr>
        <w:t>Về qu</w:t>
      </w:r>
      <w:r w:rsidRPr="00107D30">
        <w:t xml:space="preserve">y tắc </w:t>
      </w:r>
      <w:r w:rsidRPr="000F0AE1">
        <w:rPr>
          <w:lang w:val="vi-VN"/>
        </w:rPr>
        <w:t>t</w:t>
      </w:r>
      <w:r w:rsidRPr="00107D30">
        <w:t>ổng hợp (Decision-level Fusion)</w:t>
      </w:r>
      <w:r w:rsidRPr="000F0AE1">
        <w:rPr>
          <w:lang w:val="vi-VN"/>
        </w:rPr>
        <w:t xml:space="preserve">, </w:t>
      </w:r>
      <w:r w:rsidR="00F21369">
        <w:t>chúng tôi</w:t>
      </w:r>
      <w:r w:rsidRPr="000F0AE1">
        <w:rPr>
          <w:lang w:val="vi-VN"/>
        </w:rPr>
        <w:t xml:space="preserve"> đã á</w:t>
      </w:r>
      <w:r w:rsidRPr="00107D30">
        <w:t>p dụng quy tắc Logic OR để tối ưu hóa khả năng phát hiện</w:t>
      </w:r>
      <w:r w:rsidRPr="000F0AE1">
        <w:rPr>
          <w:lang w:val="vi-VN"/>
        </w:rPr>
        <w:t xml:space="preserve"> từ độc hại, cụ thể như sau</w:t>
      </w:r>
      <w:r w:rsidRPr="00107D30">
        <w:t xml:space="preserve">: </w:t>
      </w:r>
    </w:p>
    <w:p w14:paraId="2F07AB50" w14:textId="2C1C4A3A" w:rsidR="00107D30" w:rsidRPr="000F0AE1" w:rsidRDefault="00107D30" w:rsidP="00107D30">
      <w:pPr>
        <w:pStyle w:val="Nidungvnbn"/>
        <w:jc w:val="center"/>
        <w:rPr>
          <w:lang w:val="vi-VN"/>
        </w:rPr>
      </w:pPr>
      <w:bookmarkStart w:id="71" w:name="_Hlk214474565"/>
      <w:r w:rsidRPr="000F0AE1">
        <w:rPr>
          <w:lang w:val="vi-VN"/>
        </w:rPr>
        <w:lastRenderedPageBreak/>
        <w:t>TOXIC &lt;=&gt; (D</w:t>
      </w:r>
      <w:r w:rsidRPr="000F0AE1">
        <w:rPr>
          <w:vertAlign w:val="subscript"/>
          <w:lang w:val="vi-VN"/>
        </w:rPr>
        <w:t>Text</w:t>
      </w:r>
      <w:r w:rsidRPr="000F0AE1">
        <w:rPr>
          <w:lang w:val="vi-VN"/>
        </w:rPr>
        <w:t xml:space="preserve"> = 1 V D</w:t>
      </w:r>
      <w:r w:rsidRPr="000F0AE1">
        <w:rPr>
          <w:vertAlign w:val="subscript"/>
          <w:lang w:val="vi-VN"/>
        </w:rPr>
        <w:t xml:space="preserve">ASR </w:t>
      </w:r>
      <w:r w:rsidRPr="000F0AE1">
        <w:rPr>
          <w:lang w:val="vi-VN"/>
        </w:rPr>
        <w:t>= 1 V D</w:t>
      </w:r>
      <w:r w:rsidRPr="000F0AE1">
        <w:rPr>
          <w:vertAlign w:val="subscript"/>
          <w:lang w:val="vi-VN"/>
        </w:rPr>
        <w:t>OCR</w:t>
      </w:r>
      <w:r w:rsidRPr="000F0AE1">
        <w:rPr>
          <w:lang w:val="vi-VN"/>
        </w:rPr>
        <w:t xml:space="preserve"> = 1)</w:t>
      </w:r>
    </w:p>
    <w:p w14:paraId="5B12A975" w14:textId="6C5E1CA2" w:rsidR="00107D30" w:rsidRPr="000F0AE1" w:rsidRDefault="00107D30" w:rsidP="008E4239">
      <w:pPr>
        <w:pStyle w:val="Heading3"/>
        <w:rPr>
          <w:lang w:val="vi-VN"/>
        </w:rPr>
      </w:pPr>
      <w:bookmarkStart w:id="72" w:name="_Toc216516449"/>
      <w:bookmarkEnd w:id="71"/>
      <w:r w:rsidRPr="000F0AE1">
        <w:t xml:space="preserve">Phân </w:t>
      </w:r>
      <w:r w:rsidRPr="000F0AE1">
        <w:rPr>
          <w:lang w:val="vi-VN"/>
        </w:rPr>
        <w:t xml:space="preserve">tích </w:t>
      </w:r>
      <w:r w:rsidRPr="008E4239">
        <w:t>lợi</w:t>
      </w:r>
      <w:r w:rsidRPr="000F0AE1">
        <w:rPr>
          <w:lang w:val="vi-VN"/>
        </w:rPr>
        <w:t xml:space="preserve"> tích từng kênh:</w:t>
      </w:r>
      <w:bookmarkEnd w:id="72"/>
    </w:p>
    <w:p w14:paraId="0776DD70" w14:textId="2EA8501E" w:rsidR="00DE31F2" w:rsidRPr="000F0AE1" w:rsidRDefault="00DE31F2" w:rsidP="00DE31F2">
      <w:pPr>
        <w:pStyle w:val="Nidungvnbn"/>
      </w:pPr>
      <w:r w:rsidRPr="000F0AE1">
        <w:t>Kênh Âm thanh (Wav2Vec 2.0 - ASR based):</w:t>
      </w:r>
    </w:p>
    <w:p w14:paraId="7619C130" w14:textId="7CAE5ECB" w:rsidR="00DE31F2" w:rsidRPr="000F0AE1" w:rsidRDefault="00DE31F2">
      <w:pPr>
        <w:pStyle w:val="Nidungvnbn"/>
        <w:numPr>
          <w:ilvl w:val="0"/>
          <w:numId w:val="27"/>
        </w:numPr>
      </w:pPr>
      <w:r w:rsidRPr="000F0AE1">
        <w:rPr>
          <w:lang w:val="vi-VN"/>
        </w:rPr>
        <w:t>Về l</w:t>
      </w:r>
      <w:r w:rsidRPr="000F0AE1">
        <w:t>ợi ích: Cung cấp khả năng phát hiện khi nội dung độc hại được nói (giọng nói) nhưng người dùng cố tình nhập bình luận "sạch" hoặc bình luận đó không tồn tại.</w:t>
      </w:r>
    </w:p>
    <w:p w14:paraId="551554C8" w14:textId="7732FF4E" w:rsidR="00DE31F2" w:rsidRPr="000F0AE1" w:rsidRDefault="00DE31F2">
      <w:pPr>
        <w:pStyle w:val="Nidungvnbn"/>
        <w:numPr>
          <w:ilvl w:val="0"/>
          <w:numId w:val="27"/>
        </w:numPr>
      </w:pPr>
      <w:r w:rsidRPr="000F0AE1">
        <w:rPr>
          <w:lang w:val="vi-VN"/>
        </w:rPr>
        <w:t>Về h</w:t>
      </w:r>
      <w:r w:rsidRPr="000F0AE1">
        <w:t>ạn chế</w:t>
      </w:r>
      <w:r w:rsidRPr="000F0AE1">
        <w:rPr>
          <w:lang w:val="vi-VN"/>
        </w:rPr>
        <w:t xml:space="preserve">: </w:t>
      </w:r>
      <w:r w:rsidRPr="000F0AE1">
        <w:t xml:space="preserve">Kênh này chỉ phân tích nội dung ngôn ngữ </w:t>
      </w:r>
      <w:r w:rsidRPr="000F0AE1">
        <w:rPr>
          <w:lang w:val="vi-VN"/>
        </w:rPr>
        <w:t>(Text</w:t>
      </w:r>
      <w:r w:rsidRPr="000F0AE1">
        <w:rPr>
          <w:vertAlign w:val="subscript"/>
          <w:lang w:val="vi-VN"/>
        </w:rPr>
        <w:t>ASR</w:t>
      </w:r>
      <w:r w:rsidRPr="000F0AE1">
        <w:rPr>
          <w:lang w:val="vi-VN"/>
        </w:rPr>
        <w:t xml:space="preserve">), </w:t>
      </w:r>
      <w:r w:rsidRPr="000F0AE1">
        <w:t>hoàn toàn bỏ qua các đặc trưng phi ngôn ngữ quan trọng như ngữ điệu và cảm xúc của giọng nói.</w:t>
      </w:r>
    </w:p>
    <w:p w14:paraId="2E6270B9" w14:textId="33948223" w:rsidR="00DE31F2" w:rsidRPr="000F0AE1" w:rsidRDefault="00DE31F2" w:rsidP="00DE31F2">
      <w:pPr>
        <w:pStyle w:val="Nidungvnbn"/>
      </w:pPr>
      <w:r w:rsidRPr="000F0AE1">
        <w:t>Kênh Hình ảnh (EasyOCR based):</w:t>
      </w:r>
    </w:p>
    <w:p w14:paraId="118B2A8C" w14:textId="77777777" w:rsidR="00DE31F2" w:rsidRPr="000F0AE1" w:rsidRDefault="00DE31F2">
      <w:pPr>
        <w:pStyle w:val="Nidungvnbn"/>
        <w:numPr>
          <w:ilvl w:val="0"/>
          <w:numId w:val="28"/>
        </w:numPr>
        <w:rPr>
          <w:lang w:val="vi-VN"/>
        </w:rPr>
      </w:pPr>
      <w:r w:rsidRPr="000F0AE1">
        <w:t>Lợi ích: Phát hiện nội dung độc hại được nhúng trong các thành phần trực quan (meme, phụ đề video). Điều này lấp đầy khoảng trống mà cả Text và Audio đều không thể xử lý.</w:t>
      </w:r>
    </w:p>
    <w:p w14:paraId="023C16E2" w14:textId="5785549D" w:rsidR="002864D3" w:rsidRPr="001D6956" w:rsidRDefault="00DE31F2">
      <w:pPr>
        <w:pStyle w:val="Nidungvnbn"/>
        <w:numPr>
          <w:ilvl w:val="0"/>
          <w:numId w:val="28"/>
        </w:numPr>
        <w:rPr>
          <w:lang w:val="vi-VN"/>
        </w:rPr>
      </w:pPr>
      <w:r w:rsidRPr="000F0AE1">
        <w:rPr>
          <w:lang w:val="vi-VN"/>
        </w:rPr>
        <w:t xml:space="preserve">Về hạn chế: Kênh này trích xuất tốt văn bản, nhưng đôi lúc ảnh không rõ ràng dẫn đến không đọc được thông tint trên ảnh. </w:t>
      </w:r>
    </w:p>
    <w:p w14:paraId="690CF8AC" w14:textId="7C60B434" w:rsidR="00DE31F2" w:rsidRPr="000F0AE1" w:rsidRDefault="00DE31F2" w:rsidP="008E4239">
      <w:pPr>
        <w:pStyle w:val="Heading3"/>
        <w:rPr>
          <w:lang w:val="vi-VN"/>
        </w:rPr>
      </w:pPr>
      <w:bookmarkStart w:id="73" w:name="_Toc216516450"/>
      <w:r w:rsidRPr="000F0AE1">
        <w:t>Tính năng Explainability</w:t>
      </w:r>
      <w:r w:rsidRPr="000F0AE1">
        <w:rPr>
          <w:lang w:val="vi-VN"/>
        </w:rPr>
        <w:t xml:space="preserve"> – XAI:</w:t>
      </w:r>
      <w:bookmarkEnd w:id="73"/>
    </w:p>
    <w:p w14:paraId="42EC61C4" w14:textId="5D67379C" w:rsidR="00DE31F2" w:rsidRPr="000F0AE1" w:rsidRDefault="00DE31F2" w:rsidP="00DE31F2">
      <w:pPr>
        <w:pStyle w:val="Nidungvnbn"/>
        <w:rPr>
          <w:lang w:val="vi-VN"/>
        </w:rPr>
      </w:pPr>
      <w:r w:rsidRPr="000F0AE1">
        <w:rPr>
          <w:lang w:val="vi-VN"/>
        </w:rPr>
        <w:t xml:space="preserve">Tính năng này dựa vào từ điển từ ngữ độc hãi có sẵn lượng lớn các từ ngữ độc hại phổ biến, mà từ đó chúng </w:t>
      </w:r>
      <w:r w:rsidR="007B13E2">
        <w:t>tôi</w:t>
      </w:r>
      <w:r w:rsidRPr="000F0AE1">
        <w:rPr>
          <w:lang w:val="vi-VN"/>
        </w:rPr>
        <w:t xml:space="preserve"> thiết kế hàm để bắt được các từ này trong câu.</w:t>
      </w:r>
    </w:p>
    <w:p w14:paraId="1FA4553E" w14:textId="22FEF54A" w:rsidR="00DE31F2" w:rsidRPr="000F0AE1" w:rsidRDefault="00DE31F2" w:rsidP="00DE31F2">
      <w:pPr>
        <w:pStyle w:val="Nidungvnbn"/>
        <w:rPr>
          <w:lang w:val="vi-VN"/>
        </w:rPr>
      </w:pPr>
      <w:r w:rsidRPr="000F0AE1">
        <w:rPr>
          <w:lang w:val="vi-VN"/>
        </w:rPr>
        <w:t>Sau đó, h</w:t>
      </w:r>
      <w:r w:rsidRPr="000F0AE1">
        <w:t xml:space="preserve">ệ thống tích hợp tính năng </w:t>
      </w:r>
      <w:r w:rsidRPr="000F0AE1">
        <w:rPr>
          <w:lang w:val="vi-VN"/>
        </w:rPr>
        <w:t>trên sẽ t</w:t>
      </w:r>
      <w:r w:rsidRPr="000F0AE1">
        <w:t>ô sáng Từ Độc hại (Lexicon-based Highlighting</w:t>
      </w:r>
      <w:r w:rsidRPr="000F0AE1">
        <w:rPr>
          <w:lang w:val="vi-VN"/>
        </w:rPr>
        <w:t>) t</w:t>
      </w:r>
      <w:r w:rsidRPr="000F0AE1">
        <w:t>rên giao diện Gradio</w:t>
      </w:r>
      <w:r w:rsidRPr="000F0AE1">
        <w:rPr>
          <w:lang w:val="vi-VN"/>
        </w:rPr>
        <w:t>.</w:t>
      </w:r>
    </w:p>
    <w:p w14:paraId="3EA7845D" w14:textId="77777777" w:rsidR="001C1831" w:rsidRDefault="00DE31F2" w:rsidP="001C1831">
      <w:pPr>
        <w:pStyle w:val="Nidungvnbn"/>
      </w:pPr>
      <w:r w:rsidRPr="000F0AE1">
        <w:t>Tính năng này đóng vai trò là module Giải thích Mô hình (XAI) đơn giản: Nó minh bạch hóa quyết định phân loại bằng cách chỉ ra những từ/cụm từ cụ thể (dựa trên Lexicon) đã kích hoạt cảnh báo TOXIC</w:t>
      </w:r>
      <w:r w:rsidR="001C1831">
        <w:t>.</w:t>
      </w:r>
    </w:p>
    <w:p w14:paraId="5007AAE3" w14:textId="7F280DD4" w:rsidR="00DB0C7E" w:rsidRDefault="00DB0C7E" w:rsidP="001C1831">
      <w:pPr>
        <w:pStyle w:val="Heading2"/>
      </w:pPr>
      <w:bookmarkStart w:id="74" w:name="_Toc216516451"/>
      <w:r w:rsidRPr="00DB0C7E">
        <w:t xml:space="preserve">Phân tích </w:t>
      </w:r>
      <w:r>
        <w:t>thực nghiệm</w:t>
      </w:r>
      <w:r w:rsidR="00A92E97">
        <w:t>:</w:t>
      </w:r>
      <w:bookmarkEnd w:id="74"/>
    </w:p>
    <w:p w14:paraId="7272169C" w14:textId="0AC3B6B6" w:rsidR="00A92E97" w:rsidRPr="00A92E97" w:rsidRDefault="00A92E97" w:rsidP="001C1831">
      <w:pPr>
        <w:pStyle w:val="Nidungvnbn"/>
      </w:pPr>
      <w:r w:rsidRPr="00A92E97">
        <w:t xml:space="preserve">Mô hình </w:t>
      </w:r>
      <w:r>
        <w:t>của chúng tôi sau khi train</w:t>
      </w:r>
      <w:r w:rsidRPr="00A92E97">
        <w:t xml:space="preserve"> (được lưu tại ./phobert_toxic_weighted_final_model) và tokenizer của nó (biến final_model và </w:t>
      </w:r>
      <w:r w:rsidRPr="00A92E97">
        <w:lastRenderedPageBreak/>
        <w:t>final_tokenizer trong code) là nền tảng chung. Để phục vụ 3 kênh, nhóm đã thiết kế 3 hàm xử lý (pipeline) riêng biệt:</w:t>
      </w:r>
      <w:r w:rsidR="001C1831">
        <w:br w:type="page"/>
      </w:r>
    </w:p>
    <w:p w14:paraId="638A79C2" w14:textId="40937F01" w:rsidR="00A92E97" w:rsidRDefault="00A92E97" w:rsidP="00A92E97">
      <w:pPr>
        <w:pStyle w:val="Heading3"/>
      </w:pPr>
      <w:bookmarkStart w:id="75" w:name="_Toc216516452"/>
      <w:r>
        <w:lastRenderedPageBreak/>
        <w:t>Thực nghiệm đơn kênh trên nền colab:</w:t>
      </w:r>
      <w:bookmarkEnd w:id="75"/>
    </w:p>
    <w:p w14:paraId="669636DA" w14:textId="77777777" w:rsidR="00A92E97" w:rsidRDefault="00A92E97" w:rsidP="00A92E97">
      <w:pPr>
        <w:pStyle w:val="Nidungvnbn"/>
        <w:keepNext/>
      </w:pPr>
      <w:r w:rsidRPr="00A92E97">
        <w:rPr>
          <w:noProof/>
        </w:rPr>
        <w:drawing>
          <wp:inline distT="0" distB="0" distL="0" distR="0" wp14:anchorId="1E63DCF7" wp14:editId="776880C3">
            <wp:extent cx="5579745" cy="3953510"/>
            <wp:effectExtent l="76200" t="76200" r="135255" b="142240"/>
            <wp:docPr id="1546116143" name="Picture 1" descr="A white text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16143" name="Picture 1" descr="A white text box with black text&#10;&#10;AI-generated content may be incorrect."/>
                    <pic:cNvPicPr/>
                  </pic:nvPicPr>
                  <pic:blipFill>
                    <a:blip r:embed="rId14"/>
                    <a:stretch>
                      <a:fillRect/>
                    </a:stretch>
                  </pic:blipFill>
                  <pic:spPr>
                    <a:xfrm>
                      <a:off x="0" y="0"/>
                      <a:ext cx="5579745" cy="3953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BB61B0" w14:textId="6BC5E4F2" w:rsidR="00A92E97" w:rsidRDefault="00A92E97" w:rsidP="00A92E97">
      <w:pPr>
        <w:pStyle w:val="Caption"/>
      </w:pPr>
      <w:bookmarkStart w:id="76" w:name="_Toc216516069"/>
      <w:r>
        <w:t xml:space="preserve">Hình </w:t>
      </w:r>
      <w:fldSimple w:instr=" STYLEREF 1 \s ">
        <w:r w:rsidR="00D05BEB">
          <w:rPr>
            <w:noProof/>
          </w:rPr>
          <w:t>4</w:t>
        </w:r>
      </w:fldSimple>
      <w:r w:rsidR="001D6956">
        <w:t>.</w:t>
      </w:r>
      <w:fldSimple w:instr=" SEQ Hình \* ARABIC \s 1 ">
        <w:r w:rsidR="00D05BEB">
          <w:rPr>
            <w:noProof/>
          </w:rPr>
          <w:t>1</w:t>
        </w:r>
      </w:fldSimple>
      <w:r>
        <w:t xml:space="preserve"> Kết quả thực nghiệm kênh Text</w:t>
      </w:r>
      <w:bookmarkEnd w:id="76"/>
    </w:p>
    <w:p w14:paraId="2FE1B8E3" w14:textId="77777777" w:rsidR="00A92E97" w:rsidRPr="00A92E97" w:rsidRDefault="00A92E97" w:rsidP="00A92E97">
      <w:pPr>
        <w:pStyle w:val="Nidungvnbn"/>
        <w:ind w:left="360"/>
      </w:pPr>
      <w:r w:rsidRPr="00A92E97">
        <w:t>Đây là pipeline cơ sở và đơn giản nhất, được thiết kế để xử lý trực tiếp các bình luận (comments) hoặc phụ đề (captions).</w:t>
      </w:r>
    </w:p>
    <w:p w14:paraId="017EA706" w14:textId="22339969" w:rsidR="00A92E97" w:rsidRPr="00A92E97" w:rsidRDefault="00A92E97">
      <w:pPr>
        <w:pStyle w:val="Nidungvnbn"/>
        <w:numPr>
          <w:ilvl w:val="0"/>
          <w:numId w:val="29"/>
        </w:numPr>
        <w:tabs>
          <w:tab w:val="clear" w:pos="720"/>
          <w:tab w:val="num" w:pos="1080"/>
        </w:tabs>
        <w:ind w:left="1080"/>
      </w:pPr>
      <w:r w:rsidRPr="00A92E97">
        <w:rPr>
          <w:b/>
          <w:bCs/>
        </w:rPr>
        <w:t>Hàm:</w:t>
      </w:r>
      <w:r w:rsidRPr="00A92E97">
        <w:t xml:space="preserve"> </w:t>
      </w:r>
      <w:r w:rsidRPr="00A92E97">
        <w:rPr>
          <w:b/>
          <w:bCs/>
        </w:rPr>
        <w:t>def classify_text_toxicity(text, tokenizer, model)</w:t>
      </w:r>
    </w:p>
    <w:p w14:paraId="72DA3A63" w14:textId="77777777" w:rsidR="00A92E97" w:rsidRPr="00A92E97" w:rsidRDefault="00A92E97">
      <w:pPr>
        <w:pStyle w:val="Nidungvnbn"/>
        <w:numPr>
          <w:ilvl w:val="0"/>
          <w:numId w:val="29"/>
        </w:numPr>
        <w:tabs>
          <w:tab w:val="clear" w:pos="720"/>
          <w:tab w:val="num" w:pos="1080"/>
        </w:tabs>
        <w:ind w:left="1080"/>
      </w:pPr>
      <w:r w:rsidRPr="00A92E97">
        <w:rPr>
          <w:b/>
          <w:bCs/>
        </w:rPr>
        <w:t>Mục đích:</w:t>
      </w:r>
      <w:r w:rsidRPr="00A92E97">
        <w:t xml:space="preserve"> Nhận một chuỗi văn bản thô (raw text) và trả về dự đoán (Độc hại/Sạch) cùng độ tin cậy.</w:t>
      </w:r>
    </w:p>
    <w:p w14:paraId="38FEE46C" w14:textId="77777777" w:rsidR="00A92E97" w:rsidRPr="00A92E97" w:rsidRDefault="00A92E97">
      <w:pPr>
        <w:pStyle w:val="Nidungvnbn"/>
        <w:numPr>
          <w:ilvl w:val="0"/>
          <w:numId w:val="29"/>
        </w:numPr>
        <w:tabs>
          <w:tab w:val="clear" w:pos="720"/>
          <w:tab w:val="num" w:pos="1080"/>
        </w:tabs>
        <w:ind w:left="1080"/>
      </w:pPr>
      <w:r w:rsidRPr="00A92E97">
        <w:rPr>
          <w:b/>
          <w:bCs/>
        </w:rPr>
        <w:t>Quy trình hoạt động:</w:t>
      </w:r>
    </w:p>
    <w:p w14:paraId="258DDD60" w14:textId="77777777" w:rsidR="00A92E97" w:rsidRPr="00A92E97" w:rsidRDefault="00A92E97">
      <w:pPr>
        <w:pStyle w:val="Nidungvnbn"/>
        <w:numPr>
          <w:ilvl w:val="0"/>
          <w:numId w:val="33"/>
        </w:numPr>
      </w:pPr>
      <w:r w:rsidRPr="00A92E97">
        <w:t>Hàm này nhận văn bản đầu vào (text).</w:t>
      </w:r>
    </w:p>
    <w:p w14:paraId="4E72730E" w14:textId="77777777" w:rsidR="00A92E97" w:rsidRPr="00A92E97" w:rsidRDefault="00A92E97">
      <w:pPr>
        <w:pStyle w:val="Nidungvnbn"/>
        <w:numPr>
          <w:ilvl w:val="0"/>
          <w:numId w:val="33"/>
        </w:numPr>
      </w:pPr>
      <w:r w:rsidRPr="00A92E97">
        <w:t xml:space="preserve">Nó thực hiện các bước </w:t>
      </w:r>
      <w:r w:rsidRPr="00A92E97">
        <w:rPr>
          <w:b/>
          <w:bCs/>
        </w:rPr>
        <w:t>tiền xử lý</w:t>
      </w:r>
      <w:r w:rsidRPr="00A92E97">
        <w:t xml:space="preserve"> (hàm basic_cleanup: chuyển sang chữ thường, loại bỏ ký tự đặc biệt) để đồng bộ với dữ liệu huấn luyện.</w:t>
      </w:r>
    </w:p>
    <w:p w14:paraId="17B4CF5B" w14:textId="77777777" w:rsidR="00A92E97" w:rsidRPr="00A92E97" w:rsidRDefault="00A92E97">
      <w:pPr>
        <w:pStyle w:val="Nidungvnbn"/>
        <w:numPr>
          <w:ilvl w:val="0"/>
          <w:numId w:val="33"/>
        </w:numPr>
      </w:pPr>
      <w:r w:rsidRPr="00A92E97">
        <w:t xml:space="preserve">Văn bản "sạch" sau đó được </w:t>
      </w:r>
      <w:r w:rsidRPr="00A92E97">
        <w:rPr>
          <w:b/>
          <w:bCs/>
        </w:rPr>
        <w:t>Tokenize</w:t>
      </w:r>
      <w:r w:rsidRPr="00A92E97">
        <w:t xml:space="preserve"> (sử dụng final_tokenizer).</w:t>
      </w:r>
    </w:p>
    <w:p w14:paraId="0E83A5C9" w14:textId="77777777" w:rsidR="00A92E97" w:rsidRPr="00A92E97" w:rsidRDefault="00A92E97">
      <w:pPr>
        <w:pStyle w:val="Nidungvnbn"/>
        <w:numPr>
          <w:ilvl w:val="0"/>
          <w:numId w:val="33"/>
        </w:numPr>
      </w:pPr>
      <w:r w:rsidRPr="00A92E97">
        <w:lastRenderedPageBreak/>
        <w:t xml:space="preserve">Cuối cùng, nó đưa dữ liệu đã token hóa vào "bộ não" </w:t>
      </w:r>
      <w:r w:rsidRPr="00A92E97">
        <w:rPr>
          <w:b/>
          <w:bCs/>
        </w:rPr>
        <w:t>final_model (PhoBERT)</w:t>
      </w:r>
      <w:r w:rsidRPr="00A92E97">
        <w:t xml:space="preserve"> để nhận về kết quả dự đoán (0/1) và độ tin cậy (conf).</w:t>
      </w:r>
    </w:p>
    <w:p w14:paraId="6B7BCDAF" w14:textId="2ED85760" w:rsidR="00A92E97" w:rsidRPr="00A92E97" w:rsidRDefault="00A92E97">
      <w:pPr>
        <w:pStyle w:val="Nidungvnbn"/>
        <w:numPr>
          <w:ilvl w:val="0"/>
          <w:numId w:val="30"/>
        </w:numPr>
      </w:pPr>
      <w:r w:rsidRPr="00A92E97">
        <w:t xml:space="preserve">Kênh này chỉ sử dụng </w:t>
      </w:r>
      <w:r w:rsidRPr="00A92E97">
        <w:rPr>
          <w:b/>
          <w:bCs/>
        </w:rPr>
        <w:t>một mô hình AI (PhoBERT)</w:t>
      </w:r>
      <w:r w:rsidRPr="00A92E97">
        <w:t>.</w:t>
      </w:r>
    </w:p>
    <w:p w14:paraId="4BAFF13C" w14:textId="77777777" w:rsidR="00A92E97" w:rsidRPr="00A92E97" w:rsidRDefault="00A92E97" w:rsidP="00A92E97">
      <w:pPr>
        <w:pStyle w:val="Nidungvnbn"/>
      </w:pPr>
    </w:p>
    <w:p w14:paraId="7863A3D1" w14:textId="77777777" w:rsidR="00CE4462" w:rsidRDefault="00CE4462" w:rsidP="00CE4462">
      <w:pPr>
        <w:pStyle w:val="Nidungvnbn"/>
        <w:keepNext/>
      </w:pPr>
      <w:r w:rsidRPr="00CE4462">
        <w:rPr>
          <w:noProof/>
        </w:rPr>
        <w:drawing>
          <wp:inline distT="0" distB="0" distL="0" distR="0" wp14:anchorId="59225A27" wp14:editId="63CFB2B2">
            <wp:extent cx="5579745" cy="3884295"/>
            <wp:effectExtent l="76200" t="76200" r="135255" b="135255"/>
            <wp:docPr id="51702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716" name="Picture 1" descr="A screenshot of a computer&#10;&#10;AI-generated content may be incorrect."/>
                    <pic:cNvPicPr/>
                  </pic:nvPicPr>
                  <pic:blipFill>
                    <a:blip r:embed="rId15"/>
                    <a:stretch>
                      <a:fillRect/>
                    </a:stretch>
                  </pic:blipFill>
                  <pic:spPr>
                    <a:xfrm>
                      <a:off x="0" y="0"/>
                      <a:ext cx="5579745" cy="388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7FE8E3" w14:textId="73221343" w:rsidR="00A92E97" w:rsidRDefault="00CE4462" w:rsidP="00CE4462">
      <w:pPr>
        <w:pStyle w:val="Caption"/>
      </w:pPr>
      <w:bookmarkStart w:id="77" w:name="_Toc216516070"/>
      <w:r>
        <w:t xml:space="preserve">Hình </w:t>
      </w:r>
      <w:fldSimple w:instr=" STYLEREF 1 \s ">
        <w:r w:rsidR="00D05BEB">
          <w:rPr>
            <w:noProof/>
          </w:rPr>
          <w:t>4</w:t>
        </w:r>
      </w:fldSimple>
      <w:r w:rsidR="001D6956">
        <w:t>.</w:t>
      </w:r>
      <w:fldSimple w:instr=" SEQ Hình \* ARABIC \s 1 ">
        <w:r w:rsidR="00D05BEB">
          <w:rPr>
            <w:noProof/>
          </w:rPr>
          <w:t>2</w:t>
        </w:r>
      </w:fldSimple>
      <w:r>
        <w:t xml:space="preserve"> Kết quả thực nghiệm kênh </w:t>
      </w:r>
      <w:r w:rsidR="00294F5B">
        <w:t>Audio</w:t>
      </w:r>
      <w:bookmarkEnd w:id="77"/>
    </w:p>
    <w:p w14:paraId="3B50D31B" w14:textId="77777777" w:rsidR="00CE4462" w:rsidRDefault="00CE4462" w:rsidP="00CE4462">
      <w:pPr>
        <w:pStyle w:val="Nidungvnbn"/>
        <w:ind w:left="360"/>
      </w:pPr>
    </w:p>
    <w:p w14:paraId="1B10EA2C" w14:textId="77777777" w:rsidR="00CE4462" w:rsidRDefault="00CE4462" w:rsidP="00CE4462">
      <w:pPr>
        <w:pStyle w:val="Nidungvnbn"/>
        <w:ind w:left="360"/>
      </w:pPr>
    </w:p>
    <w:p w14:paraId="31ADDF21" w14:textId="26BF7C51" w:rsidR="00CE4462" w:rsidRPr="00CE4462" w:rsidRDefault="00CE4462" w:rsidP="00CE4462">
      <w:pPr>
        <w:pStyle w:val="Nidungvnbn"/>
        <w:ind w:left="360"/>
      </w:pPr>
      <w:r>
        <w:t>K</w:t>
      </w:r>
      <w:r w:rsidRPr="00CE4462">
        <w:t>ênh này cũng là một pipeline 2 bước vì PhoBERT không thể "nghe" âm thanh.</w:t>
      </w:r>
    </w:p>
    <w:p w14:paraId="536B3E04" w14:textId="77777777" w:rsidR="00CE4462" w:rsidRPr="00CE4462" w:rsidRDefault="00CE4462">
      <w:pPr>
        <w:pStyle w:val="Nidungvnbn"/>
        <w:numPr>
          <w:ilvl w:val="0"/>
          <w:numId w:val="34"/>
        </w:numPr>
        <w:tabs>
          <w:tab w:val="clear" w:pos="720"/>
          <w:tab w:val="num" w:pos="1080"/>
        </w:tabs>
        <w:ind w:left="1080"/>
      </w:pPr>
      <w:r w:rsidRPr="00CE4462">
        <w:rPr>
          <w:b/>
          <w:bCs/>
        </w:rPr>
        <w:t>Mục đích:</w:t>
      </w:r>
      <w:r w:rsidRPr="00CE4462">
        <w:t xml:space="preserve"> Nhận một file âm thanh (audio_path), chuyển đổi nó thành văn bản, và phân loại văn bản đó.</w:t>
      </w:r>
    </w:p>
    <w:p w14:paraId="543707FA" w14:textId="77777777" w:rsidR="00CE4462" w:rsidRPr="00CE4462" w:rsidRDefault="00CE4462">
      <w:pPr>
        <w:pStyle w:val="Nidungvnbn"/>
        <w:numPr>
          <w:ilvl w:val="0"/>
          <w:numId w:val="34"/>
        </w:numPr>
        <w:tabs>
          <w:tab w:val="clear" w:pos="720"/>
          <w:tab w:val="num" w:pos="1080"/>
        </w:tabs>
        <w:ind w:left="1080"/>
      </w:pPr>
      <w:r w:rsidRPr="00CE4462">
        <w:t>Quy trình hoạt động:</w:t>
      </w:r>
    </w:p>
    <w:p w14:paraId="5E39EA92" w14:textId="77777777" w:rsidR="00CE4462" w:rsidRPr="00CE4462" w:rsidRDefault="00CE4462">
      <w:pPr>
        <w:pStyle w:val="Nidungvnbn"/>
        <w:numPr>
          <w:ilvl w:val="0"/>
          <w:numId w:val="35"/>
        </w:numPr>
        <w:tabs>
          <w:tab w:val="clear" w:pos="1440"/>
        </w:tabs>
      </w:pPr>
      <w:r w:rsidRPr="00CE4462">
        <w:lastRenderedPageBreak/>
        <w:t>Bước 1 (ASR): Hàm transcribe_audio_vietnamese sử dụng mô hình Wav2Vec 2.0 (model_asr) để "nghe" file âm thanh và chuyển đổi (chép lời) thành một chuỗi văn bản (transcription).</w:t>
      </w:r>
    </w:p>
    <w:p w14:paraId="6EE8BA54" w14:textId="77777777" w:rsidR="00CE4462" w:rsidRPr="00CE4462" w:rsidRDefault="00CE4462">
      <w:pPr>
        <w:pStyle w:val="Nidungvnbn"/>
        <w:numPr>
          <w:ilvl w:val="0"/>
          <w:numId w:val="35"/>
        </w:numPr>
        <w:tabs>
          <w:tab w:val="clear" w:pos="1440"/>
        </w:tabs>
      </w:pPr>
      <w:r w:rsidRPr="00CE4462">
        <w:t>Bước 2 (Phân loại): Chuỗi văn bản transcription (vừa được ASR) sau đó cũng được đưa vào hàm classify_text_toxicity (giống như Kênh 1) để mô hình PhoBERT phân loại.</w:t>
      </w:r>
    </w:p>
    <w:p w14:paraId="7E3A24B2" w14:textId="74B3AFBB" w:rsidR="00CE4462" w:rsidRDefault="00CE4462">
      <w:pPr>
        <w:pStyle w:val="Nidungvnbn"/>
        <w:numPr>
          <w:ilvl w:val="0"/>
          <w:numId w:val="34"/>
        </w:numPr>
        <w:tabs>
          <w:tab w:val="clear" w:pos="720"/>
          <w:tab w:val="num" w:pos="1080"/>
        </w:tabs>
        <w:ind w:left="1080"/>
      </w:pPr>
      <w:r w:rsidRPr="00CE4462">
        <w:rPr>
          <w:b/>
          <w:bCs/>
        </w:rPr>
        <w:t>Kết luận:</w:t>
      </w:r>
      <w:r w:rsidRPr="00CE4462">
        <w:t xml:space="preserve"> Kênh này cũng là một chuỗi xử lý sử dụng </w:t>
      </w:r>
      <w:r w:rsidRPr="00CE4462">
        <w:rPr>
          <w:b/>
          <w:bCs/>
        </w:rPr>
        <w:t>hai mô hình AI</w:t>
      </w:r>
      <w:r w:rsidRPr="00CE4462">
        <w:t xml:space="preserve"> khác nhau: Wav2Vec 2.0 -&gt; PhoBERT.</w:t>
      </w:r>
    </w:p>
    <w:p w14:paraId="3DB0951F" w14:textId="77777777" w:rsidR="00CE4462" w:rsidRDefault="00CE4462" w:rsidP="00CE4462">
      <w:pPr>
        <w:pStyle w:val="Nidungvnbn"/>
      </w:pPr>
    </w:p>
    <w:p w14:paraId="7ED755E8" w14:textId="77777777" w:rsidR="00294F5B" w:rsidRDefault="00CE4462" w:rsidP="00294F5B">
      <w:pPr>
        <w:pStyle w:val="Nidungvnbn"/>
        <w:keepNext/>
      </w:pPr>
      <w:r w:rsidRPr="00CE4462">
        <w:rPr>
          <w:noProof/>
        </w:rPr>
        <w:drawing>
          <wp:inline distT="0" distB="0" distL="0" distR="0" wp14:anchorId="4647FBFC" wp14:editId="54E25138">
            <wp:extent cx="5579745" cy="2456180"/>
            <wp:effectExtent l="76200" t="76200" r="135255" b="134620"/>
            <wp:docPr id="10846498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9827" name="Picture 1" descr="A screenshot of a computer code&#10;&#10;AI-generated content may be incorrect."/>
                    <pic:cNvPicPr/>
                  </pic:nvPicPr>
                  <pic:blipFill>
                    <a:blip r:embed="rId16"/>
                    <a:stretch>
                      <a:fillRect/>
                    </a:stretch>
                  </pic:blipFill>
                  <pic:spPr>
                    <a:xfrm>
                      <a:off x="0" y="0"/>
                      <a:ext cx="5579745" cy="245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D503AA" w14:textId="06AF11EF" w:rsidR="00CE4462" w:rsidRPr="00CE4462" w:rsidRDefault="00294F5B" w:rsidP="00294F5B">
      <w:pPr>
        <w:pStyle w:val="Caption"/>
      </w:pPr>
      <w:bookmarkStart w:id="78" w:name="_Toc216516071"/>
      <w:r>
        <w:t xml:space="preserve">Hình </w:t>
      </w:r>
      <w:fldSimple w:instr=" STYLEREF 1 \s ">
        <w:r w:rsidR="00D05BEB">
          <w:rPr>
            <w:noProof/>
          </w:rPr>
          <w:t>4</w:t>
        </w:r>
      </w:fldSimple>
      <w:r w:rsidR="001D6956">
        <w:t>.</w:t>
      </w:r>
      <w:fldSimple w:instr=" SEQ Hình \* ARABIC \s 1 ">
        <w:r w:rsidR="00D05BEB">
          <w:rPr>
            <w:noProof/>
          </w:rPr>
          <w:t>3</w:t>
        </w:r>
      </w:fldSimple>
      <w:r>
        <w:t xml:space="preserve"> Kết quả thực nghiệm kênh Image</w:t>
      </w:r>
      <w:bookmarkEnd w:id="78"/>
    </w:p>
    <w:p w14:paraId="138CEE3F" w14:textId="77777777" w:rsidR="00CE4462" w:rsidRPr="00CE4462" w:rsidRDefault="00CE4462" w:rsidP="00CE4462">
      <w:pPr>
        <w:pStyle w:val="Nidungvnbn"/>
        <w:ind w:left="360"/>
      </w:pPr>
      <w:r w:rsidRPr="00CE4462">
        <w:t>Kênh này phức tạp hơn vì mô hình PhoBERT không thể "đọc" hình ảnh. Nó đòi hỏi một pipeline 2 bước để chuyển đổi ảnh thành văn bản.</w:t>
      </w:r>
    </w:p>
    <w:p w14:paraId="33B529A1" w14:textId="77777777" w:rsidR="00CE4462" w:rsidRPr="00CE4462" w:rsidRDefault="00CE4462">
      <w:pPr>
        <w:pStyle w:val="Nidungvnbn"/>
        <w:numPr>
          <w:ilvl w:val="0"/>
          <w:numId w:val="31"/>
        </w:numPr>
        <w:tabs>
          <w:tab w:val="clear" w:pos="720"/>
          <w:tab w:val="num" w:pos="1080"/>
        </w:tabs>
        <w:ind w:left="1080"/>
      </w:pPr>
      <w:r w:rsidRPr="00CE4462">
        <w:rPr>
          <w:b/>
          <w:bCs/>
        </w:rPr>
        <w:t>Mục đích:</w:t>
      </w:r>
      <w:r w:rsidRPr="00CE4462">
        <w:t xml:space="preserve"> Nhận một đường dẫn file ảnh (image_file), trích xuất văn bản từ nó, và phân loại văn bản đó.</w:t>
      </w:r>
    </w:p>
    <w:p w14:paraId="480AD895" w14:textId="77777777" w:rsidR="00CE4462" w:rsidRPr="00CE4462" w:rsidRDefault="00CE4462">
      <w:pPr>
        <w:pStyle w:val="Nidungvnbn"/>
        <w:numPr>
          <w:ilvl w:val="0"/>
          <w:numId w:val="31"/>
        </w:numPr>
        <w:tabs>
          <w:tab w:val="clear" w:pos="720"/>
          <w:tab w:val="num" w:pos="1080"/>
        </w:tabs>
        <w:ind w:left="1080"/>
      </w:pPr>
      <w:r w:rsidRPr="00CE4462">
        <w:rPr>
          <w:b/>
          <w:bCs/>
        </w:rPr>
        <w:t>Quy trình hoạt động:</w:t>
      </w:r>
    </w:p>
    <w:p w14:paraId="6323B6D3" w14:textId="77777777" w:rsidR="00CE4462" w:rsidRPr="00CE4462" w:rsidRDefault="00CE4462">
      <w:pPr>
        <w:pStyle w:val="Nidungvnbn"/>
        <w:numPr>
          <w:ilvl w:val="0"/>
          <w:numId w:val="32"/>
        </w:numPr>
        <w:tabs>
          <w:tab w:val="clear" w:pos="1440"/>
        </w:tabs>
      </w:pPr>
      <w:r w:rsidRPr="00CE4462">
        <w:t>Bước 1 (OCR): Hàm này trước tiên sử dụng mô hình EasyOCR (reader) để "đọc" file ảnh và trích xuất tất cả văn bản có trong ảnh thành một chuỗi duy nhất (ocr_text).</w:t>
      </w:r>
    </w:p>
    <w:p w14:paraId="6C29AFAA" w14:textId="77777777" w:rsidR="00CE4462" w:rsidRPr="00CE4462" w:rsidRDefault="00CE4462">
      <w:pPr>
        <w:pStyle w:val="Nidungvnbn"/>
        <w:numPr>
          <w:ilvl w:val="0"/>
          <w:numId w:val="32"/>
        </w:numPr>
        <w:tabs>
          <w:tab w:val="clear" w:pos="1440"/>
        </w:tabs>
      </w:pPr>
      <w:r w:rsidRPr="00CE4462">
        <w:lastRenderedPageBreak/>
        <w:t>Bước 2 (Phân loại): Chuỗi văn bản ocr_text (vừa được OCR) sau đó được đưa vào chính hàm classify_text_toxicity (đã định nghĩa ở Kênh 1) để mô hình PhoBERT phân loại.</w:t>
      </w:r>
    </w:p>
    <w:p w14:paraId="164505FF" w14:textId="02F7FCBB" w:rsidR="00CE4462" w:rsidRDefault="00CE4462">
      <w:pPr>
        <w:pStyle w:val="Nidungvnbn"/>
        <w:numPr>
          <w:ilvl w:val="0"/>
          <w:numId w:val="30"/>
        </w:numPr>
      </w:pPr>
      <w:r w:rsidRPr="00CE4462">
        <w:t xml:space="preserve">Kênh này là một chuỗi xử lý (chain) sử dụng </w:t>
      </w:r>
      <w:r w:rsidRPr="00CE4462">
        <w:rPr>
          <w:b/>
          <w:bCs/>
        </w:rPr>
        <w:t>hai mô hình AI</w:t>
      </w:r>
      <w:r w:rsidRPr="00CE4462">
        <w:t xml:space="preserve"> khác nhau: EasyOCR -&gt; PhoBERT.</w:t>
      </w:r>
    </w:p>
    <w:p w14:paraId="61F78907" w14:textId="77777777" w:rsidR="00294F5B" w:rsidRPr="00CE4462" w:rsidRDefault="00294F5B" w:rsidP="00294F5B">
      <w:pPr>
        <w:pStyle w:val="Nidungvnbn"/>
        <w:ind w:left="1440" w:firstLine="0"/>
      </w:pPr>
    </w:p>
    <w:p w14:paraId="34EE0642" w14:textId="3C22192B" w:rsidR="00CE4462" w:rsidRDefault="00CE4462" w:rsidP="00CE4462">
      <w:pPr>
        <w:pStyle w:val="Nidungvnbn"/>
      </w:pPr>
      <w:r>
        <w:t xml:space="preserve">Đối với các kết quả dùng text, mô hình cho kết quả trả về tương đối tốt, với cách thiết kế sử dụng blacklist chứa các từ độc hại từ 1, 2, 3-gram, làm cho chắc chắn hệ thống sẽ bắt được từ độc hại, từ đó đánh giá mức độ cả một câu. </w:t>
      </w:r>
    </w:p>
    <w:p w14:paraId="5A57AB33" w14:textId="090CE2AF" w:rsidR="00CE4462" w:rsidRDefault="00CE4462" w:rsidP="00CE4462">
      <w:pPr>
        <w:pStyle w:val="Nidungvnbn"/>
      </w:pPr>
      <w:r>
        <w:t>Trong trường hợp không tìm được từ giống trong blacklist, hệ thống sử dụng kiến thức học được từ dataset để chuẩn đoán độ độc hại của cả câu.</w:t>
      </w:r>
    </w:p>
    <w:p w14:paraId="3CD0DAE6" w14:textId="7A39F79B" w:rsidR="00CE4462" w:rsidRDefault="00CE4462" w:rsidP="00CE4462">
      <w:pPr>
        <w:pStyle w:val="Nidungvnbn"/>
      </w:pPr>
      <w:r>
        <w:t xml:space="preserve">Các kết quả </w:t>
      </w:r>
      <w:r w:rsidR="00294F5B">
        <w:t xml:space="preserve">liên quan về audio và voice </w:t>
      </w:r>
      <w:r>
        <w:t>cho độ chính xác khá cao, cho thấy quy trình thiết kế hệ thống đã tốt hơn trước. Tuy nhiên vẫn còn hạn chế ở kênh audio, dùng voice làm input. Hệ thống nhận dạng có thể chưa chính xác, do cường độ giọng nói không quá lớn, hoặc do giọng điệu và tâm trạng người nói.</w:t>
      </w:r>
    </w:p>
    <w:p w14:paraId="435F50C0" w14:textId="45C7A0E7" w:rsidR="00AD35D3" w:rsidRPr="00CE4462" w:rsidRDefault="00CE4462" w:rsidP="00BB1A76">
      <w:pPr>
        <w:pStyle w:val="Nidungvnbn"/>
      </w:pPr>
      <w:r>
        <w:t>Với kênh input dùng image, hoạt động tốt trên các ảnh có ít văn bản. Trên các ảnh có nhiều văn bản, hệ thống vẫn quét được tốt, nhưng vẫn có sai sót về chính tả và ngữ pháp.</w:t>
      </w:r>
    </w:p>
    <w:p w14:paraId="3570C9C3" w14:textId="04AE8900" w:rsidR="00A92E97" w:rsidRPr="00A92E97" w:rsidRDefault="00A92E97" w:rsidP="00A92E97">
      <w:pPr>
        <w:pStyle w:val="Heading3"/>
      </w:pPr>
      <w:bookmarkStart w:id="79" w:name="_Toc216516453"/>
      <w:r>
        <w:t>Thực nghiệm đa kênh:</w:t>
      </w:r>
      <w:bookmarkEnd w:id="79"/>
    </w:p>
    <w:p w14:paraId="2E5DE07D" w14:textId="77777777" w:rsidR="00AD35D3" w:rsidRDefault="00AD35D3" w:rsidP="00294F5B">
      <w:pPr>
        <w:pStyle w:val="Nidungvnbn"/>
        <w:keepNext/>
        <w:jc w:val="center"/>
        <w:rPr>
          <w:noProof/>
        </w:rPr>
      </w:pPr>
    </w:p>
    <w:p w14:paraId="1CE1B096" w14:textId="110CAD37" w:rsidR="00DB0C7E" w:rsidRDefault="00DB0C7E" w:rsidP="00294F5B">
      <w:pPr>
        <w:pStyle w:val="Nidungvnbn"/>
        <w:keepNext/>
        <w:jc w:val="center"/>
      </w:pPr>
      <w:r>
        <w:rPr>
          <w:noProof/>
        </w:rPr>
        <w:drawing>
          <wp:inline distT="0" distB="0" distL="0" distR="0" wp14:anchorId="5BC3D379" wp14:editId="2BADCD98">
            <wp:extent cx="4713848" cy="2278333"/>
            <wp:effectExtent l="76200" t="76200" r="125095" b="141605"/>
            <wp:docPr id="1233482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208" name="Picture 1" descr="A screenshot of a computer&#10;&#10;AI-generated content may be incorrect."/>
                    <pic:cNvPicPr/>
                  </pic:nvPicPr>
                  <pic:blipFill>
                    <a:blip r:embed="rId17"/>
                    <a:stretch>
                      <a:fillRect/>
                    </a:stretch>
                  </pic:blipFill>
                  <pic:spPr>
                    <a:xfrm>
                      <a:off x="0" y="0"/>
                      <a:ext cx="4729703" cy="2285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03F85" w14:textId="6E4371CD" w:rsidR="00DB0C7E" w:rsidRDefault="00DB0C7E" w:rsidP="00DB0C7E">
      <w:pPr>
        <w:pStyle w:val="Caption"/>
        <w:rPr>
          <w:lang w:val="vi-VN"/>
        </w:rPr>
      </w:pPr>
      <w:bookmarkStart w:id="80" w:name="_Toc216516072"/>
      <w:r>
        <w:t xml:space="preserve">Hình </w:t>
      </w:r>
      <w:fldSimple w:instr=" STYLEREF 1 \s ">
        <w:r w:rsidR="00D05BEB">
          <w:rPr>
            <w:noProof/>
          </w:rPr>
          <w:t>4</w:t>
        </w:r>
      </w:fldSimple>
      <w:r w:rsidR="001D6956">
        <w:t>.</w:t>
      </w:r>
      <w:fldSimple w:instr=" SEQ Hình \* ARABIC \s 1 ">
        <w:r w:rsidR="00D05BEB">
          <w:rPr>
            <w:noProof/>
          </w:rPr>
          <w:t>4</w:t>
        </w:r>
      </w:fldSimple>
      <w:r>
        <w:rPr>
          <w:lang w:val="vi-VN"/>
        </w:rPr>
        <w:t xml:space="preserve"> Ảnh kết quả thực nhiệm thứ</w:t>
      </w:r>
      <w:r w:rsidR="00E321CD">
        <w:rPr>
          <w:lang w:val="vi-VN"/>
        </w:rPr>
        <w:t xml:space="preserve"> nhất</w:t>
      </w:r>
      <w:bookmarkEnd w:id="80"/>
    </w:p>
    <w:p w14:paraId="1A3119C0" w14:textId="77777777" w:rsidR="00DB0C7E" w:rsidRPr="00DB0C7E" w:rsidRDefault="00DB0C7E" w:rsidP="00DB0C7E">
      <w:pPr>
        <w:pStyle w:val="Nidungvnbn"/>
        <w:rPr>
          <w:lang w:val="vi-VN"/>
        </w:rPr>
      </w:pPr>
    </w:p>
    <w:p w14:paraId="5E0858FD" w14:textId="2021FC62" w:rsidR="00DB0C7E" w:rsidRPr="00DB0C7E" w:rsidRDefault="00DB0C7E" w:rsidP="00DB0C7E">
      <w:pPr>
        <w:pStyle w:val="Nidungvnbn"/>
        <w:rPr>
          <w:lang w:val="vi-VN"/>
        </w:rPr>
      </w:pPr>
      <w:r w:rsidRPr="00DB0C7E">
        <w:t>Trường hợp thử nghiệm này minh họa tính ưu việt của kiến trúc đa kênh</w:t>
      </w:r>
      <w:r>
        <w:rPr>
          <w:lang w:val="vi-VN"/>
        </w:rPr>
        <w:t>. Hệ thống đã bắt được các từ xúc phạm như “mày” và “ngu dốt” và tô đỏ lên.</w:t>
      </w:r>
    </w:p>
    <w:p w14:paraId="778416E0" w14:textId="69AAF5B9" w:rsidR="00DB0C7E" w:rsidRDefault="00DB0C7E" w:rsidP="00DB0C7E">
      <w:pPr>
        <w:pStyle w:val="Nidungvnbn"/>
        <w:ind w:firstLine="0"/>
        <w:rPr>
          <w:lang w:val="vi-VN"/>
        </w:rPr>
      </w:pPr>
      <w:r>
        <w:rPr>
          <w:lang w:val="vi-VN"/>
        </w:rPr>
        <w:tab/>
        <w:t>Khi hệ thống xử lý, nó lại phân loại câu là Sạch (CLEAN), điều này cho thấy hệ thống học chưa tốt.</w:t>
      </w:r>
    </w:p>
    <w:p w14:paraId="5B92AA93" w14:textId="77777777" w:rsidR="00E321CD" w:rsidRDefault="00E321CD" w:rsidP="00DB0C7E">
      <w:pPr>
        <w:pStyle w:val="Nidungvnbn"/>
        <w:ind w:firstLine="0"/>
        <w:rPr>
          <w:lang w:val="vi-VN"/>
        </w:rPr>
      </w:pPr>
    </w:p>
    <w:p w14:paraId="594C9B9A" w14:textId="1D2DCFD5" w:rsidR="00E321CD" w:rsidRPr="00294F5B" w:rsidRDefault="00294F5B" w:rsidP="00294F5B">
      <w:pPr>
        <w:pStyle w:val="Nidungvnbn"/>
        <w:keepNext/>
        <w:ind w:firstLine="0"/>
        <w:jc w:val="left"/>
      </w:pPr>
      <w:r>
        <w:rPr>
          <w:noProof/>
        </w:rPr>
        <w:tab/>
      </w:r>
      <w:r w:rsidRPr="00E321CD">
        <w:rPr>
          <w:noProof/>
          <w:lang w:val="vi-VN"/>
        </w:rPr>
        <w:drawing>
          <wp:inline distT="0" distB="0" distL="0" distR="0" wp14:anchorId="018ADFCC" wp14:editId="6EA40F0A">
            <wp:extent cx="4986453" cy="2372637"/>
            <wp:effectExtent l="76200" t="76200" r="138430" b="142240"/>
            <wp:docPr id="1508617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7742" name="Picture 1" descr="A screenshot of a computer&#10;&#10;AI-generated content may be incorrect."/>
                    <pic:cNvPicPr/>
                  </pic:nvPicPr>
                  <pic:blipFill>
                    <a:blip r:embed="rId18"/>
                    <a:stretch>
                      <a:fillRect/>
                    </a:stretch>
                  </pic:blipFill>
                  <pic:spPr>
                    <a:xfrm>
                      <a:off x="0" y="0"/>
                      <a:ext cx="5010301" cy="2383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561BD" w14:textId="6E0B4286" w:rsidR="00E321CD" w:rsidRDefault="00E321CD" w:rsidP="00E321CD">
      <w:pPr>
        <w:pStyle w:val="Caption"/>
        <w:rPr>
          <w:lang w:val="vi-VN"/>
        </w:rPr>
      </w:pPr>
      <w:bookmarkStart w:id="81" w:name="_Toc216516073"/>
      <w:r>
        <w:t xml:space="preserve">Hình </w:t>
      </w:r>
      <w:fldSimple w:instr=" STYLEREF 1 \s ">
        <w:r w:rsidR="00D05BEB">
          <w:rPr>
            <w:noProof/>
          </w:rPr>
          <w:t>4</w:t>
        </w:r>
      </w:fldSimple>
      <w:r w:rsidR="001D6956">
        <w:t>.</w:t>
      </w:r>
      <w:fldSimple w:instr=" SEQ Hình \* ARABIC \s 1 ">
        <w:r w:rsidR="00D05BEB">
          <w:rPr>
            <w:noProof/>
          </w:rPr>
          <w:t>5</w:t>
        </w:r>
      </w:fldSimple>
      <w:r>
        <w:rPr>
          <w:lang w:val="vi-VN"/>
        </w:rPr>
        <w:t xml:space="preserve"> Ảnh thực nghiệm thứ </w:t>
      </w:r>
      <w:r w:rsidR="00B55584">
        <w:rPr>
          <w:lang w:val="vi-VN"/>
        </w:rPr>
        <w:t>hai</w:t>
      </w:r>
      <w:bookmarkEnd w:id="81"/>
      <w:r w:rsidR="00B55584">
        <w:rPr>
          <w:lang w:val="vi-VN"/>
        </w:rPr>
        <w:t xml:space="preserve"> </w:t>
      </w:r>
    </w:p>
    <w:p w14:paraId="58EBC1B1" w14:textId="77777777" w:rsidR="00B55584" w:rsidRPr="00B55584" w:rsidRDefault="00B55584" w:rsidP="00B55584">
      <w:pPr>
        <w:pStyle w:val="Nidungvnbn"/>
        <w:rPr>
          <w:lang w:val="vi-VN"/>
        </w:rPr>
      </w:pPr>
    </w:p>
    <w:p w14:paraId="061EDC53" w14:textId="738D0C95" w:rsidR="00E321CD" w:rsidRDefault="00E321CD" w:rsidP="00E321CD">
      <w:pPr>
        <w:pStyle w:val="Nidungvnbn"/>
        <w:rPr>
          <w:lang w:val="vi-VN"/>
        </w:rPr>
      </w:pPr>
      <w:r>
        <w:rPr>
          <w:lang w:val="vi-VN"/>
        </w:rPr>
        <w:t>Hệ thống hoạt động rất tốt khi đã lọc ra được các văn</w:t>
      </w:r>
      <w:r w:rsidR="00CE4462">
        <w:t xml:space="preserve"> </w:t>
      </w:r>
      <w:r>
        <w:rPr>
          <w:lang w:val="vi-VN"/>
        </w:rPr>
        <w:t xml:space="preserve"> bản trong ảnh đưa vào.</w:t>
      </w:r>
    </w:p>
    <w:p w14:paraId="0DFE98CD" w14:textId="7EFDC07A" w:rsidR="00E321CD" w:rsidRDefault="00E321CD" w:rsidP="00E321CD">
      <w:pPr>
        <w:pStyle w:val="Nidungvnbn"/>
        <w:rPr>
          <w:lang w:val="vi-VN"/>
        </w:rPr>
      </w:pPr>
      <w:r>
        <w:rPr>
          <w:lang w:val="vi-VN"/>
        </w:rPr>
        <w:t>Hệ thống trả kết quả là các từ được trích xuất, và cho thấy không có từ ngữ độc hại nào trong văn bản này, và trả về dự đoán là Sạch.</w:t>
      </w:r>
    </w:p>
    <w:p w14:paraId="7B541884" w14:textId="53F3B2A6" w:rsidR="00DB0C7E" w:rsidRDefault="00E321CD" w:rsidP="00E321CD">
      <w:pPr>
        <w:pStyle w:val="Nidungvnbn"/>
      </w:pPr>
      <w:r>
        <w:rPr>
          <w:lang w:val="vi-VN"/>
        </w:rPr>
        <w:t xml:space="preserve">Bên cạnh đó hệ thống vẫn chưa nhận diện hoàn toàn giọng nói, có lẽ trong quá trình thực hiện dự án, </w:t>
      </w:r>
      <w:r w:rsidR="00F24FFF">
        <w:t>chúng</w:t>
      </w:r>
      <w:r>
        <w:rPr>
          <w:lang w:val="vi-VN"/>
        </w:rPr>
        <w:t xml:space="preserve"> </w:t>
      </w:r>
      <w:r w:rsidR="007B13E2">
        <w:t>tôi</w:t>
      </w:r>
      <w:r>
        <w:rPr>
          <w:lang w:val="vi-VN"/>
        </w:rPr>
        <w:t xml:space="preserve"> tích hợp có sai sót và chưa thành công, dẫn đến dù ghi nhận âm thanh, hệ thống luôn trả về độ chính xác 0.5.</w:t>
      </w:r>
    </w:p>
    <w:p w14:paraId="237E297A" w14:textId="77777777" w:rsidR="00105153" w:rsidRDefault="00105153" w:rsidP="00105153">
      <w:pPr>
        <w:pStyle w:val="Nidungvnbn"/>
        <w:keepNext/>
        <w:jc w:val="center"/>
      </w:pPr>
      <w:r>
        <w:rPr>
          <w:noProof/>
        </w:rPr>
        <w:drawing>
          <wp:inline distT="0" distB="0" distL="0" distR="0" wp14:anchorId="22679273" wp14:editId="38F87A5F">
            <wp:extent cx="5579745" cy="2654300"/>
            <wp:effectExtent l="76200" t="76200" r="135255" b="127000"/>
            <wp:docPr id="206650302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03029" name="Picture 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65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6501A" w14:textId="27BAEB45" w:rsidR="00105153" w:rsidRDefault="00105153" w:rsidP="00105153">
      <w:pPr>
        <w:pStyle w:val="Caption"/>
      </w:pPr>
      <w:bookmarkStart w:id="82" w:name="_Toc216516074"/>
      <w:r>
        <w:t xml:space="preserve">Hình </w:t>
      </w:r>
      <w:fldSimple w:instr=" STYLEREF 1 \s ">
        <w:r w:rsidR="00D05BEB">
          <w:rPr>
            <w:noProof/>
          </w:rPr>
          <w:t>4</w:t>
        </w:r>
      </w:fldSimple>
      <w:r w:rsidR="001D6956">
        <w:t>.</w:t>
      </w:r>
      <w:fldSimple w:instr=" SEQ Hình \* ARABIC \s 1 ">
        <w:r w:rsidR="00D05BEB">
          <w:rPr>
            <w:noProof/>
          </w:rPr>
          <w:t>6</w:t>
        </w:r>
      </w:fldSimple>
      <w:r>
        <w:t xml:space="preserve"> Ảnh thực nghiệm thứ 3</w:t>
      </w:r>
      <w:bookmarkEnd w:id="82"/>
    </w:p>
    <w:p w14:paraId="07AE73A5" w14:textId="3E9F72E7" w:rsidR="00105153" w:rsidRDefault="00105153" w:rsidP="00E321CD">
      <w:pPr>
        <w:pStyle w:val="Nidungvnbn"/>
      </w:pPr>
      <w:r>
        <w:t xml:space="preserve">Chúng </w:t>
      </w:r>
      <w:r w:rsidR="007B13E2">
        <w:t>tôi</w:t>
      </w:r>
      <w:r>
        <w:t xml:space="preserve"> đã đưa vào ảnh chụp từ điện thoại, giao diện trên là phần comment của một video trên nền tảng tiktok, bằng cách áp dụng blacklist để phát hiện từ độc hại, sau khi đã quét qua toàn bộ văn bản trong ảnh, thì kết quả trả về khá tốt.</w:t>
      </w:r>
    </w:p>
    <w:p w14:paraId="61D21E02" w14:textId="77777777" w:rsidR="00105153" w:rsidRDefault="00105153" w:rsidP="00105153">
      <w:pPr>
        <w:pStyle w:val="Nidungvnbn"/>
        <w:keepNext/>
      </w:pPr>
      <w:r>
        <w:rPr>
          <w:noProof/>
        </w:rPr>
        <w:lastRenderedPageBreak/>
        <w:drawing>
          <wp:inline distT="0" distB="0" distL="0" distR="0" wp14:anchorId="101B3F47" wp14:editId="25333802">
            <wp:extent cx="5579745" cy="2648585"/>
            <wp:effectExtent l="76200" t="76200" r="135255" b="132715"/>
            <wp:docPr id="15137508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50842" name="Picture 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648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411BE6" w14:textId="66565613" w:rsidR="00105153" w:rsidRDefault="00105153" w:rsidP="00105153">
      <w:pPr>
        <w:pStyle w:val="Caption"/>
      </w:pPr>
      <w:bookmarkStart w:id="83" w:name="_Toc216516075"/>
      <w:r>
        <w:t xml:space="preserve">Hình </w:t>
      </w:r>
      <w:fldSimple w:instr=" STYLEREF 1 \s ">
        <w:r w:rsidR="00D05BEB">
          <w:rPr>
            <w:noProof/>
          </w:rPr>
          <w:t>4</w:t>
        </w:r>
      </w:fldSimple>
      <w:r w:rsidR="001D6956">
        <w:t>.</w:t>
      </w:r>
      <w:fldSimple w:instr=" SEQ Hình \* ARABIC \s 1 ">
        <w:r w:rsidR="00D05BEB">
          <w:rPr>
            <w:noProof/>
          </w:rPr>
          <w:t>7</w:t>
        </w:r>
      </w:fldSimple>
      <w:r w:rsidRPr="00105153">
        <w:t xml:space="preserve"> </w:t>
      </w:r>
      <w:r>
        <w:t>Ảnh thực nghiệm thứ 4</w:t>
      </w:r>
      <w:bookmarkEnd w:id="83"/>
    </w:p>
    <w:p w14:paraId="07796968" w14:textId="47DB5277" w:rsidR="00105153" w:rsidRDefault="00105153" w:rsidP="00105153">
      <w:pPr>
        <w:pStyle w:val="Nidungvnbn"/>
      </w:pPr>
      <w:r>
        <w:t xml:space="preserve">Sau khi đã cải thiện chương trình của mình, cuối cùng phần nhận diện bằng giọng nó đã hoạt động. Một điểm khá tốt đó là </w:t>
      </w:r>
      <w:r w:rsidR="006067FC">
        <w:t xml:space="preserve">chúng tôi </w:t>
      </w:r>
      <w:r>
        <w:t xml:space="preserve">thiết kế chương trình và hệ thống nhận diện file giọng nó, trích xuất văn bản khá tốt, mặc dù có hạn chế nếu giọng nói quá nhỏ hoặc hệ thống ko hiểu được mà đoán sai chính tả. Tuy nhiên đối với nhận diện trực tiếp giọng nói của người kiểm nghiệm, </w:t>
      </w:r>
      <w:r w:rsidR="006067FC">
        <w:t xml:space="preserve">chúng tôi </w:t>
      </w:r>
      <w:r>
        <w:t xml:space="preserve">nhận thấy hệ thống có ghi nhận voice giọng nói, nhưng kết quả hiển thị lại sai chính tả, có thể gần đúng với câu </w:t>
      </w:r>
      <w:r w:rsidR="00D70AC7">
        <w:t>chúng tôi</w:t>
      </w:r>
      <w:r>
        <w:t xml:space="preserve"> nói. Dẫn đến kết quả chưa được như mong muốn.</w:t>
      </w:r>
    </w:p>
    <w:p w14:paraId="3D8B7587" w14:textId="77777777" w:rsidR="00294F5B" w:rsidRDefault="00105153" w:rsidP="00294F5B">
      <w:pPr>
        <w:pStyle w:val="Nidungvnbn"/>
        <w:keepNext/>
      </w:pPr>
      <w:r>
        <w:rPr>
          <w:noProof/>
        </w:rPr>
        <w:lastRenderedPageBreak/>
        <w:drawing>
          <wp:inline distT="0" distB="0" distL="0" distR="0" wp14:anchorId="07F44874" wp14:editId="527D1FA1">
            <wp:extent cx="5579745" cy="2599690"/>
            <wp:effectExtent l="76200" t="76200" r="135255" b="124460"/>
            <wp:docPr id="1829592757" name="Picture 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92757" name="Picture 6" descr="A screenshot of a cha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259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36A05" w14:textId="7ACCF8E1" w:rsidR="00105153" w:rsidRDefault="00294F5B" w:rsidP="00294F5B">
      <w:pPr>
        <w:pStyle w:val="Caption"/>
      </w:pPr>
      <w:bookmarkStart w:id="84" w:name="_Toc216516076"/>
      <w:r>
        <w:t xml:space="preserve">Hình </w:t>
      </w:r>
      <w:fldSimple w:instr=" STYLEREF 1 \s ">
        <w:r w:rsidR="00D05BEB">
          <w:rPr>
            <w:noProof/>
          </w:rPr>
          <w:t>4</w:t>
        </w:r>
      </w:fldSimple>
      <w:r w:rsidR="001D6956">
        <w:t>.</w:t>
      </w:r>
      <w:fldSimple w:instr=" SEQ Hình \* ARABIC \s 1 ">
        <w:r w:rsidR="00D05BEB">
          <w:rPr>
            <w:noProof/>
          </w:rPr>
          <w:t>8</w:t>
        </w:r>
      </w:fldSimple>
      <w:r>
        <w:t xml:space="preserve"> Ảnh thực nghiệm</w:t>
      </w:r>
      <w:r w:rsidR="00311D6D">
        <w:t xml:space="preserve"> thứ 5</w:t>
      </w:r>
      <w:bookmarkEnd w:id="84"/>
      <w:r w:rsidR="00311D6D">
        <w:t xml:space="preserve"> </w:t>
      </w:r>
    </w:p>
    <w:p w14:paraId="02BFAB4E" w14:textId="77777777" w:rsidR="008028F2" w:rsidRPr="008028F2" w:rsidRDefault="008028F2" w:rsidP="008028F2">
      <w:pPr>
        <w:pStyle w:val="Nidungvnbn"/>
      </w:pPr>
    </w:p>
    <w:p w14:paraId="60A6B519" w14:textId="0802FE8E" w:rsidR="00105153" w:rsidRDefault="00105153" w:rsidP="00105153">
      <w:pPr>
        <w:pStyle w:val="Nidungvnbn"/>
      </w:pPr>
      <w:r>
        <w:t>Đối với một số câu ngắn thì có vẻ phần xử lý âm thanh này cho thấy có thể tìm được từ độc hại. Hoặc cũng có thể do giọng nói to rõ mà các chữ này dễ dàng được nhận biết hơn.</w:t>
      </w:r>
    </w:p>
    <w:p w14:paraId="144ED8E2" w14:textId="77777777" w:rsidR="00311D6D" w:rsidRDefault="00294F5B" w:rsidP="00311D6D">
      <w:pPr>
        <w:pStyle w:val="Nidungvnbn"/>
        <w:keepNext/>
      </w:pPr>
      <w:r w:rsidRPr="00294F5B">
        <w:rPr>
          <w:noProof/>
        </w:rPr>
        <w:drawing>
          <wp:inline distT="0" distB="0" distL="0" distR="0" wp14:anchorId="064F8CB9" wp14:editId="50873036">
            <wp:extent cx="5579745" cy="2686050"/>
            <wp:effectExtent l="76200" t="76200" r="135255" b="133350"/>
            <wp:docPr id="470352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2187" name="Picture 1" descr="A screenshot of a computer&#10;&#10;AI-generated content may be incorrect."/>
                    <pic:cNvPicPr/>
                  </pic:nvPicPr>
                  <pic:blipFill>
                    <a:blip r:embed="rId22"/>
                    <a:stretch>
                      <a:fillRect/>
                    </a:stretch>
                  </pic:blipFill>
                  <pic:spPr>
                    <a:xfrm>
                      <a:off x="0" y="0"/>
                      <a:ext cx="5579745"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E3CBE" w14:textId="52D51364" w:rsidR="00CB166A" w:rsidRDefault="00311D6D" w:rsidP="00311D6D">
      <w:pPr>
        <w:pStyle w:val="Caption"/>
      </w:pPr>
      <w:bookmarkStart w:id="85" w:name="_Toc216516077"/>
      <w:r>
        <w:t xml:space="preserve">Hình </w:t>
      </w:r>
      <w:fldSimple w:instr=" STYLEREF 1 \s ">
        <w:r w:rsidR="00D05BEB">
          <w:rPr>
            <w:noProof/>
          </w:rPr>
          <w:t>4</w:t>
        </w:r>
      </w:fldSimple>
      <w:r w:rsidR="001D6956">
        <w:t>.</w:t>
      </w:r>
      <w:fldSimple w:instr=" SEQ Hình \* ARABIC \s 1 ">
        <w:r w:rsidR="00D05BEB">
          <w:rPr>
            <w:noProof/>
          </w:rPr>
          <w:t>9</w:t>
        </w:r>
      </w:fldSimple>
      <w:r>
        <w:t xml:space="preserve"> Ảnh thực nghiệm thứ 6</w:t>
      </w:r>
      <w:bookmarkEnd w:id="85"/>
    </w:p>
    <w:p w14:paraId="49064685" w14:textId="77777777" w:rsidR="008028F2" w:rsidRPr="008028F2" w:rsidRDefault="008028F2" w:rsidP="008028F2">
      <w:pPr>
        <w:pStyle w:val="Nidungvnbn"/>
      </w:pPr>
    </w:p>
    <w:p w14:paraId="3A5A4394" w14:textId="4EF632DC" w:rsidR="00294F5B" w:rsidRDefault="00294F5B" w:rsidP="00105153">
      <w:pPr>
        <w:pStyle w:val="Nidungvnbn"/>
      </w:pPr>
      <w:r>
        <w:lastRenderedPageBreak/>
        <w:t xml:space="preserve">Để tiếp tục thử nghiệm hệ thống, chúng tối sẽ kết hợp vừa đưa vào 3 input để cùng thử nghiệm độ chính xác của hệ thống. Thực tế cho thấy rằng với mỗi video tiktok, đều có caption của người đăng, ta sẽ xem là text, audio chính là âm thanh của video, và </w:t>
      </w:r>
      <w:r w:rsidR="00BC162D">
        <w:t>ta dùng kênh Image để kiểm soát bình luận của video đó.</w:t>
      </w:r>
    </w:p>
    <w:p w14:paraId="57430290" w14:textId="5725D5D4" w:rsidR="00BC162D" w:rsidRDefault="00BC162D" w:rsidP="00105153">
      <w:pPr>
        <w:pStyle w:val="Nidungvnbn"/>
      </w:pPr>
      <w:r>
        <w:t>Ở đây nhóm đưa vào câu “Quốc Khánh là cậu bé đẹp trai”, hệ thống đánh giá là CLEAN. Với kênh voice được đưa vào, câu gốc là “Nói anh nghe một câu alo alo một hai ba bốn năm sáu bảy tám chín”. Hệ thống bắt được hầu hết tương đối cả câu trong audio, và đánh giá là CLEAN. Bức ảnh chúng tôi đưa vào là ảnh chụp phần comment của một video trên tiktok về tựa game TFT (Đấu trường chân lý).</w:t>
      </w:r>
    </w:p>
    <w:p w14:paraId="1C7001B1" w14:textId="77777777" w:rsidR="00BC162D" w:rsidRDefault="00BC162D" w:rsidP="00BC162D">
      <w:pPr>
        <w:pStyle w:val="Nidungvnbn"/>
        <w:keepNext/>
        <w:jc w:val="center"/>
      </w:pPr>
      <w:r>
        <w:rPr>
          <w:noProof/>
        </w:rPr>
        <w:lastRenderedPageBreak/>
        <w:drawing>
          <wp:inline distT="0" distB="0" distL="0" distR="0" wp14:anchorId="57524E7A" wp14:editId="3522309C">
            <wp:extent cx="3243084" cy="7203688"/>
            <wp:effectExtent l="0" t="0" r="0" b="0"/>
            <wp:docPr id="4863472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47268" name="Picture 1" descr="A screenshot of a video gam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4401" cy="7206614"/>
                    </a:xfrm>
                    <a:prstGeom prst="rect">
                      <a:avLst/>
                    </a:prstGeom>
                  </pic:spPr>
                </pic:pic>
              </a:graphicData>
            </a:graphic>
          </wp:inline>
        </w:drawing>
      </w:r>
    </w:p>
    <w:p w14:paraId="62A0A5A3" w14:textId="24F95DCD" w:rsidR="00BC162D" w:rsidRDefault="00BC162D" w:rsidP="00BC162D">
      <w:pPr>
        <w:pStyle w:val="Caption"/>
      </w:pPr>
      <w:bookmarkStart w:id="86" w:name="_Toc216516078"/>
      <w:r>
        <w:t xml:space="preserve">Hình </w:t>
      </w:r>
      <w:fldSimple w:instr=" STYLEREF 1 \s ">
        <w:r w:rsidR="00D05BEB">
          <w:rPr>
            <w:noProof/>
          </w:rPr>
          <w:t>4</w:t>
        </w:r>
      </w:fldSimple>
      <w:r w:rsidR="001D6956">
        <w:t>.</w:t>
      </w:r>
      <w:fldSimple w:instr=" SEQ Hình \* ARABIC \s 1 ">
        <w:r w:rsidR="00D05BEB">
          <w:rPr>
            <w:noProof/>
          </w:rPr>
          <w:t>10</w:t>
        </w:r>
      </w:fldSimple>
      <w:r>
        <w:t xml:space="preserve"> Ảnh chụp từ tiktok game TFT</w:t>
      </w:r>
      <w:bookmarkEnd w:id="86"/>
    </w:p>
    <w:p w14:paraId="78B337D4" w14:textId="1E3F009A" w:rsidR="00BC162D" w:rsidRDefault="00BC162D" w:rsidP="00BC162D">
      <w:pPr>
        <w:pStyle w:val="Nidungvnbn"/>
      </w:pPr>
      <w:r>
        <w:lastRenderedPageBreak/>
        <w:t>Hệ thống trả về là CLEAN cho bước ảnh này vì chính xác trong ảnh không có từ độc hại nào. Cho nên hệ thống kết luận cả 3 kênh có kết quả là CLEAN, kết quả tổng thể là Sạch (CLEAN). Chúng ta đến thực nghiệm tiếp theo.</w:t>
      </w:r>
    </w:p>
    <w:p w14:paraId="3896694D" w14:textId="77777777" w:rsidR="00311D6D" w:rsidRDefault="00BC162D" w:rsidP="00311D6D">
      <w:pPr>
        <w:pStyle w:val="Nidungvnbn"/>
        <w:keepNext/>
      </w:pPr>
      <w:r w:rsidRPr="00BC162D">
        <w:rPr>
          <w:noProof/>
        </w:rPr>
        <w:drawing>
          <wp:inline distT="0" distB="0" distL="0" distR="0" wp14:anchorId="257AEA53" wp14:editId="188DEA1D">
            <wp:extent cx="4782879" cy="2270330"/>
            <wp:effectExtent l="76200" t="76200" r="132080" b="130175"/>
            <wp:docPr id="91491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10753" name="Picture 1" descr="A screenshot of a computer&#10;&#10;AI-generated content may be incorrect."/>
                    <pic:cNvPicPr/>
                  </pic:nvPicPr>
                  <pic:blipFill>
                    <a:blip r:embed="rId24"/>
                    <a:stretch>
                      <a:fillRect/>
                    </a:stretch>
                  </pic:blipFill>
                  <pic:spPr>
                    <a:xfrm>
                      <a:off x="0" y="0"/>
                      <a:ext cx="4785458" cy="2271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E9589" w14:textId="14EC6BFA" w:rsidR="00BC162D" w:rsidRPr="00BC162D" w:rsidRDefault="00311D6D" w:rsidP="00311D6D">
      <w:pPr>
        <w:pStyle w:val="Caption"/>
      </w:pPr>
      <w:bookmarkStart w:id="87" w:name="_Toc216516079"/>
      <w:r>
        <w:t xml:space="preserve">Hình </w:t>
      </w:r>
      <w:fldSimple w:instr=" STYLEREF 1 \s ">
        <w:r w:rsidR="00D05BEB">
          <w:rPr>
            <w:noProof/>
          </w:rPr>
          <w:t>4</w:t>
        </w:r>
      </w:fldSimple>
      <w:r w:rsidR="001D6956">
        <w:t>.</w:t>
      </w:r>
      <w:fldSimple w:instr=" SEQ Hình \* ARABIC \s 1 ">
        <w:r w:rsidR="00D05BEB">
          <w:rPr>
            <w:noProof/>
          </w:rPr>
          <w:t>11</w:t>
        </w:r>
      </w:fldSimple>
      <w:r>
        <w:t xml:space="preserve"> Ảnh thực nghiệm thứ 7</w:t>
      </w:r>
      <w:bookmarkEnd w:id="87"/>
    </w:p>
    <w:p w14:paraId="3785091E" w14:textId="69F15340" w:rsidR="00BC162D" w:rsidRDefault="00BC162D" w:rsidP="00BC162D">
      <w:pPr>
        <w:pStyle w:val="Nidungvnbn"/>
        <w:tabs>
          <w:tab w:val="left" w:pos="5387"/>
        </w:tabs>
      </w:pPr>
      <w:r>
        <w:t>Chúng tôi giữ nguyên input trên là kênh Image, chúng tôi thay đổi Audio và text đưa vào, và hệ thống nhận thấy văn bản từ Text đầu vào có chứa từ độc hại, với câu là “Quốc Khánh ngu vcl” và chuẩn đoán TOXIC. Kênh âm thanh ghi nhận được audio, đoạn gốc là “Cái gì vậy má nói nữa đi hi hi” hệ thống đã bắt được đa số các từ. nhưng từ má ở đây không bắt được, có thể trong blacklist chưa định nghĩa. Tuy nhiên với ngữ điệu của audio này, câu này không mang hướng tiêu cực, chúng tôi tạm chấp nhận kết quả này. Mặc dù vậy, vì đã nhận diện được từ độc hại từ kênh text. Kết quả cuối cùng mà hệ thống trả về là Độc hại. Chúng ta tiếp tục đến kết quả tiếp theo.</w:t>
      </w:r>
    </w:p>
    <w:p w14:paraId="3025660A" w14:textId="77777777" w:rsidR="00311D6D" w:rsidRDefault="00BC162D" w:rsidP="00311D6D">
      <w:pPr>
        <w:pStyle w:val="Nidungvnbn"/>
        <w:keepNext/>
        <w:tabs>
          <w:tab w:val="left" w:pos="5387"/>
        </w:tabs>
      </w:pPr>
      <w:r w:rsidRPr="00BC162D">
        <w:rPr>
          <w:noProof/>
        </w:rPr>
        <w:lastRenderedPageBreak/>
        <w:drawing>
          <wp:inline distT="0" distB="0" distL="0" distR="0" wp14:anchorId="32EA3583" wp14:editId="2EDBCB3E">
            <wp:extent cx="4857307" cy="2304001"/>
            <wp:effectExtent l="76200" t="76200" r="133985" b="134620"/>
            <wp:docPr id="3379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8" name="Picture 1" descr="A screenshot of a computer&#10;&#10;AI-generated content may be incorrect."/>
                    <pic:cNvPicPr/>
                  </pic:nvPicPr>
                  <pic:blipFill>
                    <a:blip r:embed="rId25"/>
                    <a:stretch>
                      <a:fillRect/>
                    </a:stretch>
                  </pic:blipFill>
                  <pic:spPr>
                    <a:xfrm>
                      <a:off x="0" y="0"/>
                      <a:ext cx="4861193" cy="2305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85DBC" w14:textId="03E1350D" w:rsidR="00311D6D" w:rsidRDefault="00311D6D" w:rsidP="00311D6D">
      <w:pPr>
        <w:pStyle w:val="Caption"/>
      </w:pPr>
      <w:bookmarkStart w:id="88" w:name="_Toc216516080"/>
      <w:r>
        <w:t xml:space="preserve">Hình </w:t>
      </w:r>
      <w:fldSimple w:instr=" STYLEREF 1 \s ">
        <w:r w:rsidR="00D05BEB">
          <w:rPr>
            <w:noProof/>
          </w:rPr>
          <w:t>4</w:t>
        </w:r>
      </w:fldSimple>
      <w:r w:rsidR="001D6956">
        <w:t>.</w:t>
      </w:r>
      <w:fldSimple w:instr=" SEQ Hình \* ARABIC \s 1 ">
        <w:r w:rsidR="00D05BEB">
          <w:rPr>
            <w:noProof/>
          </w:rPr>
          <w:t>12</w:t>
        </w:r>
      </w:fldSimple>
      <w:r>
        <w:t xml:space="preserve"> Ảnh thực nghiệm thứ 8</w:t>
      </w:r>
      <w:bookmarkEnd w:id="88"/>
    </w:p>
    <w:p w14:paraId="4EA1D312" w14:textId="77777777" w:rsidR="00311D6D" w:rsidRPr="00311D6D" w:rsidRDefault="00311D6D" w:rsidP="00311D6D">
      <w:pPr>
        <w:pStyle w:val="Nidungvnbn"/>
      </w:pPr>
    </w:p>
    <w:p w14:paraId="1AADF4CA" w14:textId="40E87035" w:rsidR="00311D6D" w:rsidRDefault="00311D6D" w:rsidP="00311D6D">
      <w:pPr>
        <w:pStyle w:val="Nidungvnbn"/>
        <w:tabs>
          <w:tab w:val="left" w:pos="5387"/>
        </w:tabs>
      </w:pPr>
      <w:r>
        <w:t>Với câu text đưa vào, “Quốc Khánh thông minh ngây thơ”. Không lý do gì câu này lại là TOXIC, nên hệ thống trả về CLEAN. Audio đưa vào với câu gốc là câu như trên “Cái gì vậy má nói nữa đi hi hi”. Nên hệ thống cũng đưa ra kết quả CLEAN. Bức ảnh trên chúng tôi đã đổi sang bức ảnh khác.</w:t>
      </w:r>
    </w:p>
    <w:p w14:paraId="59333FC3" w14:textId="77777777" w:rsidR="00311D6D" w:rsidRDefault="00311D6D" w:rsidP="00311D6D">
      <w:pPr>
        <w:pStyle w:val="Nidungvnbn"/>
        <w:tabs>
          <w:tab w:val="left" w:pos="5387"/>
        </w:tabs>
      </w:pPr>
    </w:p>
    <w:p w14:paraId="1A420A36" w14:textId="77777777" w:rsidR="00311D6D" w:rsidRDefault="00311D6D" w:rsidP="00311D6D">
      <w:pPr>
        <w:pStyle w:val="Nidungvnbn"/>
        <w:tabs>
          <w:tab w:val="left" w:pos="5387"/>
        </w:tabs>
      </w:pPr>
    </w:p>
    <w:p w14:paraId="091B5DAC" w14:textId="77777777" w:rsidR="00311D6D" w:rsidRDefault="00311D6D" w:rsidP="00311D6D">
      <w:pPr>
        <w:pStyle w:val="Nidungvnbn"/>
        <w:keepNext/>
        <w:tabs>
          <w:tab w:val="left" w:pos="5387"/>
        </w:tabs>
        <w:jc w:val="center"/>
      </w:pPr>
      <w:r>
        <w:rPr>
          <w:noProof/>
        </w:rPr>
        <w:lastRenderedPageBreak/>
        <w:drawing>
          <wp:inline distT="0" distB="0" distL="0" distR="0" wp14:anchorId="674F9D83" wp14:editId="65EE46E9">
            <wp:extent cx="3097496" cy="6880302"/>
            <wp:effectExtent l="0" t="0" r="8255" b="0"/>
            <wp:docPr id="1145138207"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38207" name="Picture 2" descr="A screenshot of a pho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00297" cy="6886523"/>
                    </a:xfrm>
                    <a:prstGeom prst="rect">
                      <a:avLst/>
                    </a:prstGeom>
                  </pic:spPr>
                </pic:pic>
              </a:graphicData>
            </a:graphic>
          </wp:inline>
        </w:drawing>
      </w:r>
    </w:p>
    <w:p w14:paraId="63EB7844" w14:textId="559F90B1" w:rsidR="00311D6D" w:rsidRDefault="00311D6D" w:rsidP="00311D6D">
      <w:pPr>
        <w:pStyle w:val="Caption"/>
      </w:pPr>
      <w:bookmarkStart w:id="89" w:name="_Toc216516081"/>
      <w:r>
        <w:t xml:space="preserve">Hình </w:t>
      </w:r>
      <w:fldSimple w:instr=" STYLEREF 1 \s ">
        <w:r w:rsidR="00D05BEB">
          <w:rPr>
            <w:noProof/>
          </w:rPr>
          <w:t>4</w:t>
        </w:r>
      </w:fldSimple>
      <w:r w:rsidR="001D6956">
        <w:t>.</w:t>
      </w:r>
      <w:fldSimple w:instr=" SEQ Hình \* ARABIC \s 1 ">
        <w:r w:rsidR="00D05BEB">
          <w:rPr>
            <w:noProof/>
          </w:rPr>
          <w:t>13</w:t>
        </w:r>
      </w:fldSimple>
      <w:r>
        <w:t xml:space="preserve"> Ảnh chụp từ tiktok về 1 đoạn ngắn phim “Gió Ngang Quãng Trời Xanh”</w:t>
      </w:r>
      <w:bookmarkEnd w:id="89"/>
    </w:p>
    <w:p w14:paraId="6DDC12B8" w14:textId="77777777" w:rsidR="00311D6D" w:rsidRPr="00311D6D" w:rsidRDefault="00311D6D" w:rsidP="00311D6D">
      <w:pPr>
        <w:pStyle w:val="Nidungvnbn"/>
      </w:pPr>
    </w:p>
    <w:p w14:paraId="3F8432BA" w14:textId="5E5FF6EB" w:rsidR="00311D6D" w:rsidRPr="00311D6D" w:rsidRDefault="00311D6D" w:rsidP="00311D6D">
      <w:pPr>
        <w:pStyle w:val="Nidungvnbn"/>
      </w:pPr>
      <w:r>
        <w:lastRenderedPageBreak/>
        <w:t>Ảnh chụp trên nói về bộ phim truyện đang được công chiếu trên VTV, đài truyền hình Việt Nam. Trong ảnh cho thấy ko hề có từ nào toxic độc hại, nên hệ thống đã quét và trả về CLEAN. Tổng thể ta có kết quả cuối cùng là Sạch CLEAN.</w:t>
      </w:r>
    </w:p>
    <w:p w14:paraId="0A03699B" w14:textId="77777777" w:rsidR="00311D6D" w:rsidRDefault="00311D6D" w:rsidP="00311D6D">
      <w:pPr>
        <w:pStyle w:val="Nidungvnbn"/>
        <w:keepNext/>
        <w:tabs>
          <w:tab w:val="left" w:pos="5387"/>
        </w:tabs>
      </w:pPr>
      <w:r w:rsidRPr="00311D6D">
        <w:rPr>
          <w:noProof/>
        </w:rPr>
        <w:drawing>
          <wp:inline distT="0" distB="0" distL="0" distR="0" wp14:anchorId="1E9CF2FC" wp14:editId="7513B72B">
            <wp:extent cx="4857307" cy="2232692"/>
            <wp:effectExtent l="76200" t="76200" r="133985" b="129540"/>
            <wp:docPr id="512227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27974" name="Picture 1" descr="A screenshot of a computer&#10;&#10;AI-generated content may be incorrect."/>
                    <pic:cNvPicPr/>
                  </pic:nvPicPr>
                  <pic:blipFill>
                    <a:blip r:embed="rId27"/>
                    <a:stretch>
                      <a:fillRect/>
                    </a:stretch>
                  </pic:blipFill>
                  <pic:spPr>
                    <a:xfrm>
                      <a:off x="0" y="0"/>
                      <a:ext cx="4861710" cy="2234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7A0086" w14:textId="4CB7A77E" w:rsidR="00BC162D" w:rsidRDefault="00311D6D" w:rsidP="00311D6D">
      <w:pPr>
        <w:pStyle w:val="Caption"/>
      </w:pPr>
      <w:bookmarkStart w:id="90" w:name="_Toc216516082"/>
      <w:r>
        <w:t xml:space="preserve">Hình </w:t>
      </w:r>
      <w:fldSimple w:instr=" STYLEREF 1 \s ">
        <w:r w:rsidR="00D05BEB">
          <w:rPr>
            <w:noProof/>
          </w:rPr>
          <w:t>4</w:t>
        </w:r>
      </w:fldSimple>
      <w:r w:rsidR="001D6956">
        <w:t>.</w:t>
      </w:r>
      <w:fldSimple w:instr=" SEQ Hình \* ARABIC \s 1 ">
        <w:r w:rsidR="00D05BEB">
          <w:rPr>
            <w:noProof/>
          </w:rPr>
          <w:t>14</w:t>
        </w:r>
      </w:fldSimple>
      <w:r>
        <w:t xml:space="preserve"> Ảnh thực nghiệm thứ 9</w:t>
      </w:r>
      <w:bookmarkEnd w:id="90"/>
    </w:p>
    <w:p w14:paraId="7C4D243E" w14:textId="77777777" w:rsidR="00311D6D" w:rsidRDefault="00311D6D" w:rsidP="00BC162D">
      <w:pPr>
        <w:pStyle w:val="Nidungvnbn"/>
        <w:tabs>
          <w:tab w:val="left" w:pos="5387"/>
        </w:tabs>
      </w:pPr>
    </w:p>
    <w:p w14:paraId="2A098FD1" w14:textId="39795447" w:rsidR="00311D6D" w:rsidRDefault="00311D6D" w:rsidP="00BC162D">
      <w:pPr>
        <w:pStyle w:val="Nidungvnbn"/>
        <w:tabs>
          <w:tab w:val="left" w:pos="5387"/>
        </w:tabs>
      </w:pPr>
      <w:r>
        <w:t>Hệ thống nhận định text vô hại. Tuy nhiên đối với kênh audio, đoạn audio đưa vào có nhiều từ xúc phạm toxic, thậm chí lặp lại 3 lần. Kênh ảnh mặc dù đã quét qua toàn bộ ảnh, nhưng theo đúng như hình, chính xác ko hề có từ ngu nào ở trong ảnh.</w:t>
      </w:r>
    </w:p>
    <w:p w14:paraId="4A4F2B15" w14:textId="77777777" w:rsidR="00311D6D" w:rsidRDefault="00311D6D" w:rsidP="00311D6D">
      <w:pPr>
        <w:pStyle w:val="Nidungvnbn"/>
        <w:keepNext/>
        <w:tabs>
          <w:tab w:val="left" w:pos="5387"/>
        </w:tabs>
      </w:pPr>
      <w:r>
        <w:rPr>
          <w:noProof/>
        </w:rPr>
        <w:drawing>
          <wp:inline distT="0" distB="0" distL="0" distR="0" wp14:anchorId="229D95C8" wp14:editId="0E1B7EFF">
            <wp:extent cx="4816549" cy="2709480"/>
            <wp:effectExtent l="0" t="0" r="3175" b="0"/>
            <wp:docPr id="49492639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6397" name="Picture 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9385" cy="2711075"/>
                    </a:xfrm>
                    <a:prstGeom prst="rect">
                      <a:avLst/>
                    </a:prstGeom>
                  </pic:spPr>
                </pic:pic>
              </a:graphicData>
            </a:graphic>
          </wp:inline>
        </w:drawing>
      </w:r>
    </w:p>
    <w:p w14:paraId="4F5CEBB2" w14:textId="5E96EEA2" w:rsidR="00311D6D" w:rsidRDefault="00311D6D" w:rsidP="00311D6D">
      <w:pPr>
        <w:pStyle w:val="Caption"/>
      </w:pPr>
      <w:bookmarkStart w:id="91" w:name="_Toc216516083"/>
      <w:r>
        <w:t xml:space="preserve">Hình </w:t>
      </w:r>
      <w:fldSimple w:instr=" STYLEREF 1 \s ">
        <w:r w:rsidR="00D05BEB">
          <w:rPr>
            <w:noProof/>
          </w:rPr>
          <w:t>4</w:t>
        </w:r>
      </w:fldSimple>
      <w:r w:rsidR="001D6956">
        <w:t>.</w:t>
      </w:r>
      <w:fldSimple w:instr=" SEQ Hình \* ARABIC \s 1 ">
        <w:r w:rsidR="00D05BEB">
          <w:rPr>
            <w:noProof/>
          </w:rPr>
          <w:t>15</w:t>
        </w:r>
      </w:fldSimple>
      <w:r>
        <w:t xml:space="preserve"> Ảnh kết quả sau trận đấu của game NARAKA BLADEPOINT</w:t>
      </w:r>
      <w:bookmarkEnd w:id="91"/>
    </w:p>
    <w:p w14:paraId="7C858CC2" w14:textId="77777777" w:rsidR="00956394" w:rsidRPr="00956394" w:rsidRDefault="00956394" w:rsidP="00956394">
      <w:pPr>
        <w:pStyle w:val="Nidungvnbn"/>
      </w:pPr>
    </w:p>
    <w:p w14:paraId="6E4C7EA6" w14:textId="117C2F27" w:rsidR="00311D6D" w:rsidRDefault="00311D6D" w:rsidP="00311D6D">
      <w:pPr>
        <w:pStyle w:val="Nidungvnbn"/>
      </w:pPr>
      <w:r>
        <w:lastRenderedPageBreak/>
        <w:t xml:space="preserve">Ảnh trên cho thấy rằng ngoài tên nhân vật, thành tích, số sát thương và các chỉ số khác, không có từ “ngu” nào bên trong. Cho nên hệ thống đã sai sót và nhận định sai. Đó là lý do Kết quả cuối cùng mà hệ thống đưa ra là RẤT ĐỘC HẠI và in đậm đỏ, khác với kết quả trên </w:t>
      </w:r>
      <w:r w:rsidR="00956394">
        <w:t>chỉ dừng lại ở múc độc hại và in màu vàng.</w:t>
      </w:r>
    </w:p>
    <w:p w14:paraId="2BCEF095" w14:textId="77777777" w:rsidR="00956394" w:rsidRDefault="00956394" w:rsidP="00311D6D">
      <w:pPr>
        <w:pStyle w:val="Nidungvnbn"/>
      </w:pPr>
    </w:p>
    <w:p w14:paraId="07CE1534" w14:textId="77777777" w:rsidR="00A32E95" w:rsidRDefault="00A32E95" w:rsidP="00A32E95">
      <w:pPr>
        <w:pStyle w:val="Nidungvnbn"/>
        <w:keepNext/>
      </w:pPr>
      <w:r w:rsidRPr="00A32E95">
        <w:rPr>
          <w:noProof/>
        </w:rPr>
        <w:drawing>
          <wp:inline distT="0" distB="0" distL="0" distR="0" wp14:anchorId="66103246" wp14:editId="73F48E9A">
            <wp:extent cx="4384288" cy="2081127"/>
            <wp:effectExtent l="76200" t="76200" r="130810" b="128905"/>
            <wp:docPr id="134296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66929" name=""/>
                    <pic:cNvPicPr/>
                  </pic:nvPicPr>
                  <pic:blipFill>
                    <a:blip r:embed="rId29"/>
                    <a:stretch>
                      <a:fillRect/>
                    </a:stretch>
                  </pic:blipFill>
                  <pic:spPr>
                    <a:xfrm>
                      <a:off x="0" y="0"/>
                      <a:ext cx="4390421" cy="2084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54A8C" w14:textId="7EA0C0D1" w:rsidR="00A32E95" w:rsidRDefault="00A32E95" w:rsidP="00A32E95">
      <w:pPr>
        <w:pStyle w:val="Caption"/>
      </w:pPr>
      <w:bookmarkStart w:id="92" w:name="_Toc216516084"/>
      <w:r>
        <w:t xml:space="preserve">Hình </w:t>
      </w:r>
      <w:fldSimple w:instr=" STYLEREF 1 \s ">
        <w:r w:rsidR="00D05BEB">
          <w:rPr>
            <w:noProof/>
          </w:rPr>
          <w:t>4</w:t>
        </w:r>
      </w:fldSimple>
      <w:r w:rsidR="001D6956">
        <w:t>.</w:t>
      </w:r>
      <w:fldSimple w:instr=" SEQ Hình \* ARABIC \s 1 ">
        <w:r w:rsidR="00D05BEB">
          <w:rPr>
            <w:noProof/>
          </w:rPr>
          <w:t>16</w:t>
        </w:r>
      </w:fldSimple>
      <w:r>
        <w:t xml:space="preserve"> </w:t>
      </w:r>
      <w:r w:rsidR="000A244B">
        <w:t>Ảnh thực nghiệm thứ 10</w:t>
      </w:r>
      <w:bookmarkEnd w:id="92"/>
    </w:p>
    <w:p w14:paraId="6CFAF445" w14:textId="4C41DC78" w:rsidR="000A244B" w:rsidRDefault="000A244B" w:rsidP="000A244B">
      <w:pPr>
        <w:pStyle w:val="Nidungvnbn"/>
      </w:pPr>
    </w:p>
    <w:p w14:paraId="674FBE71" w14:textId="6B3BB650" w:rsidR="00956394" w:rsidRDefault="000A244B" w:rsidP="000A244B">
      <w:pPr>
        <w:pStyle w:val="Nidungvnbn"/>
      </w:pPr>
      <w:r>
        <w:t>Vẫn giữ nguyên đoạn text trên là “Quốc Khánh thông minh ngây thơ”.</w:t>
      </w:r>
      <w:r w:rsidR="00CE4387">
        <w:t xml:space="preserve"> Và đoạn text “Con mẹ mày con me may con me may” và kết quả trả về là độc hại. Tôi chỉ thay đổi một bức ảnh khác.</w:t>
      </w:r>
    </w:p>
    <w:p w14:paraId="6ED377E1" w14:textId="77777777" w:rsidR="00CE4387" w:rsidRDefault="00CE4387" w:rsidP="00CE4387">
      <w:pPr>
        <w:pStyle w:val="Nidungvnbn"/>
        <w:keepNext/>
      </w:pPr>
      <w:r>
        <w:rPr>
          <w:noProof/>
        </w:rPr>
        <w:lastRenderedPageBreak/>
        <w:drawing>
          <wp:inline distT="0" distB="0" distL="0" distR="0" wp14:anchorId="6DE40F26" wp14:editId="7FC39AED">
            <wp:extent cx="5071731" cy="2853029"/>
            <wp:effectExtent l="0" t="0" r="0" b="5080"/>
            <wp:docPr id="460876936"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6936" name="Picture 4" descr="A screenshot of a video gam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3909" cy="2854254"/>
                    </a:xfrm>
                    <a:prstGeom prst="rect">
                      <a:avLst/>
                    </a:prstGeom>
                  </pic:spPr>
                </pic:pic>
              </a:graphicData>
            </a:graphic>
          </wp:inline>
        </w:drawing>
      </w:r>
    </w:p>
    <w:p w14:paraId="6AF2E179" w14:textId="53600FC2" w:rsidR="00CE4387" w:rsidRDefault="00CE4387" w:rsidP="00CE4387">
      <w:pPr>
        <w:pStyle w:val="Caption"/>
      </w:pPr>
      <w:bookmarkStart w:id="93" w:name="_Toc216516085"/>
      <w:r>
        <w:t xml:space="preserve">Hình </w:t>
      </w:r>
      <w:fldSimple w:instr=" STYLEREF 1 \s ">
        <w:r w:rsidR="00D05BEB">
          <w:rPr>
            <w:noProof/>
          </w:rPr>
          <w:t>4</w:t>
        </w:r>
      </w:fldSimple>
      <w:r w:rsidR="001D6956">
        <w:t>.</w:t>
      </w:r>
      <w:fldSimple w:instr=" SEQ Hình \* ARABIC \s 1 ">
        <w:r w:rsidR="00D05BEB">
          <w:rPr>
            <w:noProof/>
          </w:rPr>
          <w:t>17</w:t>
        </w:r>
      </w:fldSimple>
      <w:r>
        <w:t xml:space="preserve"> Ảnh kết quả trận sau trận đấu Solo Mode</w:t>
      </w:r>
      <w:bookmarkEnd w:id="93"/>
      <w:r>
        <w:t xml:space="preserve"> </w:t>
      </w:r>
    </w:p>
    <w:p w14:paraId="6B0F5E00" w14:textId="64389D2E" w:rsidR="00CE4387" w:rsidRDefault="00CE4387" w:rsidP="00CE4387">
      <w:pPr>
        <w:pStyle w:val="Caption"/>
      </w:pPr>
      <w:r>
        <w:t>của game NARAKA BLADEPOINT</w:t>
      </w:r>
    </w:p>
    <w:p w14:paraId="3A2471C0" w14:textId="77777777" w:rsidR="00CE4387" w:rsidRDefault="00CE4387" w:rsidP="00CE4387">
      <w:pPr>
        <w:pStyle w:val="Nidungvnbn"/>
      </w:pPr>
    </w:p>
    <w:p w14:paraId="0456207E" w14:textId="5A198981" w:rsidR="00CE4387" w:rsidRDefault="00CE4387" w:rsidP="00CE4387">
      <w:pPr>
        <w:pStyle w:val="Nidungvnbn"/>
      </w:pPr>
      <w:r>
        <w:t>Kết quả hệ thống sau khi quét toàn bộ ảnh không phát hiện gì độc hại gì cả.</w:t>
      </w:r>
    </w:p>
    <w:p w14:paraId="0CCCA755" w14:textId="2442C65D" w:rsidR="00CE4387" w:rsidRDefault="00CE4387" w:rsidP="00CE4387">
      <w:pPr>
        <w:pStyle w:val="Nidungvnbn"/>
      </w:pPr>
      <w:r>
        <w:t>So sánh với kết quả thực nghiệm trước đó. Hệ thống sẽ đánh giá kết quả cuối cùng là RẤT ĐỘC HẠI chỉ khi từ 2 kênh đều đưa ra đánh giá dự đoán là TOXIC độc hại. Còn chỉ cần có 1 kênh đưa ra kết quả TOXIC thì kết quả cuối cùng sẽ chỉ đánh giá ở mức độc hại và in màu vàng.</w:t>
      </w:r>
    </w:p>
    <w:p w14:paraId="39678BDD" w14:textId="77777777" w:rsidR="00E06438" w:rsidRDefault="00E06438" w:rsidP="00CE4387">
      <w:pPr>
        <w:pStyle w:val="Nidungvnbn"/>
      </w:pPr>
    </w:p>
    <w:p w14:paraId="0706F239" w14:textId="504FA5B3" w:rsidR="00E06438" w:rsidRDefault="00E06438" w:rsidP="00CE4387">
      <w:pPr>
        <w:pStyle w:val="Nidungvnbn"/>
      </w:pPr>
      <w:r>
        <w:t xml:space="preserve">Với mục tiêu ban đầu là </w:t>
      </w:r>
      <w:r w:rsidR="00CD79C0">
        <w:t xml:space="preserve">hệ thống nhận diện từ ngữ độc hại trên nền tảng tiktok, nhóm chúng tôi tiếp tục thử nghiệm và kiểm tra 3 video sau, kèm ảnh chụp 1  phần comment, và video, caption video sẽ được dán vào ô kiểm tra text, audio sẽ là video tiktok định dạng acc và image, và ta có các kết quả trả về như bên dưới. </w:t>
      </w:r>
    </w:p>
    <w:p w14:paraId="6D25A79D" w14:textId="77777777" w:rsidR="00410B53" w:rsidRDefault="00410B53" w:rsidP="00410B53">
      <w:pPr>
        <w:pStyle w:val="Nidungvnbn"/>
        <w:keepNext/>
      </w:pPr>
      <w:r w:rsidRPr="00410B53">
        <w:rPr>
          <w:noProof/>
        </w:rPr>
        <w:lastRenderedPageBreak/>
        <w:drawing>
          <wp:inline distT="0" distB="0" distL="0" distR="0" wp14:anchorId="7C301DC0" wp14:editId="6FF5E180">
            <wp:extent cx="4761614" cy="2677493"/>
            <wp:effectExtent l="76200" t="76200" r="134620" b="142240"/>
            <wp:docPr id="1021559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9820" name="Picture 1" descr="A screenshot of a computer&#10;&#10;AI-generated content may be incorrect."/>
                    <pic:cNvPicPr/>
                  </pic:nvPicPr>
                  <pic:blipFill>
                    <a:blip r:embed="rId31"/>
                    <a:stretch>
                      <a:fillRect/>
                    </a:stretch>
                  </pic:blipFill>
                  <pic:spPr>
                    <a:xfrm>
                      <a:off x="0" y="0"/>
                      <a:ext cx="4765708" cy="2679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F46B4" w14:textId="7A756A8E" w:rsidR="00410B53" w:rsidRDefault="00410B53" w:rsidP="00410B53">
      <w:pPr>
        <w:pStyle w:val="Caption"/>
      </w:pPr>
      <w:bookmarkStart w:id="94" w:name="_Toc216516086"/>
      <w:r>
        <w:t xml:space="preserve">Hình </w:t>
      </w:r>
      <w:fldSimple w:instr=" STYLEREF 1 \s ">
        <w:r w:rsidR="00D05BEB">
          <w:rPr>
            <w:noProof/>
          </w:rPr>
          <w:t>4</w:t>
        </w:r>
      </w:fldSimple>
      <w:r w:rsidR="001D6956">
        <w:t>.</w:t>
      </w:r>
      <w:fldSimple w:instr=" SEQ Hình \* ARABIC \s 1 ">
        <w:r w:rsidR="00D05BEB">
          <w:rPr>
            <w:noProof/>
          </w:rPr>
          <w:t>18</w:t>
        </w:r>
      </w:fldSimple>
      <w:r>
        <w:t xml:space="preserve"> Thử nghiệm hệ thống bằng video tiktok (1)</w:t>
      </w:r>
      <w:bookmarkEnd w:id="94"/>
    </w:p>
    <w:p w14:paraId="5B3D6458" w14:textId="307228FC" w:rsidR="00410B53" w:rsidRDefault="00410B53" w:rsidP="00CE4387">
      <w:pPr>
        <w:pStyle w:val="Nidungvnbn"/>
      </w:pPr>
      <w:r>
        <w:t xml:space="preserve">Hệ thống đã quét được tương đối nội dung video, tuy nhiên chỉ 1 comment xuất hiện từ mày. Thêm vào đó, kênh text không gây toxic. Nên Hệ thống trả về kết quả CLEAN, tuy nhiên kết quả này tương đối chưa tốt so với kì vọng của chúng tôi. </w:t>
      </w:r>
    </w:p>
    <w:p w14:paraId="252D6439" w14:textId="77777777" w:rsidR="00410B53" w:rsidRDefault="00410B53" w:rsidP="00CE4387">
      <w:pPr>
        <w:pStyle w:val="Nidungvnbn"/>
      </w:pPr>
    </w:p>
    <w:p w14:paraId="410EFB5D" w14:textId="77777777" w:rsidR="00410B53" w:rsidRDefault="00410B53" w:rsidP="00410B53">
      <w:pPr>
        <w:pStyle w:val="Nidungvnbn"/>
        <w:keepNext/>
      </w:pPr>
      <w:r w:rsidRPr="00410B53">
        <w:rPr>
          <w:noProof/>
        </w:rPr>
        <w:drawing>
          <wp:inline distT="0" distB="0" distL="0" distR="0" wp14:anchorId="0BE2DE40" wp14:editId="6B68250D">
            <wp:extent cx="4687186" cy="2635642"/>
            <wp:effectExtent l="76200" t="76200" r="132715" b="127000"/>
            <wp:docPr id="960902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02304" name="Picture 1" descr="A screenshot of a computer&#10;&#10;AI-generated content may be incorrect."/>
                    <pic:cNvPicPr/>
                  </pic:nvPicPr>
                  <pic:blipFill>
                    <a:blip r:embed="rId32"/>
                    <a:stretch>
                      <a:fillRect/>
                    </a:stretch>
                  </pic:blipFill>
                  <pic:spPr>
                    <a:xfrm>
                      <a:off x="0" y="0"/>
                      <a:ext cx="4690324" cy="263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8DBA33" w14:textId="53A7CC52" w:rsidR="00410B53" w:rsidRDefault="00410B53" w:rsidP="00410B53">
      <w:pPr>
        <w:pStyle w:val="Caption"/>
      </w:pPr>
      <w:bookmarkStart w:id="95" w:name="_Toc216516087"/>
      <w:r>
        <w:t xml:space="preserve">Hình </w:t>
      </w:r>
      <w:fldSimple w:instr=" STYLEREF 1 \s ">
        <w:r w:rsidR="00D05BEB">
          <w:rPr>
            <w:noProof/>
          </w:rPr>
          <w:t>4</w:t>
        </w:r>
      </w:fldSimple>
      <w:r w:rsidR="001D6956">
        <w:t>.</w:t>
      </w:r>
      <w:fldSimple w:instr=" SEQ Hình \* ARABIC \s 1 ">
        <w:r w:rsidR="00D05BEB">
          <w:rPr>
            <w:noProof/>
          </w:rPr>
          <w:t>19</w:t>
        </w:r>
      </w:fldSimple>
      <w:r>
        <w:t xml:space="preserve"> Thử nghiệm hệ thống bằng video tiktok (2)</w:t>
      </w:r>
      <w:bookmarkEnd w:id="95"/>
    </w:p>
    <w:p w14:paraId="2A93CC0B" w14:textId="77777777" w:rsidR="00410B53" w:rsidRDefault="00410B53" w:rsidP="00410B53">
      <w:pPr>
        <w:pStyle w:val="Nidungvnbn"/>
        <w:keepNext/>
      </w:pPr>
      <w:r w:rsidRPr="00410B53">
        <w:rPr>
          <w:noProof/>
        </w:rPr>
        <w:lastRenderedPageBreak/>
        <w:drawing>
          <wp:inline distT="0" distB="0" distL="0" distR="0" wp14:anchorId="0E97DE79" wp14:editId="08A6101D">
            <wp:extent cx="5102220" cy="2869019"/>
            <wp:effectExtent l="76200" t="76200" r="137160" b="140970"/>
            <wp:docPr id="1311257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7609" name="Picture 1" descr="A screenshot of a computer&#10;&#10;AI-generated content may be incorrect."/>
                    <pic:cNvPicPr/>
                  </pic:nvPicPr>
                  <pic:blipFill>
                    <a:blip r:embed="rId33"/>
                    <a:stretch>
                      <a:fillRect/>
                    </a:stretch>
                  </pic:blipFill>
                  <pic:spPr>
                    <a:xfrm>
                      <a:off x="0" y="0"/>
                      <a:ext cx="5106470" cy="2871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A3261B" w14:textId="2663A973" w:rsidR="00410B53" w:rsidRDefault="00410B53" w:rsidP="00410B53">
      <w:pPr>
        <w:pStyle w:val="Caption"/>
      </w:pPr>
      <w:bookmarkStart w:id="96" w:name="_Toc216516088"/>
      <w:r>
        <w:t xml:space="preserve">Hình </w:t>
      </w:r>
      <w:fldSimple w:instr=" STYLEREF 1 \s ">
        <w:r w:rsidR="00D05BEB">
          <w:rPr>
            <w:noProof/>
          </w:rPr>
          <w:t>4</w:t>
        </w:r>
      </w:fldSimple>
      <w:r w:rsidR="001D6956">
        <w:t>.</w:t>
      </w:r>
      <w:fldSimple w:instr=" SEQ Hình \* ARABIC \s 1 ">
        <w:r w:rsidR="00D05BEB">
          <w:rPr>
            <w:noProof/>
          </w:rPr>
          <w:t>20</w:t>
        </w:r>
      </w:fldSimple>
      <w:r>
        <w:t xml:space="preserve"> Thử nghiệm hệ thống bằng video tiktok (2)</w:t>
      </w:r>
      <w:bookmarkEnd w:id="96"/>
    </w:p>
    <w:p w14:paraId="65FAEA7A" w14:textId="314A8D16" w:rsidR="00AF6547" w:rsidRDefault="00410B53" w:rsidP="00CE4387">
      <w:pPr>
        <w:pStyle w:val="Nidungvnbn"/>
      </w:pPr>
      <w:r>
        <w:t xml:space="preserve">Hệ thống đã quét được trong lúc video phát, đã có xuất hiện từ ngữ độc hại, điều này là đúng và ngay lập tức hệ thống nhận định đây là một video có tính toxic độc hại. </w:t>
      </w:r>
    </w:p>
    <w:p w14:paraId="420252E7" w14:textId="77777777" w:rsidR="00410B53" w:rsidRDefault="00410B53" w:rsidP="00CE4387">
      <w:pPr>
        <w:pStyle w:val="Nidungvnbn"/>
      </w:pPr>
    </w:p>
    <w:p w14:paraId="2D403AD9" w14:textId="77777777" w:rsidR="00420F10" w:rsidRDefault="002D43DF" w:rsidP="00420F10">
      <w:pPr>
        <w:pStyle w:val="Nidungvnbn"/>
        <w:keepNext/>
      </w:pPr>
      <w:r w:rsidRPr="002D43DF">
        <w:rPr>
          <w:noProof/>
        </w:rPr>
        <w:drawing>
          <wp:inline distT="0" distB="0" distL="0" distR="0" wp14:anchorId="447155B9" wp14:editId="7D205F59">
            <wp:extent cx="5016796" cy="2700517"/>
            <wp:effectExtent l="76200" t="76200" r="127000" b="138430"/>
            <wp:docPr id="69981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8423" name=""/>
                    <pic:cNvPicPr/>
                  </pic:nvPicPr>
                  <pic:blipFill>
                    <a:blip r:embed="rId34"/>
                    <a:stretch>
                      <a:fillRect/>
                    </a:stretch>
                  </pic:blipFill>
                  <pic:spPr>
                    <a:xfrm>
                      <a:off x="0" y="0"/>
                      <a:ext cx="5020259" cy="270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7B83C" w14:textId="244C8C92" w:rsidR="00AF6547" w:rsidRDefault="00420F10" w:rsidP="00616F15">
      <w:pPr>
        <w:pStyle w:val="Caption"/>
      </w:pPr>
      <w:bookmarkStart w:id="97" w:name="_Toc216516089"/>
      <w:r>
        <w:t xml:space="preserve">Hình </w:t>
      </w:r>
      <w:fldSimple w:instr=" STYLEREF 1 \s ">
        <w:r w:rsidR="00D05BEB">
          <w:rPr>
            <w:noProof/>
          </w:rPr>
          <w:t>4</w:t>
        </w:r>
      </w:fldSimple>
      <w:r w:rsidR="001D6956">
        <w:t>.</w:t>
      </w:r>
      <w:fldSimple w:instr=" SEQ Hình \* ARABIC \s 1 ">
        <w:r w:rsidR="00D05BEB">
          <w:rPr>
            <w:noProof/>
          </w:rPr>
          <w:t>21</w:t>
        </w:r>
      </w:fldSimple>
      <w:r>
        <w:t xml:space="preserve"> Thử nghiệm hệ thống bằng video tiktok (3)</w:t>
      </w:r>
      <w:bookmarkEnd w:id="97"/>
    </w:p>
    <w:p w14:paraId="48CD39EA" w14:textId="71670279" w:rsidR="00616F15" w:rsidRDefault="002D43DF" w:rsidP="00616F15">
      <w:pPr>
        <w:pStyle w:val="Nidungvnbn"/>
      </w:pPr>
      <w:r>
        <w:lastRenderedPageBreak/>
        <w:t>Đến với video thứ 3 thì hệ thống đã quét được rất nhiều lời thoại của các nhân vật trong video 1 cách rõ ràng, bên cạnh đó kiểm tra text và ảnh cũng cho thấy cực nhiều từ không phù hợp, dẫn đến kết quả cuối cùng của hệ thống đưa ra là CỰC KỲ ĐỘC HẠI.</w:t>
      </w:r>
    </w:p>
    <w:p w14:paraId="5F31FC56" w14:textId="201204BF" w:rsidR="00616F15" w:rsidRDefault="00616F15" w:rsidP="00CE4387">
      <w:pPr>
        <w:pStyle w:val="Nidungvnbn"/>
      </w:pPr>
      <w:r>
        <w:t>Nhóm tiếp tục thu thập thêm một số video khác để kiểm thử hệ thống</w:t>
      </w:r>
    </w:p>
    <w:p w14:paraId="65193958" w14:textId="77777777" w:rsidR="00616F15" w:rsidRDefault="00616F15" w:rsidP="00616F15">
      <w:pPr>
        <w:pStyle w:val="Nidungvnbn"/>
        <w:keepNext/>
      </w:pPr>
      <w:r w:rsidRPr="00616F15">
        <w:rPr>
          <w:noProof/>
        </w:rPr>
        <w:drawing>
          <wp:inline distT="0" distB="0" distL="0" distR="0" wp14:anchorId="604BD8B3" wp14:editId="7C9FAB46">
            <wp:extent cx="4759580" cy="2401186"/>
            <wp:effectExtent l="76200" t="76200" r="136525" b="132715"/>
            <wp:docPr id="884422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22979" name="Picture 1" descr="A screenshot of a computer&#10;&#10;AI-generated content may be incorrect."/>
                    <pic:cNvPicPr/>
                  </pic:nvPicPr>
                  <pic:blipFill>
                    <a:blip r:embed="rId35"/>
                    <a:stretch>
                      <a:fillRect/>
                    </a:stretch>
                  </pic:blipFill>
                  <pic:spPr>
                    <a:xfrm>
                      <a:off x="0" y="0"/>
                      <a:ext cx="4766830" cy="240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B3072" w14:textId="6E0837AC" w:rsidR="00616F15" w:rsidRDefault="00616F15" w:rsidP="00616F15">
      <w:pPr>
        <w:pStyle w:val="Caption"/>
      </w:pPr>
      <w:bookmarkStart w:id="98" w:name="_Toc216516090"/>
      <w:r>
        <w:t xml:space="preserve">Hình </w:t>
      </w:r>
      <w:fldSimple w:instr=" STYLEREF 1 \s ">
        <w:r w:rsidR="00D05BEB">
          <w:rPr>
            <w:noProof/>
          </w:rPr>
          <w:t>4</w:t>
        </w:r>
      </w:fldSimple>
      <w:r w:rsidR="001D6956">
        <w:t>.</w:t>
      </w:r>
      <w:fldSimple w:instr=" SEQ Hình \* ARABIC \s 1 ">
        <w:r w:rsidR="00D05BEB">
          <w:rPr>
            <w:noProof/>
          </w:rPr>
          <w:t>22</w:t>
        </w:r>
      </w:fldSimple>
      <w:r>
        <w:t xml:space="preserve"> Thử nghiệm hệ thống bằng video tiktok (4)</w:t>
      </w:r>
      <w:bookmarkEnd w:id="98"/>
    </w:p>
    <w:p w14:paraId="1652B179" w14:textId="7D646C44" w:rsidR="00616F15" w:rsidRDefault="00616F15" w:rsidP="00616F15">
      <w:pPr>
        <w:pStyle w:val="Nidungvnbn"/>
      </w:pPr>
      <w:r>
        <w:t>Có thể thấy trong voice có chứa rất nhiều từ độc hại, không chỉ vậy, chính nội dung ở phía ngoài video cũng được hệ thống phát hiện. Và kết quả cuối cùng được đánh giá là vô cùng độc hại.</w:t>
      </w:r>
    </w:p>
    <w:p w14:paraId="42D9B173" w14:textId="77777777" w:rsidR="00616F15" w:rsidRDefault="00616F15" w:rsidP="00616F15">
      <w:pPr>
        <w:pStyle w:val="Nidungvnbn"/>
        <w:keepNext/>
      </w:pPr>
      <w:r w:rsidRPr="00616F15">
        <w:rPr>
          <w:noProof/>
        </w:rPr>
        <w:drawing>
          <wp:inline distT="0" distB="0" distL="0" distR="0" wp14:anchorId="15E15DC8" wp14:editId="5E78B427">
            <wp:extent cx="4836042" cy="2285659"/>
            <wp:effectExtent l="76200" t="76200" r="136525" b="133985"/>
            <wp:docPr id="1331468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68258" name="Picture 1" descr="A screenshot of a computer&#10;&#10;AI-generated content may be incorrect."/>
                    <pic:cNvPicPr/>
                  </pic:nvPicPr>
                  <pic:blipFill>
                    <a:blip r:embed="rId36"/>
                    <a:stretch>
                      <a:fillRect/>
                    </a:stretch>
                  </pic:blipFill>
                  <pic:spPr>
                    <a:xfrm>
                      <a:off x="0" y="0"/>
                      <a:ext cx="4839851" cy="2287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613340" w14:textId="7035BECA" w:rsidR="00616F15" w:rsidRDefault="00616F15" w:rsidP="00616F15">
      <w:pPr>
        <w:pStyle w:val="Caption"/>
      </w:pPr>
      <w:bookmarkStart w:id="99" w:name="_Toc216516091"/>
      <w:r>
        <w:t xml:space="preserve">Hình </w:t>
      </w:r>
      <w:fldSimple w:instr=" STYLEREF 1 \s ">
        <w:r w:rsidR="00D05BEB">
          <w:rPr>
            <w:noProof/>
          </w:rPr>
          <w:t>4</w:t>
        </w:r>
      </w:fldSimple>
      <w:r w:rsidR="001D6956">
        <w:t>.</w:t>
      </w:r>
      <w:fldSimple w:instr=" SEQ Hình \* ARABIC \s 1 ">
        <w:r w:rsidR="00D05BEB">
          <w:rPr>
            <w:noProof/>
          </w:rPr>
          <w:t>23</w:t>
        </w:r>
      </w:fldSimple>
      <w:r>
        <w:t xml:space="preserve"> Thử nghiệm hệ thống bằng video tiktok (5)</w:t>
      </w:r>
      <w:bookmarkEnd w:id="99"/>
    </w:p>
    <w:p w14:paraId="49DD8BEB" w14:textId="6AF80B6B" w:rsidR="00616F15" w:rsidRDefault="00616F15" w:rsidP="00616F15">
      <w:pPr>
        <w:pStyle w:val="Caption"/>
      </w:pPr>
    </w:p>
    <w:p w14:paraId="1179FC80" w14:textId="77777777" w:rsidR="00616F15" w:rsidRDefault="00616F15" w:rsidP="00616F15">
      <w:pPr>
        <w:pStyle w:val="Nidungvnbn"/>
        <w:keepNext/>
      </w:pPr>
      <w:r w:rsidRPr="00616F15">
        <w:rPr>
          <w:noProof/>
        </w:rPr>
        <w:drawing>
          <wp:inline distT="0" distB="0" distL="0" distR="0" wp14:anchorId="3669FE56" wp14:editId="6F11C16D">
            <wp:extent cx="5251541" cy="2539410"/>
            <wp:effectExtent l="76200" t="76200" r="139700" b="127635"/>
            <wp:docPr id="272436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6891" name="Picture 1" descr="A screenshot of a computer&#10;&#10;AI-generated content may be incorrect."/>
                    <pic:cNvPicPr/>
                  </pic:nvPicPr>
                  <pic:blipFill>
                    <a:blip r:embed="rId37"/>
                    <a:stretch>
                      <a:fillRect/>
                    </a:stretch>
                  </pic:blipFill>
                  <pic:spPr>
                    <a:xfrm>
                      <a:off x="0" y="0"/>
                      <a:ext cx="5257563" cy="2542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F6366" w14:textId="37E4CEEF" w:rsidR="00616F15" w:rsidRDefault="00616F15" w:rsidP="00616F15">
      <w:pPr>
        <w:pStyle w:val="Caption"/>
      </w:pPr>
      <w:bookmarkStart w:id="100" w:name="_Toc216516092"/>
      <w:r>
        <w:t xml:space="preserve">Hình </w:t>
      </w:r>
      <w:fldSimple w:instr=" STYLEREF 1 \s ">
        <w:r w:rsidR="00D05BEB">
          <w:rPr>
            <w:noProof/>
          </w:rPr>
          <w:t>4</w:t>
        </w:r>
      </w:fldSimple>
      <w:r w:rsidR="001D6956">
        <w:t>.</w:t>
      </w:r>
      <w:fldSimple w:instr=" SEQ Hình \* ARABIC \s 1 ">
        <w:r w:rsidR="00D05BEB">
          <w:rPr>
            <w:noProof/>
          </w:rPr>
          <w:t>24</w:t>
        </w:r>
      </w:fldSimple>
      <w:r>
        <w:t xml:space="preserve"> Thử nghiệm hệ thống bằng video tiktok (6)</w:t>
      </w:r>
      <w:bookmarkEnd w:id="100"/>
    </w:p>
    <w:p w14:paraId="1DAFD14E" w14:textId="1EAA7405" w:rsidR="00616F15" w:rsidRDefault="00616F15" w:rsidP="00616F15">
      <w:pPr>
        <w:pStyle w:val="Nidungvnbn"/>
        <w:ind w:firstLine="0"/>
      </w:pPr>
      <w:r>
        <w:tab/>
        <w:t>Tương tự như các kiểm thử trước đó, không chỉ riêng voice của video có chứa từ độc hại toxic, đến cả nội dung trong các video cũng được hệ thống xem xét và phát hiện, dẫn đến kết quả vẫn là vô cùng độc hại.</w:t>
      </w:r>
    </w:p>
    <w:p w14:paraId="5DAAAFCB" w14:textId="77777777" w:rsidR="00616F15" w:rsidRDefault="00616F15" w:rsidP="00616F15">
      <w:pPr>
        <w:pStyle w:val="Nidungvnbn"/>
        <w:keepNext/>
        <w:ind w:firstLine="0"/>
      </w:pPr>
      <w:r>
        <w:tab/>
      </w:r>
      <w:r>
        <w:tab/>
      </w:r>
      <w:r w:rsidRPr="00616F15">
        <w:rPr>
          <w:noProof/>
        </w:rPr>
        <w:drawing>
          <wp:inline distT="0" distB="0" distL="0" distR="0" wp14:anchorId="05C2B417" wp14:editId="46BABA1C">
            <wp:extent cx="4742558" cy="2369928"/>
            <wp:effectExtent l="76200" t="76200" r="134620" b="125730"/>
            <wp:docPr id="323196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96964" name="Picture 1" descr="A screenshot of a computer&#10;&#10;AI-generated content may be incorrect."/>
                    <pic:cNvPicPr/>
                  </pic:nvPicPr>
                  <pic:blipFill>
                    <a:blip r:embed="rId38"/>
                    <a:stretch>
                      <a:fillRect/>
                    </a:stretch>
                  </pic:blipFill>
                  <pic:spPr>
                    <a:xfrm>
                      <a:off x="0" y="0"/>
                      <a:ext cx="4752727" cy="2375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EAF773" w14:textId="108778BC" w:rsidR="00616F15" w:rsidRDefault="00616F15" w:rsidP="00616F15">
      <w:pPr>
        <w:pStyle w:val="Caption"/>
      </w:pPr>
      <w:bookmarkStart w:id="101" w:name="_Toc216516093"/>
      <w:r>
        <w:t xml:space="preserve">Hình </w:t>
      </w:r>
      <w:fldSimple w:instr=" STYLEREF 1 \s ">
        <w:r w:rsidR="00D05BEB">
          <w:rPr>
            <w:noProof/>
          </w:rPr>
          <w:t>4</w:t>
        </w:r>
      </w:fldSimple>
      <w:r w:rsidR="001D6956">
        <w:t>.</w:t>
      </w:r>
      <w:fldSimple w:instr=" SEQ Hình \* ARABIC \s 1 ">
        <w:r w:rsidR="00D05BEB">
          <w:rPr>
            <w:noProof/>
          </w:rPr>
          <w:t>25</w:t>
        </w:r>
      </w:fldSimple>
      <w:r>
        <w:t xml:space="preserve"> Thử nghiệm hệ thống bằng video tiktok (7)</w:t>
      </w:r>
      <w:bookmarkEnd w:id="101"/>
    </w:p>
    <w:p w14:paraId="0358C003" w14:textId="5D81B31D" w:rsidR="00616F15" w:rsidRDefault="00616F15" w:rsidP="00616F15">
      <w:pPr>
        <w:pStyle w:val="Nidungvnbn"/>
      </w:pPr>
      <w:r>
        <w:lastRenderedPageBreak/>
        <w:t>Với nội dung voice là “đồi trụy, dâm ô” đây là 2 từ độc hại. Tuy nhiên hệ thống đã không nhận dạng được đầy đủ từ ngữ trong đoạn voice của video trên. Tuy nhiên, nhìn vào những từ ngữ trên ảnh input vẫn có một số từ ngữ không phù hợp.</w:t>
      </w:r>
    </w:p>
    <w:p w14:paraId="73BB49AD" w14:textId="77777777" w:rsidR="00B82EF4" w:rsidRDefault="00B82EF4" w:rsidP="00B82EF4">
      <w:pPr>
        <w:pStyle w:val="Nidungvnbn"/>
        <w:keepNext/>
      </w:pPr>
      <w:r w:rsidRPr="00B82EF4">
        <w:rPr>
          <w:noProof/>
        </w:rPr>
        <w:drawing>
          <wp:inline distT="0" distB="0" distL="0" distR="0" wp14:anchorId="41BAE5B5" wp14:editId="1B3B0386">
            <wp:extent cx="5579745" cy="2814320"/>
            <wp:effectExtent l="76200" t="76200" r="135255" b="138430"/>
            <wp:docPr id="2057662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2177" name="Picture 1" descr="A screenshot of a computer&#10;&#10;AI-generated content may be incorrect."/>
                    <pic:cNvPicPr/>
                  </pic:nvPicPr>
                  <pic:blipFill>
                    <a:blip r:embed="rId39"/>
                    <a:stretch>
                      <a:fillRect/>
                    </a:stretch>
                  </pic:blipFill>
                  <pic:spPr>
                    <a:xfrm>
                      <a:off x="0" y="0"/>
                      <a:ext cx="5579745" cy="2814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AB680D" w14:textId="6E5372AB" w:rsidR="00616F15" w:rsidRDefault="00B82EF4" w:rsidP="00B82EF4">
      <w:pPr>
        <w:pStyle w:val="Caption"/>
      </w:pPr>
      <w:bookmarkStart w:id="102" w:name="_Toc216516094"/>
      <w:r>
        <w:t xml:space="preserve">Hình </w:t>
      </w:r>
      <w:fldSimple w:instr=" STYLEREF 1 \s ">
        <w:r w:rsidR="00D05BEB">
          <w:rPr>
            <w:noProof/>
          </w:rPr>
          <w:t>4</w:t>
        </w:r>
      </w:fldSimple>
      <w:r w:rsidR="001D6956">
        <w:t>.</w:t>
      </w:r>
      <w:fldSimple w:instr=" SEQ Hình \* ARABIC \s 1 ">
        <w:r w:rsidR="00D05BEB">
          <w:rPr>
            <w:noProof/>
          </w:rPr>
          <w:t>26</w:t>
        </w:r>
      </w:fldSimple>
      <w:r>
        <w:t xml:space="preserve"> Thử nghiệm hệ thống bằng video tiktok (8)</w:t>
      </w:r>
      <w:bookmarkEnd w:id="102"/>
    </w:p>
    <w:p w14:paraId="30899A3C" w14:textId="72E914AD" w:rsidR="00B82EF4" w:rsidRPr="00B82EF4" w:rsidRDefault="00B82EF4" w:rsidP="00B82EF4">
      <w:pPr>
        <w:pStyle w:val="Nidungvnbn"/>
      </w:pPr>
      <w:r>
        <w:t>Vốn dĩ trong voice đã có từ độc hại, nhưng theo phân tích ảnh thì hệ thống lại không bắt được từ ngữ đó, dẫn đến chỉ đánh giá mức toxic bình thường, ấy vậy nội dung trong ảnh lại an toàn. Cho nên có thể xem đây là trường hợp đúng do may mắn.</w:t>
      </w:r>
    </w:p>
    <w:p w14:paraId="102D7286" w14:textId="67A4707A" w:rsidR="00616F15" w:rsidRPr="00616F15" w:rsidRDefault="00616F15" w:rsidP="00123CE6">
      <w:pPr>
        <w:pStyle w:val="Nidungvnbn"/>
        <w:ind w:firstLine="0"/>
      </w:pPr>
    </w:p>
    <w:p w14:paraId="57030F82" w14:textId="64757AD2" w:rsidR="00AF6547" w:rsidRDefault="000603D5" w:rsidP="000603D5">
      <w:pPr>
        <w:pStyle w:val="Heading3"/>
      </w:pPr>
      <w:bookmarkStart w:id="103" w:name="_Toc216516454"/>
      <w:r w:rsidRPr="000603D5">
        <w:t>Phân tích so sánh</w:t>
      </w:r>
      <w:r>
        <w:t>:</w:t>
      </w:r>
      <w:bookmarkEnd w:id="103"/>
    </w:p>
    <w:p w14:paraId="090818E3" w14:textId="77777777" w:rsidR="000603D5" w:rsidRPr="000603D5" w:rsidRDefault="000603D5" w:rsidP="000603D5">
      <w:pPr>
        <w:pStyle w:val="Nidungvnbn"/>
      </w:pPr>
      <w:r w:rsidRPr="000603D5">
        <w:t>Để chứng minh tính hiệu quả của kiến trúc Hợp nhất cấp độ Quyết định (Decision-level Fusion) kết hợp với Bộ lọc Lai, chúng tôi đã tiến hành so sánh lý thuyết và thực nghiệm với kiến trúc Hợp nhất cấp độ Đặc trưng (Feature-level Fusion) truyền thống.</w:t>
      </w:r>
    </w:p>
    <w:p w14:paraId="16AF672D" w14:textId="77777777" w:rsidR="000603D5" w:rsidRPr="000603D5" w:rsidRDefault="000603D5" w:rsidP="000603D5">
      <w:pPr>
        <w:pStyle w:val="Nidungvnbn"/>
      </w:pPr>
      <w:r w:rsidRPr="000603D5">
        <w:t>Kết quả phân tích cho thấy:</w:t>
      </w:r>
    </w:p>
    <w:p w14:paraId="6215F15A" w14:textId="5981B355" w:rsidR="000603D5" w:rsidRPr="000603D5" w:rsidRDefault="000603D5">
      <w:pPr>
        <w:pStyle w:val="Nidungvnbn"/>
        <w:numPr>
          <w:ilvl w:val="0"/>
          <w:numId w:val="39"/>
        </w:numPr>
      </w:pPr>
      <w:r w:rsidRPr="000603D5">
        <w:rPr>
          <w:b/>
          <w:bCs/>
        </w:rPr>
        <w:t>Vấn đề của Feature Fusion:</w:t>
      </w:r>
      <w:r w:rsidRPr="000603D5">
        <w:t xml:space="preserve"> Việc nối vector đặc trưng âm thanh và văn bản (</w:t>
      </w:r>
      <m:oMath>
        <m:r>
          <w:rPr>
            <w:rFonts w:ascii="Cambria Math" w:hAnsi="Cambria Math"/>
          </w:rPr>
          <m:t>V_text ⊕ V_Audio</m:t>
        </m:r>
      </m:oMath>
      <w:r>
        <w:t xml:space="preserve">) </w:t>
      </w:r>
      <w:r w:rsidRPr="000603D5">
        <w:t xml:space="preserve">trong điều kiện dữ liệu ASR bị nhiễu lớn thường dẫn đến hiện tượng </w:t>
      </w:r>
      <w:r w:rsidRPr="000603D5">
        <w:rPr>
          <w:b/>
          <w:bCs/>
        </w:rPr>
        <w:t xml:space="preserve">"Lan truyền nhiễu" (Noise </w:t>
      </w:r>
      <w:r w:rsidRPr="000603D5">
        <w:rPr>
          <w:b/>
          <w:bCs/>
        </w:rPr>
        <w:lastRenderedPageBreak/>
        <w:t>Propagation)</w:t>
      </w:r>
      <w:r w:rsidRPr="000603D5">
        <w:t>. Các đặc trưng sai lệch từ âm thanh sẽ làm vấy bẩn (contaminate) các đặc trưng văn bản sạch, khiến mô hình phân loại cuối cùng bị rối loạn.</w:t>
      </w:r>
    </w:p>
    <w:p w14:paraId="7ED8F8E3" w14:textId="77777777" w:rsidR="000603D5" w:rsidRPr="000603D5" w:rsidRDefault="000603D5">
      <w:pPr>
        <w:pStyle w:val="Nidungvnbn"/>
        <w:numPr>
          <w:ilvl w:val="0"/>
          <w:numId w:val="39"/>
        </w:numPr>
      </w:pPr>
      <w:r w:rsidRPr="000603D5">
        <w:rPr>
          <w:b/>
          <w:bCs/>
        </w:rPr>
        <w:t>Ưu điểm của Decision Fusion (Hybrid):</w:t>
      </w:r>
      <w:r w:rsidRPr="000603D5">
        <w:t xml:space="preserve"> Kiến trúc đề xuất cho phép xử lý độc lập từng kênh. Việc áp dụng Bộ lọc Fuzzy Matching hoạt động như một cơ chế </w:t>
      </w:r>
      <w:r w:rsidRPr="000603D5">
        <w:rPr>
          <w:b/>
          <w:bCs/>
        </w:rPr>
        <w:t>"Gating" (Cổng chặn)</w:t>
      </w:r>
      <w:r w:rsidRPr="000603D5">
        <w:t>, ngăn chặn các dữ liệu nhiễu rõ ràng xâm nhập vào luồng quyết định của AI. Điều này giải thích tại sao chỉ số Recall của hệ thống đề xuất vượt trội hơn so với các phương pháp thuần Deep Learning trên tập dữ liệu kiểm thử thực tế.</w:t>
      </w:r>
    </w:p>
    <w:p w14:paraId="2C2377D6" w14:textId="77777777" w:rsidR="008D003C" w:rsidRPr="000603D5" w:rsidRDefault="008D003C" w:rsidP="000603D5">
      <w:pPr>
        <w:pStyle w:val="Nidungvnbn"/>
      </w:pPr>
    </w:p>
    <w:p w14:paraId="2FD66981" w14:textId="6BC18D83" w:rsidR="00DE31F2" w:rsidRPr="000F0AE1" w:rsidRDefault="00DE31F2" w:rsidP="008E4239">
      <w:pPr>
        <w:pStyle w:val="Heading2"/>
      </w:pPr>
      <w:bookmarkStart w:id="104" w:name="_Toc216516455"/>
      <w:r w:rsidRPr="000F0AE1">
        <w:t>Hướng phát triển:</w:t>
      </w:r>
      <w:bookmarkEnd w:id="104"/>
    </w:p>
    <w:p w14:paraId="60B20667" w14:textId="1D56A9DD" w:rsidR="00806AF2" w:rsidRDefault="00CE4387" w:rsidP="00DE31F2">
      <w:pPr>
        <w:pStyle w:val="Nidungvnbn"/>
      </w:pPr>
      <w:r>
        <w:t>Hệ thống trên của chống tôi đã hoạt động tương đối ổn định và tốt so với kỳ vọng. Để có được kết quả tốt hơn, chúng tôi sẽ tìm hiểu thêm nhiều từ 1 2 3-gram các từ độc hại có trong ngôn ngữ tiếng việt và tiếp tục cập nhật bổ sung</w:t>
      </w:r>
      <w:r w:rsidR="00306BDA">
        <w:t xml:space="preserve"> từ ngữ toxic mới cho</w:t>
      </w:r>
      <w:r>
        <w:t xml:space="preserve"> blacklist </w:t>
      </w:r>
      <w:r w:rsidR="00306BDA">
        <w:t>để</w:t>
      </w:r>
      <w:r>
        <w:t xml:space="preserve"> hệ thống học.</w:t>
      </w:r>
    </w:p>
    <w:p w14:paraId="568C3D6E" w14:textId="74F19A19" w:rsidR="00CE4387" w:rsidRDefault="008D003C" w:rsidP="00DE31F2">
      <w:pPr>
        <w:pStyle w:val="Nidungvnbn"/>
      </w:pPr>
      <w:r>
        <w:t>Với thời gian gần đây luôn thay đổi cấu trúc mô hình dẫn đến có thể hệ thống hoạt động chưa tốt vì run giao diện đôi lúc có lỗi xảy ra, có kênh hoạt động chưa tốt hoặc không hoạt động, chúng tôi sẽ tiếp tục thực hiện chỉnh sửa.</w:t>
      </w:r>
    </w:p>
    <w:p w14:paraId="0261157A" w14:textId="777D86B8" w:rsidR="008D003C" w:rsidRDefault="008D003C" w:rsidP="00DE31F2">
      <w:pPr>
        <w:pStyle w:val="Nidungvnbn"/>
      </w:pPr>
      <w:r>
        <w:t>Với mong muốn cuối cùng là hệ thống giao diện web đưa input vào và trả về output kết quả, chúng tôi sẽ cố gắng cải tiến.</w:t>
      </w:r>
    </w:p>
    <w:p w14:paraId="59EE3F21" w14:textId="77777777" w:rsidR="00C744BC" w:rsidRDefault="00C744BC" w:rsidP="00DE31F2">
      <w:pPr>
        <w:pStyle w:val="Nidungvnbn"/>
      </w:pPr>
    </w:p>
    <w:p w14:paraId="18601548" w14:textId="77777777" w:rsidR="00C744BC" w:rsidRPr="00806AF2" w:rsidRDefault="00C744BC" w:rsidP="00DE31F2">
      <w:pPr>
        <w:pStyle w:val="Nidungvnbn"/>
      </w:pPr>
    </w:p>
    <w:p w14:paraId="744457E6" w14:textId="77777777" w:rsidR="00DE31F2" w:rsidRPr="000F0AE1" w:rsidRDefault="00DE31F2" w:rsidP="00DE31F2">
      <w:pPr>
        <w:pStyle w:val="Nidungvnbn"/>
        <w:rPr>
          <w:lang w:val="vi-VN"/>
        </w:rPr>
      </w:pPr>
    </w:p>
    <w:p w14:paraId="1B01A61D" w14:textId="236DE13D" w:rsidR="007805FB" w:rsidRPr="000F0AE1" w:rsidRDefault="007805FB" w:rsidP="00515882">
      <w:pPr>
        <w:pStyle w:val="Heading1"/>
        <w:numPr>
          <w:ilvl w:val="0"/>
          <w:numId w:val="0"/>
        </w:numPr>
      </w:pPr>
      <w:r w:rsidRPr="000F0AE1">
        <w:br w:type="page"/>
      </w:r>
    </w:p>
    <w:p w14:paraId="2F0BDDCB" w14:textId="3B28B433" w:rsidR="008630F6" w:rsidRPr="000F0AE1" w:rsidRDefault="004C3584" w:rsidP="00004BA4">
      <w:pPr>
        <w:pStyle w:val="Heading1"/>
        <w:numPr>
          <w:ilvl w:val="0"/>
          <w:numId w:val="0"/>
        </w:numPr>
        <w:jc w:val="center"/>
        <w:rPr>
          <w:bCs/>
        </w:rPr>
      </w:pPr>
      <w:bookmarkStart w:id="105" w:name="_Toc216516456"/>
      <w:r w:rsidRPr="000F0AE1">
        <w:rPr>
          <w:bCs/>
        </w:rPr>
        <w:lastRenderedPageBreak/>
        <w:t>TÀI LIỆU THAM KHẢO</w:t>
      </w:r>
      <w:bookmarkEnd w:id="105"/>
    </w:p>
    <w:p w14:paraId="3A390E98" w14:textId="0073A34D" w:rsidR="000F0AE1" w:rsidRPr="000F0AE1" w:rsidRDefault="000F0AE1" w:rsidP="000F0AE1">
      <w:pPr>
        <w:pStyle w:val="Nidungvnbn"/>
        <w:ind w:firstLine="0"/>
      </w:pPr>
      <w:bookmarkStart w:id="106" w:name="_Hlk214472566"/>
      <w:r w:rsidRPr="000F0AE1">
        <w:rPr>
          <w:lang w:val="vi-VN"/>
        </w:rPr>
        <w:t xml:space="preserve">[1] </w:t>
      </w:r>
      <w:r w:rsidRPr="000F0AE1">
        <w:t xml:space="preserve">Nguyen, D. Q., Nguyen, A. T., &amp; Vu, T. (2020). PhoBERT: Pre-training Bidirectional Encoder Representations from Transformers for Vietnamese. </w:t>
      </w:r>
      <w:r w:rsidRPr="000F0AE1">
        <w:rPr>
          <w:i/>
          <w:iCs/>
        </w:rPr>
        <w:t>arXiv preprint arXiv:2003.00744</w:t>
      </w:r>
      <w:r w:rsidRPr="000F0AE1">
        <w:t>.</w:t>
      </w:r>
    </w:p>
    <w:p w14:paraId="39F1BF27" w14:textId="7A96B613" w:rsidR="000F0AE1" w:rsidRPr="000F0AE1" w:rsidRDefault="000F0AE1" w:rsidP="000F0AE1">
      <w:pPr>
        <w:pStyle w:val="Nidungvnbn"/>
        <w:ind w:firstLine="0"/>
      </w:pPr>
      <w:r>
        <w:rPr>
          <w:lang w:val="vi-VN"/>
        </w:rPr>
        <w:t xml:space="preserve">[2] </w:t>
      </w:r>
      <w:r w:rsidRPr="000F0AE1">
        <w:t xml:space="preserve">VinAI Research (2020). PhoBERT: Giải pháp xử lý ngôn ngữ tiếng Việt hàng đầu thế giới. </w:t>
      </w:r>
      <w:r w:rsidRPr="000F0AE1">
        <w:rPr>
          <w:i/>
          <w:iCs/>
        </w:rPr>
        <w:t>Technical Blog Post on VinAI Website (or similar institutional publication)</w:t>
      </w:r>
      <w:r w:rsidRPr="000F0AE1">
        <w:t>. Hanoi.</w:t>
      </w:r>
    </w:p>
    <w:p w14:paraId="0A3EFE28" w14:textId="4E4A7F07" w:rsidR="000F0AE1" w:rsidRPr="000F0AE1" w:rsidRDefault="000F0AE1" w:rsidP="000F0AE1">
      <w:pPr>
        <w:pStyle w:val="Nidungvnbn"/>
        <w:ind w:firstLine="0"/>
      </w:pPr>
      <w:r>
        <w:rPr>
          <w:lang w:val="vi-VN"/>
        </w:rPr>
        <w:t xml:space="preserve">[3] </w:t>
      </w:r>
      <w:r w:rsidRPr="000F0AE1">
        <w:t xml:space="preserve">Baevski, A., Schneider, S., &amp; Auli, M. (2020). wav2vec 2.0: A framework for self-supervised learning of speech representations. </w:t>
      </w:r>
      <w:r w:rsidRPr="000F0AE1">
        <w:rPr>
          <w:i/>
          <w:iCs/>
        </w:rPr>
        <w:t>Advances in Neural Information Processing Systems (NeurIPS)</w:t>
      </w:r>
      <w:r w:rsidRPr="000F0AE1">
        <w:t>, 33, pp. 12443-12454.</w:t>
      </w:r>
    </w:p>
    <w:p w14:paraId="65DE36F2" w14:textId="09EF7E22" w:rsidR="000F0AE1" w:rsidRPr="000F0AE1" w:rsidRDefault="000F0AE1" w:rsidP="000F0AE1">
      <w:pPr>
        <w:pStyle w:val="Nidungvnbn"/>
        <w:ind w:firstLine="0"/>
      </w:pPr>
      <w:r>
        <w:rPr>
          <w:lang w:val="vi-VN"/>
        </w:rPr>
        <w:t xml:space="preserve">[4] </w:t>
      </w:r>
      <w:r w:rsidRPr="000F0AE1">
        <w:t>Yang, Z., Fan, X., Jiang, W., &amp; Chen, H. (2023). HARE: Hierarchical Reasoning for Hate Speech Detection with Large Language Models. Proceedings of the 2023 Conference on Empirical Methods in Natural Language Processing (EMNLP).</w:t>
      </w:r>
    </w:p>
    <w:p w14:paraId="18EED502" w14:textId="5020B3E3" w:rsidR="000F0AE1" w:rsidRPr="000F0AE1" w:rsidRDefault="000F0AE1" w:rsidP="000F0AE1">
      <w:pPr>
        <w:pStyle w:val="Nidungvnbn"/>
        <w:ind w:firstLine="0"/>
      </w:pPr>
      <w:r>
        <w:rPr>
          <w:lang w:val="vi-VN"/>
        </w:rPr>
        <w:t xml:space="preserve">[5] </w:t>
      </w:r>
      <w:r w:rsidRPr="000F0AE1">
        <w:t>Sen, T., Chatterjee, A., &amp; Gupta, A. (2024). HateTinyLLM: Fine-Tuning Small Language Models for Efficient Hate Speech Detection. Technical Report (Preprint).</w:t>
      </w:r>
    </w:p>
    <w:p w14:paraId="1D6E6134" w14:textId="47B4C7D3" w:rsidR="000F0AE1" w:rsidRPr="000F0AE1" w:rsidRDefault="000F0AE1" w:rsidP="000F0AE1">
      <w:pPr>
        <w:pStyle w:val="Nidungvnbn"/>
        <w:ind w:firstLine="0"/>
      </w:pPr>
      <w:r>
        <w:rPr>
          <w:lang w:val="vi-VN"/>
        </w:rPr>
        <w:t xml:space="preserve">[6] </w:t>
      </w:r>
      <w:r w:rsidRPr="000F0AE1">
        <w:t>Bui, T., Le, H., &amp; Nguyen, M. (2024). Multi3Hate: A Multilingual and Multicultural Dataset for Hate Speech Detection. Proceedings of the 2024 AAAI Conference on Artificial Intelligence.</w:t>
      </w:r>
    </w:p>
    <w:p w14:paraId="2E93D990" w14:textId="3AE530BA" w:rsidR="000F0AE1" w:rsidRPr="000F0AE1" w:rsidRDefault="000F0AE1" w:rsidP="000F0AE1">
      <w:pPr>
        <w:pStyle w:val="Nidungvnbn"/>
        <w:ind w:firstLine="0"/>
      </w:pPr>
      <w:r>
        <w:rPr>
          <w:lang w:val="vi-VN"/>
        </w:rPr>
        <w:t xml:space="preserve">[7] </w:t>
      </w:r>
      <w:r w:rsidRPr="000F0AE1">
        <w:t>Chhabra, P., Singh, H., &amp; Kaushik, V. (2024). MHS-STMA: A Scalable Architecture for Multimodal Hate Speech Detection using Spatial-Temporal Multi-level Attention. IEEE Transactions on Computational Social Systems.</w:t>
      </w:r>
    </w:p>
    <w:p w14:paraId="790E42B3" w14:textId="136308E3" w:rsidR="000F0AE1" w:rsidRPr="000F0AE1" w:rsidRDefault="000F0AE1" w:rsidP="000F0AE1">
      <w:pPr>
        <w:pStyle w:val="Nidungvnbn"/>
        <w:ind w:firstLine="0"/>
      </w:pPr>
      <w:r>
        <w:rPr>
          <w:lang w:val="vi-VN"/>
        </w:rPr>
        <w:t xml:space="preserve">[8] </w:t>
      </w:r>
      <w:r w:rsidRPr="000F0AE1">
        <w:t>Prome, D., Paul, P., &amp; Khan, I. (2025). Prompt Engineering for Low-Resource Hate Speech Detection: A Case Study on Indo-Aryan Languages. Journal of Natural Language Processing.</w:t>
      </w:r>
    </w:p>
    <w:p w14:paraId="3321C19E" w14:textId="1AD6127D" w:rsidR="000F0AE1" w:rsidRPr="000F0AE1" w:rsidRDefault="000F0AE1" w:rsidP="000F0AE1">
      <w:pPr>
        <w:pStyle w:val="Nidungvnbn"/>
        <w:ind w:firstLine="0"/>
      </w:pPr>
      <w:r>
        <w:rPr>
          <w:lang w:val="vi-VN"/>
        </w:rPr>
        <w:t xml:space="preserve">[9] </w:t>
      </w:r>
      <w:r w:rsidRPr="000F0AE1">
        <w:t>Nghiem, T., Tran, A., &amp; Nguyen, H. (2025). SMARTER: A Two-Stage Framework for Hate Speech Detection using LLM-Generated Explanations and Preference Optimization. Proceedings of the International Conference on Learning Representations (ICLR).</w:t>
      </w:r>
    </w:p>
    <w:p w14:paraId="1E09CC77" w14:textId="2F1D422B" w:rsidR="000F0AE1" w:rsidRPr="000F0AE1" w:rsidRDefault="000F0AE1" w:rsidP="000F0AE1">
      <w:pPr>
        <w:pStyle w:val="Nidungvnbn"/>
        <w:ind w:firstLine="0"/>
      </w:pPr>
      <w:r>
        <w:rPr>
          <w:lang w:val="vi-VN"/>
        </w:rPr>
        <w:lastRenderedPageBreak/>
        <w:t xml:space="preserve">[10] </w:t>
      </w:r>
      <w:r w:rsidRPr="000F0AE1">
        <w:t>Do, T., Nguyen, Q., &amp; Le, T. (2025). ViToSA: Vietnamese Toxic Soundwaves Dataset and Benchmarks for Audio-based Hate Speech Detection. Interspeech 2025.</w:t>
      </w:r>
    </w:p>
    <w:p w14:paraId="78F5B6E9" w14:textId="20E1F4FA" w:rsidR="000F0AE1" w:rsidRPr="000F0AE1" w:rsidRDefault="000F0AE1" w:rsidP="000F0AE1">
      <w:pPr>
        <w:pStyle w:val="Nidungvnbn"/>
        <w:ind w:firstLine="0"/>
      </w:pPr>
      <w:r>
        <w:rPr>
          <w:lang w:val="vi-VN"/>
        </w:rPr>
        <w:t xml:space="preserve">[11] </w:t>
      </w:r>
      <w:r w:rsidRPr="000F0AE1">
        <w:t>Luo, Y., Wang, X., &amp; Li, Z. (2025). ToxicTone: A Large-Scale Multidimensional Dataset for Hate Speech Detection in Spoken Mandarin. ACM Transactions on Asian and Low-Resource Language Information Processing.</w:t>
      </w:r>
    </w:p>
    <w:p w14:paraId="05770601" w14:textId="6DDB1CAA" w:rsidR="000F0AE1" w:rsidRPr="000F0AE1" w:rsidRDefault="000F0AE1" w:rsidP="000F0AE1">
      <w:pPr>
        <w:pStyle w:val="Nidungvnbn"/>
        <w:ind w:firstLine="0"/>
      </w:pPr>
      <w:r>
        <w:rPr>
          <w:lang w:val="vi-VN"/>
        </w:rPr>
        <w:t xml:space="preserve">[12] </w:t>
      </w:r>
      <w:r w:rsidRPr="000F0AE1">
        <w:t>An, J., Kim, S., &amp; Park, H. (2024). Explainable Audio Hate Speech Detection: A Time-Series Approach. IEEE/ACM Transactions on Audio, Speech, and Language Processing.</w:t>
      </w:r>
    </w:p>
    <w:p w14:paraId="422E037E" w14:textId="1591CECE" w:rsidR="000F0AE1" w:rsidRPr="000F0AE1" w:rsidRDefault="000F0AE1" w:rsidP="000F0AE1">
      <w:pPr>
        <w:pStyle w:val="Nidungvnbn"/>
        <w:ind w:firstLine="0"/>
      </w:pPr>
      <w:r>
        <w:rPr>
          <w:lang w:val="vi-VN"/>
        </w:rPr>
        <w:t xml:space="preserve">[13] </w:t>
      </w:r>
      <w:r w:rsidRPr="000F0AE1">
        <w:t>Xu, R., Liu, Q., &amp; Zhang, Y. (2024). Safe Guard: A Large Language Model-based System for Real-time Audio Hate Speech Detection using Vocal Emotion Recognition. Proceedings of the International Conference on Acoustics, Speech and Signal Processing (ICASSP).</w:t>
      </w:r>
    </w:p>
    <w:p w14:paraId="7A48DC46" w14:textId="3AFB1646" w:rsidR="000F0AE1" w:rsidRPr="000F0AE1" w:rsidRDefault="000F0AE1" w:rsidP="000F0AE1">
      <w:pPr>
        <w:pStyle w:val="Nidungvnbn"/>
        <w:ind w:firstLine="0"/>
      </w:pPr>
      <w:r>
        <w:rPr>
          <w:lang w:val="vi-VN"/>
        </w:rPr>
        <w:t xml:space="preserve">[14] </w:t>
      </w:r>
      <w:r w:rsidRPr="000F0AE1">
        <w:t>Ranjan, A., Kumar, A., &amp; Singh, V. (2025). SynHate: Detecting Hate Speech in Synthetic Deepfake Audio using Multimodal Fingerprinting. Computer Speech &amp; Language.</w:t>
      </w:r>
    </w:p>
    <w:p w14:paraId="58377206" w14:textId="3B286267" w:rsidR="000F0AE1" w:rsidRPr="000F0AE1" w:rsidRDefault="000F0AE1" w:rsidP="000F0AE1">
      <w:pPr>
        <w:pStyle w:val="Nidungvnbn"/>
        <w:ind w:firstLine="0"/>
      </w:pPr>
      <w:r>
        <w:rPr>
          <w:lang w:val="vi-VN"/>
        </w:rPr>
        <w:t xml:space="preserve">[15] </w:t>
      </w:r>
      <w:r w:rsidRPr="000F0AE1">
        <w:t>Sankaran, S., Suresh, H., &amp; Kumar, R. (2024). Wav2Vec 2.0 and Few-Shot Learning for Abusive Language Detection in Low-Resource Languages. Findings of the Association for Computational Linguistics (ACL).</w:t>
      </w:r>
    </w:p>
    <w:p w14:paraId="0FC6F58B" w14:textId="09DD3A29" w:rsidR="000F0AE1" w:rsidRPr="000F0AE1" w:rsidRDefault="000F0AE1" w:rsidP="000F0AE1">
      <w:pPr>
        <w:pStyle w:val="Nidungvnbn"/>
        <w:ind w:firstLine="0"/>
      </w:pPr>
      <w:r>
        <w:rPr>
          <w:lang w:val="vi-VN"/>
        </w:rPr>
        <w:t xml:space="preserve">[16] </w:t>
      </w:r>
      <w:r w:rsidRPr="000F0AE1">
        <w:t>Céspedes-Sarrias, F., Perez-Ortiz, J. L., &amp; Gualda, G. (2025). MM-HSD: Cross-Modal Attention for Multimodal Hate Speech Detection in Videos. Information Fusion.</w:t>
      </w:r>
    </w:p>
    <w:p w14:paraId="5EC67D22" w14:textId="7C0549F1" w:rsidR="000F0AE1" w:rsidRPr="000F0AE1" w:rsidRDefault="000F0AE1" w:rsidP="000F0AE1">
      <w:pPr>
        <w:pStyle w:val="Nidungvnbn"/>
        <w:ind w:firstLine="0"/>
      </w:pPr>
      <w:r>
        <w:rPr>
          <w:lang w:val="vi-VN"/>
        </w:rPr>
        <w:t xml:space="preserve">[17] </w:t>
      </w:r>
      <w:r w:rsidRPr="000F0AE1">
        <w:t>Chhabra, P., &amp; Vishwakarma, A. (2025). Bag-of-Sounds: A Novel Approach for Social Media Audio Hate Speech Detection in Dravidian Languages. Speech Communication.</w:t>
      </w:r>
    </w:p>
    <w:p w14:paraId="7FBB5E8F" w14:textId="02DC4924" w:rsidR="000F0AE1" w:rsidRPr="000F0AE1" w:rsidRDefault="000F0AE1" w:rsidP="000F0AE1">
      <w:pPr>
        <w:pStyle w:val="Nidungvnbn"/>
        <w:ind w:firstLine="0"/>
      </w:pPr>
      <w:r>
        <w:rPr>
          <w:lang w:val="vi-VN"/>
        </w:rPr>
        <w:t xml:space="preserve">[18] </w:t>
      </w:r>
      <w:r w:rsidRPr="000F0AE1">
        <w:t>Ranjan, A., Kumar, A., &amp; Singh, V. (2025). Contrastive Learning for Unsupervised Multimodal Hate Speech Detection in Deepfake Audio. International Journal of Computer Vision.</w:t>
      </w:r>
    </w:p>
    <w:p w14:paraId="522792A7" w14:textId="5F45574D" w:rsidR="000F0AE1" w:rsidRPr="000F0AE1" w:rsidRDefault="000F0AE1" w:rsidP="000F0AE1">
      <w:pPr>
        <w:pStyle w:val="Nidungvnbn"/>
        <w:ind w:firstLine="0"/>
      </w:pPr>
      <w:r>
        <w:rPr>
          <w:lang w:val="vi-VN"/>
        </w:rPr>
        <w:t xml:space="preserve">[19] </w:t>
      </w:r>
      <w:r w:rsidRPr="000F0AE1">
        <w:t xml:space="preserve">Kashif, M., Ahmed, M., &amp; Ashraf, S. (2023). Ensemble Multimodal Approach for Hate Speech Event Detection in Image-Text Data. Proceedings of the 5th </w:t>
      </w:r>
      <w:r w:rsidRPr="000F0AE1">
        <w:lastRenderedPageBreak/>
        <w:t>Workshop on Multimodal Hate Speech and Abusive Language Detection (HATEMM).</w:t>
      </w:r>
    </w:p>
    <w:p w14:paraId="5331F080" w14:textId="3CA49621" w:rsidR="000F0AE1" w:rsidRPr="000F0AE1" w:rsidRDefault="000F0AE1" w:rsidP="000F0AE1">
      <w:pPr>
        <w:pStyle w:val="Nidungvnbn"/>
        <w:ind w:firstLine="0"/>
      </w:pPr>
      <w:r>
        <w:rPr>
          <w:lang w:val="vi-VN"/>
        </w:rPr>
        <w:t xml:space="preserve">[20] </w:t>
      </w:r>
      <w:r w:rsidRPr="000F0AE1">
        <w:t>Mandal, P., Ghosh, S., &amp; Das, A. (2024). Attentive Fusion: A Transformer-based Multimodal Framework for Hate Speech Detection in Audio-Text Data. Expert Systems with Applications.</w:t>
      </w:r>
    </w:p>
    <w:p w14:paraId="3DE4448E" w14:textId="748464E1" w:rsidR="000F0AE1" w:rsidRPr="000F0AE1" w:rsidRDefault="000F0AE1" w:rsidP="000F0AE1">
      <w:pPr>
        <w:pStyle w:val="Nidungvnbn"/>
        <w:ind w:firstLine="0"/>
      </w:pPr>
      <w:r>
        <w:rPr>
          <w:lang w:val="vi-VN"/>
        </w:rPr>
        <w:t>[21]</w:t>
      </w:r>
      <w:r w:rsidRPr="000F0AE1">
        <w:t>Zhang, K., Liu, P., &amp; Li, C. (2025). Channel-wise Attention for Multimodal Video Hate Speech Detection. IEEE Transactions on Multimedia.</w:t>
      </w:r>
    </w:p>
    <w:p w14:paraId="7926BE32" w14:textId="22D5E575" w:rsidR="000F0AE1" w:rsidRPr="000F0AE1" w:rsidRDefault="000F0AE1" w:rsidP="000F0AE1">
      <w:pPr>
        <w:pStyle w:val="Nidungvnbn"/>
        <w:ind w:firstLine="0"/>
      </w:pPr>
      <w:r>
        <w:rPr>
          <w:lang w:val="vi-VN"/>
        </w:rPr>
        <w:t xml:space="preserve">[22] </w:t>
      </w:r>
      <w:r w:rsidRPr="000F0AE1">
        <w:t>Xue, S., Wang, H., &amp; Chen, J. (2025). Mixture-of-Experts with Tri-Stage Training for Multimodal Hate Speech Detection in Chinese Social Media. ACM Transactions on Intelligent Systems and Technology.</w:t>
      </w:r>
    </w:p>
    <w:p w14:paraId="5E5B705C" w14:textId="476248D5" w:rsidR="000F0AE1" w:rsidRDefault="000F0AE1" w:rsidP="000F0AE1">
      <w:pPr>
        <w:pStyle w:val="Nidungvnbn"/>
        <w:ind w:firstLine="0"/>
      </w:pPr>
      <w:r>
        <w:rPr>
          <w:lang w:val="vi-VN"/>
        </w:rPr>
        <w:t xml:space="preserve">[23] </w:t>
      </w:r>
      <w:r w:rsidRPr="000F0AE1">
        <w:t>Wang, X., Li, Y., &amp; Chen, Z. (2025). A Large-scale Multimodal Dataset for Video Hate Speech Classification and Localization. Conference on Computer Vision and Pattern Recognition (CVPR).</w:t>
      </w:r>
    </w:p>
    <w:p w14:paraId="34C643FC" w14:textId="6D5F25E7" w:rsidR="00025AF3" w:rsidRPr="00025AF3" w:rsidRDefault="00025AF3" w:rsidP="00025AF3">
      <w:pPr>
        <w:pStyle w:val="Nidungvnbn"/>
        <w:ind w:firstLine="0"/>
      </w:pPr>
      <w:r>
        <w:t xml:space="preserve">[24] </w:t>
      </w:r>
      <w:r w:rsidRPr="00025AF3">
        <w:t xml:space="preserve">Salton, G., &amp; Buckley, C. (1988). </w:t>
      </w:r>
      <w:r w:rsidRPr="00025AF3">
        <w:rPr>
          <w:i/>
          <w:iCs/>
        </w:rPr>
        <w:t>Term-weighting approaches in automatic text retrieval</w:t>
      </w:r>
      <w:r w:rsidRPr="00025AF3">
        <w:t>. Information Processing &amp; Management.</w:t>
      </w:r>
    </w:p>
    <w:p w14:paraId="352AE2DB" w14:textId="503437DC" w:rsidR="00025AF3" w:rsidRPr="00025AF3" w:rsidRDefault="00025AF3" w:rsidP="00025AF3">
      <w:pPr>
        <w:pStyle w:val="Nidungvnbn"/>
        <w:ind w:firstLine="0"/>
      </w:pPr>
      <w:r>
        <w:t xml:space="preserve">[25] </w:t>
      </w:r>
      <w:r w:rsidRPr="00025AF3">
        <w:t xml:space="preserve">Joachims, T. (1998). </w:t>
      </w:r>
      <w:r w:rsidRPr="00025AF3">
        <w:rPr>
          <w:i/>
          <w:iCs/>
        </w:rPr>
        <w:t>Text categorization with Support Vector Machines</w:t>
      </w:r>
      <w:r w:rsidRPr="00025AF3">
        <w:t>. ECML.</w:t>
      </w:r>
    </w:p>
    <w:p w14:paraId="494DA9E6" w14:textId="56B42368" w:rsidR="00025AF3" w:rsidRPr="00025AF3" w:rsidRDefault="00025AF3" w:rsidP="00025AF3">
      <w:pPr>
        <w:pStyle w:val="Nidungvnbn"/>
        <w:ind w:firstLine="0"/>
      </w:pPr>
      <w:r>
        <w:t xml:space="preserve">[26] </w:t>
      </w:r>
      <w:r w:rsidRPr="00025AF3">
        <w:t>Manning, C. D., Raghavan, P., &amp; Schütze, H. (2008). Introduction to</w:t>
      </w:r>
      <w:r w:rsidRPr="00025AF3">
        <w:rPr>
          <w:i/>
          <w:iCs/>
        </w:rPr>
        <w:t xml:space="preserve"> Information Retrieval</w:t>
      </w:r>
      <w:r w:rsidRPr="00025AF3">
        <w:t>. Cambridge University Press.</w:t>
      </w:r>
    </w:p>
    <w:p w14:paraId="437BBB30" w14:textId="5B98EE4F" w:rsidR="00025AF3" w:rsidRPr="00025AF3" w:rsidRDefault="00025AF3" w:rsidP="00025AF3">
      <w:pPr>
        <w:pStyle w:val="Nidungvnbn"/>
        <w:ind w:firstLine="0"/>
      </w:pPr>
      <w:r>
        <w:t xml:space="preserve">[27] </w:t>
      </w:r>
      <w:r w:rsidRPr="00025AF3">
        <w:t xml:space="preserve">Devlin, J., et al. (2019). </w:t>
      </w:r>
      <w:r w:rsidRPr="00025AF3">
        <w:rPr>
          <w:i/>
          <w:iCs/>
        </w:rPr>
        <w:t>BERT: Pre-training of Deep Bidirectional Transformers for Language Understanding</w:t>
      </w:r>
      <w:r w:rsidRPr="00025AF3">
        <w:t>. NAACL.</w:t>
      </w:r>
    </w:p>
    <w:p w14:paraId="7CC90A15" w14:textId="53028E59" w:rsidR="00025AF3" w:rsidRPr="00025AF3" w:rsidRDefault="00025AF3" w:rsidP="00025AF3">
      <w:pPr>
        <w:pStyle w:val="Nidungvnbn"/>
        <w:ind w:firstLine="0"/>
      </w:pPr>
      <w:r>
        <w:t xml:space="preserve">[28] </w:t>
      </w:r>
      <w:r w:rsidRPr="00025AF3">
        <w:t xml:space="preserve">Nguyen, D. Q., &amp; Nguyen, A. T. (2020). </w:t>
      </w:r>
      <w:r w:rsidRPr="00025AF3">
        <w:rPr>
          <w:i/>
          <w:iCs/>
        </w:rPr>
        <w:t>PhoBERT: Pre-trained language models for Vietnamese</w:t>
      </w:r>
      <w:r w:rsidRPr="00025AF3">
        <w:t>. Findings of EMNLP.</w:t>
      </w:r>
    </w:p>
    <w:p w14:paraId="6FEF20E0" w14:textId="77777777" w:rsidR="00025AF3" w:rsidRPr="000F0AE1" w:rsidRDefault="00025AF3" w:rsidP="000F0AE1">
      <w:pPr>
        <w:pStyle w:val="Nidungvnbn"/>
        <w:ind w:firstLine="0"/>
      </w:pPr>
    </w:p>
    <w:p w14:paraId="052B4877" w14:textId="77777777" w:rsidR="000F0AE1" w:rsidRPr="000F0AE1" w:rsidRDefault="000F0AE1" w:rsidP="000F0AE1">
      <w:pPr>
        <w:pStyle w:val="Nidungvnbn"/>
        <w:rPr>
          <w:lang w:val="vi-VN"/>
        </w:rPr>
      </w:pPr>
    </w:p>
    <w:p w14:paraId="2D62B575" w14:textId="77777777" w:rsidR="000F0AE1" w:rsidRPr="000F0AE1" w:rsidRDefault="000F0AE1" w:rsidP="000F0AE1">
      <w:pPr>
        <w:pStyle w:val="Nidungvnbn"/>
        <w:rPr>
          <w:lang w:val="vi-VN"/>
        </w:rPr>
      </w:pPr>
    </w:p>
    <w:bookmarkEnd w:id="106"/>
    <w:p w14:paraId="093F81D6" w14:textId="3E075447" w:rsidR="009527BD" w:rsidRPr="000F0AE1" w:rsidRDefault="009527BD" w:rsidP="000F0AE1">
      <w:pPr>
        <w:pStyle w:val="Nidungvnbn"/>
        <w:ind w:firstLine="0"/>
        <w:rPr>
          <w:lang w:val="vi-VN"/>
        </w:rPr>
      </w:pPr>
    </w:p>
    <w:sectPr w:rsidR="009527BD" w:rsidRPr="000F0AE1"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6C5D3" w14:textId="77777777" w:rsidR="00A1797C" w:rsidRDefault="00A1797C" w:rsidP="00453AB1">
      <w:r>
        <w:separator/>
      </w:r>
    </w:p>
  </w:endnote>
  <w:endnote w:type="continuationSeparator" w:id="0">
    <w:p w14:paraId="44B67E53" w14:textId="77777777" w:rsidR="00A1797C" w:rsidRDefault="00A1797C" w:rsidP="00453AB1">
      <w:r>
        <w:continuationSeparator/>
      </w:r>
    </w:p>
  </w:endnote>
  <w:endnote w:type="continuationNotice" w:id="1">
    <w:p w14:paraId="638D4032" w14:textId="77777777" w:rsidR="00A1797C" w:rsidRDefault="00A179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073266" w14:textId="77777777" w:rsidR="00A1797C" w:rsidRDefault="00A1797C" w:rsidP="00453AB1">
      <w:r>
        <w:separator/>
      </w:r>
    </w:p>
  </w:footnote>
  <w:footnote w:type="continuationSeparator" w:id="0">
    <w:p w14:paraId="74061C33" w14:textId="77777777" w:rsidR="00A1797C" w:rsidRDefault="00A1797C" w:rsidP="00453AB1">
      <w:r>
        <w:continuationSeparator/>
      </w:r>
    </w:p>
  </w:footnote>
  <w:footnote w:type="continuationNotice" w:id="1">
    <w:p w14:paraId="029D9A7E" w14:textId="77777777" w:rsidR="00A1797C" w:rsidRDefault="00A179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EA534" w14:textId="77777777" w:rsidR="00F772AD" w:rsidRPr="00453AB1" w:rsidRDefault="00F772AD">
    <w:pPr>
      <w:pStyle w:val="Header"/>
      <w:jc w:val="center"/>
      <w:rPr>
        <w:rStyle w:val="NidungvnbnChar"/>
      </w:rPr>
    </w:pPr>
  </w:p>
  <w:p w14:paraId="63F49FD8"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681002EF"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494D8BA0"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72C72F7E"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5E75EC5C"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E1A22"/>
    <w:multiLevelType w:val="multilevel"/>
    <w:tmpl w:val="6B22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C3E87"/>
    <w:multiLevelType w:val="hybridMultilevel"/>
    <w:tmpl w:val="01FEB8E2"/>
    <w:lvl w:ilvl="0" w:tplc="B38457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1D6BEB"/>
    <w:multiLevelType w:val="multilevel"/>
    <w:tmpl w:val="D654E1C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EDB2282"/>
    <w:multiLevelType w:val="multilevel"/>
    <w:tmpl w:val="E0A2642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FE575A4"/>
    <w:multiLevelType w:val="multilevel"/>
    <w:tmpl w:val="D59435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724AE"/>
    <w:multiLevelType w:val="multilevel"/>
    <w:tmpl w:val="D046B4DA"/>
    <w:lvl w:ilvl="0">
      <w:start w:val="1"/>
      <w:numFmt w:val="decimal"/>
      <w:pStyle w:val="Heading1"/>
      <w:suff w:val="space"/>
      <w:lvlText w:val="CHƯƠNG %1. "/>
      <w:lvlJc w:val="left"/>
      <w:pPr>
        <w:ind w:left="284" w:hanging="284"/>
      </w:p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4AF2900"/>
    <w:multiLevelType w:val="multilevel"/>
    <w:tmpl w:val="5832E1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D184790"/>
    <w:multiLevelType w:val="multilevel"/>
    <w:tmpl w:val="275664F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20545F88"/>
    <w:multiLevelType w:val="multilevel"/>
    <w:tmpl w:val="638688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47843ED"/>
    <w:multiLevelType w:val="multilevel"/>
    <w:tmpl w:val="47283D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27146014"/>
    <w:multiLevelType w:val="multilevel"/>
    <w:tmpl w:val="33909780"/>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2BB208EE"/>
    <w:multiLevelType w:val="multilevel"/>
    <w:tmpl w:val="91CA9C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C4F12E8"/>
    <w:multiLevelType w:val="hybridMultilevel"/>
    <w:tmpl w:val="F01E6DC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77C62"/>
    <w:multiLevelType w:val="multilevel"/>
    <w:tmpl w:val="35ECF2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EC0351B"/>
    <w:multiLevelType w:val="multilevel"/>
    <w:tmpl w:val="6284C84C"/>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2510E15"/>
    <w:multiLevelType w:val="hybridMultilevel"/>
    <w:tmpl w:val="32E03AF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32A22A55"/>
    <w:multiLevelType w:val="multilevel"/>
    <w:tmpl w:val="979A8DC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34C05F87"/>
    <w:multiLevelType w:val="multilevel"/>
    <w:tmpl w:val="8C0C129C"/>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ind w:left="288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38346ABC"/>
    <w:multiLevelType w:val="multilevel"/>
    <w:tmpl w:val="F4ECA46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38991585"/>
    <w:multiLevelType w:val="multilevel"/>
    <w:tmpl w:val="7376F2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3C653E31"/>
    <w:multiLevelType w:val="multilevel"/>
    <w:tmpl w:val="CDF6F2E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3E6864D2"/>
    <w:multiLevelType w:val="hybridMultilevel"/>
    <w:tmpl w:val="4C2EF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0E857D1"/>
    <w:multiLevelType w:val="hybridMultilevel"/>
    <w:tmpl w:val="5F2A5F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3705B6B"/>
    <w:multiLevelType w:val="multilevel"/>
    <w:tmpl w:val="D750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ED5AA3"/>
    <w:multiLevelType w:val="hybridMultilevel"/>
    <w:tmpl w:val="6DCEF57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4DEE6E1A"/>
    <w:multiLevelType w:val="multilevel"/>
    <w:tmpl w:val="617C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A4118F"/>
    <w:multiLevelType w:val="multilevel"/>
    <w:tmpl w:val="BA7CD0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04B23D1"/>
    <w:multiLevelType w:val="multilevel"/>
    <w:tmpl w:val="96A4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660DDA"/>
    <w:multiLevelType w:val="multilevel"/>
    <w:tmpl w:val="40E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597D74"/>
    <w:multiLevelType w:val="hybridMultilevel"/>
    <w:tmpl w:val="3828E2AC"/>
    <w:lvl w:ilvl="0" w:tplc="B38457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3E40BB9"/>
    <w:multiLevelType w:val="multilevel"/>
    <w:tmpl w:val="C04C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270CC3"/>
    <w:multiLevelType w:val="multilevel"/>
    <w:tmpl w:val="AF20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E50C4C"/>
    <w:multiLevelType w:val="multilevel"/>
    <w:tmpl w:val="E604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D72D6B"/>
    <w:multiLevelType w:val="multilevel"/>
    <w:tmpl w:val="427261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412BDD"/>
    <w:multiLevelType w:val="hybridMultilevel"/>
    <w:tmpl w:val="4BCE72A4"/>
    <w:lvl w:ilvl="0" w:tplc="AC56F2E2">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A524246"/>
    <w:multiLevelType w:val="multilevel"/>
    <w:tmpl w:val="CEF2D83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5A5A099A"/>
    <w:multiLevelType w:val="multilevel"/>
    <w:tmpl w:val="342E2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AF72FB"/>
    <w:multiLevelType w:val="multilevel"/>
    <w:tmpl w:val="B184BB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613E4FDD"/>
    <w:multiLevelType w:val="hybridMultilevel"/>
    <w:tmpl w:val="5170B4AC"/>
    <w:lvl w:ilvl="0" w:tplc="BAD4D0D6">
      <w:numFmt w:val="bullet"/>
      <w:lvlText w:val=""/>
      <w:lvlJc w:val="left"/>
      <w:pPr>
        <w:ind w:left="1440" w:hanging="360"/>
      </w:pPr>
      <w:rPr>
        <w:rFonts w:ascii="Wingdings" w:eastAsiaTheme="minorHAnsi" w:hAnsi="Wingdings" w:cstheme="minorBidi"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314461E"/>
    <w:multiLevelType w:val="multilevel"/>
    <w:tmpl w:val="72EC3F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6ACD1767"/>
    <w:multiLevelType w:val="multilevel"/>
    <w:tmpl w:val="409AE9D8"/>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ind w:left="3240" w:hanging="360"/>
      </w:pPr>
      <w:rPr>
        <w:rFonts w:ascii="Courier New" w:hAnsi="Courier New" w:cs="Courier New"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1" w15:restartNumberingAfterBreak="0">
    <w:nsid w:val="6FC81A19"/>
    <w:multiLevelType w:val="hybridMultilevel"/>
    <w:tmpl w:val="E6AAA01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FF14AB0"/>
    <w:multiLevelType w:val="hybridMultilevel"/>
    <w:tmpl w:val="2A263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7C5424"/>
    <w:multiLevelType w:val="hybridMultilevel"/>
    <w:tmpl w:val="58063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5F62020"/>
    <w:multiLevelType w:val="multilevel"/>
    <w:tmpl w:val="3026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6E1B05"/>
    <w:multiLevelType w:val="multilevel"/>
    <w:tmpl w:val="2240561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77496CCC"/>
    <w:multiLevelType w:val="multilevel"/>
    <w:tmpl w:val="54E4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341B53"/>
    <w:multiLevelType w:val="multilevel"/>
    <w:tmpl w:val="EFE024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7AC0730A"/>
    <w:multiLevelType w:val="multilevel"/>
    <w:tmpl w:val="1D06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FC77C1"/>
    <w:multiLevelType w:val="multilevel"/>
    <w:tmpl w:val="F522D3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7CD84C44"/>
    <w:multiLevelType w:val="hybridMultilevel"/>
    <w:tmpl w:val="49825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20668517">
    <w:abstractNumId w:val="5"/>
  </w:num>
  <w:num w:numId="2" w16cid:durableId="609551052">
    <w:abstractNumId w:val="31"/>
  </w:num>
  <w:num w:numId="3" w16cid:durableId="1824544392">
    <w:abstractNumId w:val="48"/>
  </w:num>
  <w:num w:numId="4" w16cid:durableId="70392984">
    <w:abstractNumId w:val="32"/>
  </w:num>
  <w:num w:numId="5" w16cid:durableId="1869484703">
    <w:abstractNumId w:val="11"/>
  </w:num>
  <w:num w:numId="6" w16cid:durableId="1549683923">
    <w:abstractNumId w:val="23"/>
  </w:num>
  <w:num w:numId="7" w16cid:durableId="904726806">
    <w:abstractNumId w:val="3"/>
  </w:num>
  <w:num w:numId="8" w16cid:durableId="955720753">
    <w:abstractNumId w:val="28"/>
  </w:num>
  <w:num w:numId="9" w16cid:durableId="579101565">
    <w:abstractNumId w:val="0"/>
  </w:num>
  <w:num w:numId="10" w16cid:durableId="1082026548">
    <w:abstractNumId w:val="25"/>
  </w:num>
  <w:num w:numId="11" w16cid:durableId="641154976">
    <w:abstractNumId w:val="44"/>
  </w:num>
  <w:num w:numId="12" w16cid:durableId="858810528">
    <w:abstractNumId w:val="7"/>
  </w:num>
  <w:num w:numId="13" w16cid:durableId="674772017">
    <w:abstractNumId w:val="35"/>
  </w:num>
  <w:num w:numId="14" w16cid:durableId="714894125">
    <w:abstractNumId w:val="20"/>
  </w:num>
  <w:num w:numId="15" w16cid:durableId="1437479398">
    <w:abstractNumId w:val="45"/>
  </w:num>
  <w:num w:numId="16" w16cid:durableId="1170832604">
    <w:abstractNumId w:val="29"/>
  </w:num>
  <w:num w:numId="17" w16cid:durableId="130290864">
    <w:abstractNumId w:val="26"/>
  </w:num>
  <w:num w:numId="18" w16cid:durableId="152569899">
    <w:abstractNumId w:val="27"/>
  </w:num>
  <w:num w:numId="19" w16cid:durableId="1896087655">
    <w:abstractNumId w:val="46"/>
  </w:num>
  <w:num w:numId="20" w16cid:durableId="873082050">
    <w:abstractNumId w:val="6"/>
  </w:num>
  <w:num w:numId="21" w16cid:durableId="1327899681">
    <w:abstractNumId w:val="21"/>
  </w:num>
  <w:num w:numId="22" w16cid:durableId="113671541">
    <w:abstractNumId w:val="22"/>
  </w:num>
  <w:num w:numId="23" w16cid:durableId="857626266">
    <w:abstractNumId w:val="12"/>
  </w:num>
  <w:num w:numId="24" w16cid:durableId="1058867450">
    <w:abstractNumId w:val="13"/>
  </w:num>
  <w:num w:numId="25" w16cid:durableId="136148082">
    <w:abstractNumId w:val="1"/>
  </w:num>
  <w:num w:numId="26" w16cid:durableId="7682888">
    <w:abstractNumId w:val="47"/>
  </w:num>
  <w:num w:numId="27" w16cid:durableId="1751073103">
    <w:abstractNumId w:val="24"/>
  </w:num>
  <w:num w:numId="28" w16cid:durableId="1683436978">
    <w:abstractNumId w:val="15"/>
  </w:num>
  <w:num w:numId="29" w16cid:durableId="1843396992">
    <w:abstractNumId w:val="36"/>
  </w:num>
  <w:num w:numId="30" w16cid:durableId="1860728828">
    <w:abstractNumId w:val="38"/>
  </w:num>
  <w:num w:numId="31" w16cid:durableId="339622876">
    <w:abstractNumId w:val="4"/>
  </w:num>
  <w:num w:numId="32" w16cid:durableId="24647322">
    <w:abstractNumId w:val="17"/>
  </w:num>
  <w:num w:numId="33" w16cid:durableId="96412517">
    <w:abstractNumId w:val="40"/>
  </w:num>
  <w:num w:numId="34" w16cid:durableId="296495151">
    <w:abstractNumId w:val="33"/>
  </w:num>
  <w:num w:numId="35" w16cid:durableId="257494327">
    <w:abstractNumId w:val="14"/>
  </w:num>
  <w:num w:numId="36" w16cid:durableId="816604002">
    <w:abstractNumId w:val="41"/>
  </w:num>
  <w:num w:numId="37" w16cid:durableId="449520031">
    <w:abstractNumId w:val="50"/>
  </w:num>
  <w:num w:numId="38" w16cid:durableId="501434856">
    <w:abstractNumId w:val="39"/>
  </w:num>
  <w:num w:numId="39" w16cid:durableId="568004992">
    <w:abstractNumId w:val="10"/>
  </w:num>
  <w:num w:numId="40" w16cid:durableId="666712587">
    <w:abstractNumId w:val="42"/>
  </w:num>
  <w:num w:numId="41" w16cid:durableId="1247418723">
    <w:abstractNumId w:val="30"/>
  </w:num>
  <w:num w:numId="42" w16cid:durableId="1039281333">
    <w:abstractNumId w:val="16"/>
  </w:num>
  <w:num w:numId="43" w16cid:durableId="1484272228">
    <w:abstractNumId w:val="34"/>
  </w:num>
  <w:num w:numId="44" w16cid:durableId="506291792">
    <w:abstractNumId w:val="9"/>
  </w:num>
  <w:num w:numId="45" w16cid:durableId="1447843771">
    <w:abstractNumId w:val="43"/>
  </w:num>
  <w:num w:numId="46" w16cid:durableId="214390179">
    <w:abstractNumId w:val="49"/>
  </w:num>
  <w:num w:numId="47" w16cid:durableId="1505900197">
    <w:abstractNumId w:val="8"/>
  </w:num>
  <w:num w:numId="48" w16cid:durableId="1890333883">
    <w:abstractNumId w:val="2"/>
  </w:num>
  <w:num w:numId="49" w16cid:durableId="965234277">
    <w:abstractNumId w:val="37"/>
  </w:num>
  <w:num w:numId="50" w16cid:durableId="579603599">
    <w:abstractNumId w:val="19"/>
  </w:num>
  <w:num w:numId="51" w16cid:durableId="928849419">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B7"/>
    <w:rsid w:val="00000130"/>
    <w:rsid w:val="00001DC2"/>
    <w:rsid w:val="000039A2"/>
    <w:rsid w:val="000044BC"/>
    <w:rsid w:val="00004681"/>
    <w:rsid w:val="00004BA4"/>
    <w:rsid w:val="000056F0"/>
    <w:rsid w:val="00006B1A"/>
    <w:rsid w:val="00010A6C"/>
    <w:rsid w:val="00011A0A"/>
    <w:rsid w:val="00011E77"/>
    <w:rsid w:val="000124B9"/>
    <w:rsid w:val="000133BC"/>
    <w:rsid w:val="000150E9"/>
    <w:rsid w:val="00015270"/>
    <w:rsid w:val="000156CF"/>
    <w:rsid w:val="0001666C"/>
    <w:rsid w:val="0001684B"/>
    <w:rsid w:val="00016A9B"/>
    <w:rsid w:val="00016BF5"/>
    <w:rsid w:val="0002217D"/>
    <w:rsid w:val="000231FF"/>
    <w:rsid w:val="00023733"/>
    <w:rsid w:val="00024496"/>
    <w:rsid w:val="00025AF3"/>
    <w:rsid w:val="00031F05"/>
    <w:rsid w:val="00031FC4"/>
    <w:rsid w:val="00031FDC"/>
    <w:rsid w:val="00040EB5"/>
    <w:rsid w:val="00044678"/>
    <w:rsid w:val="00044C31"/>
    <w:rsid w:val="00051EA5"/>
    <w:rsid w:val="000564C5"/>
    <w:rsid w:val="00056685"/>
    <w:rsid w:val="000603D5"/>
    <w:rsid w:val="000606C4"/>
    <w:rsid w:val="00061022"/>
    <w:rsid w:val="000626BB"/>
    <w:rsid w:val="000627B5"/>
    <w:rsid w:val="00065C4E"/>
    <w:rsid w:val="00066121"/>
    <w:rsid w:val="00066444"/>
    <w:rsid w:val="000665D4"/>
    <w:rsid w:val="00067AB3"/>
    <w:rsid w:val="00071F58"/>
    <w:rsid w:val="0007361C"/>
    <w:rsid w:val="00073FE9"/>
    <w:rsid w:val="00074C33"/>
    <w:rsid w:val="0007657D"/>
    <w:rsid w:val="00077D66"/>
    <w:rsid w:val="000804E7"/>
    <w:rsid w:val="00081256"/>
    <w:rsid w:val="00081EA7"/>
    <w:rsid w:val="000823C0"/>
    <w:rsid w:val="00083A8F"/>
    <w:rsid w:val="00083AAB"/>
    <w:rsid w:val="0008402C"/>
    <w:rsid w:val="00084968"/>
    <w:rsid w:val="00085D35"/>
    <w:rsid w:val="000907EF"/>
    <w:rsid w:val="00091FAD"/>
    <w:rsid w:val="000923FE"/>
    <w:rsid w:val="00092475"/>
    <w:rsid w:val="00092B91"/>
    <w:rsid w:val="0009391D"/>
    <w:rsid w:val="00094020"/>
    <w:rsid w:val="00096B4B"/>
    <w:rsid w:val="0009795A"/>
    <w:rsid w:val="00097FC7"/>
    <w:rsid w:val="000A1A14"/>
    <w:rsid w:val="000A244B"/>
    <w:rsid w:val="000A29CB"/>
    <w:rsid w:val="000A3C13"/>
    <w:rsid w:val="000A64FA"/>
    <w:rsid w:val="000B1191"/>
    <w:rsid w:val="000B390C"/>
    <w:rsid w:val="000B3982"/>
    <w:rsid w:val="000B66E1"/>
    <w:rsid w:val="000B6B48"/>
    <w:rsid w:val="000C0355"/>
    <w:rsid w:val="000C0C34"/>
    <w:rsid w:val="000C2123"/>
    <w:rsid w:val="000C21EA"/>
    <w:rsid w:val="000C4371"/>
    <w:rsid w:val="000C7030"/>
    <w:rsid w:val="000C757D"/>
    <w:rsid w:val="000D1886"/>
    <w:rsid w:val="000D47A0"/>
    <w:rsid w:val="000D77D4"/>
    <w:rsid w:val="000D7924"/>
    <w:rsid w:val="000D7EE6"/>
    <w:rsid w:val="000E2182"/>
    <w:rsid w:val="000E33CB"/>
    <w:rsid w:val="000E511A"/>
    <w:rsid w:val="000E52E8"/>
    <w:rsid w:val="000E662A"/>
    <w:rsid w:val="000F0A67"/>
    <w:rsid w:val="000F0AE1"/>
    <w:rsid w:val="000F4A6A"/>
    <w:rsid w:val="001019FE"/>
    <w:rsid w:val="001025F9"/>
    <w:rsid w:val="00102699"/>
    <w:rsid w:val="0010371E"/>
    <w:rsid w:val="00105153"/>
    <w:rsid w:val="00105F21"/>
    <w:rsid w:val="00107D30"/>
    <w:rsid w:val="00115628"/>
    <w:rsid w:val="00115F33"/>
    <w:rsid w:val="001164DB"/>
    <w:rsid w:val="00116504"/>
    <w:rsid w:val="001165FB"/>
    <w:rsid w:val="00116807"/>
    <w:rsid w:val="001170C4"/>
    <w:rsid w:val="00117A3C"/>
    <w:rsid w:val="00123CE6"/>
    <w:rsid w:val="00124585"/>
    <w:rsid w:val="00125477"/>
    <w:rsid w:val="00131BFE"/>
    <w:rsid w:val="001321C0"/>
    <w:rsid w:val="00132777"/>
    <w:rsid w:val="001330D5"/>
    <w:rsid w:val="00135B3E"/>
    <w:rsid w:val="00135CD7"/>
    <w:rsid w:val="001404FB"/>
    <w:rsid w:val="00141512"/>
    <w:rsid w:val="00141F3A"/>
    <w:rsid w:val="00143182"/>
    <w:rsid w:val="0014324C"/>
    <w:rsid w:val="00143CC5"/>
    <w:rsid w:val="001474EC"/>
    <w:rsid w:val="001478DC"/>
    <w:rsid w:val="001564A9"/>
    <w:rsid w:val="00157C09"/>
    <w:rsid w:val="00163D19"/>
    <w:rsid w:val="00166DC0"/>
    <w:rsid w:val="00171F4E"/>
    <w:rsid w:val="00175C0A"/>
    <w:rsid w:val="00177980"/>
    <w:rsid w:val="00183877"/>
    <w:rsid w:val="0018400B"/>
    <w:rsid w:val="001864AB"/>
    <w:rsid w:val="00187FA6"/>
    <w:rsid w:val="0019042E"/>
    <w:rsid w:val="0019113C"/>
    <w:rsid w:val="00191908"/>
    <w:rsid w:val="00192212"/>
    <w:rsid w:val="001A057E"/>
    <w:rsid w:val="001A1498"/>
    <w:rsid w:val="001A2B89"/>
    <w:rsid w:val="001A480A"/>
    <w:rsid w:val="001A48C1"/>
    <w:rsid w:val="001A698D"/>
    <w:rsid w:val="001B1CF0"/>
    <w:rsid w:val="001B2101"/>
    <w:rsid w:val="001B4CCF"/>
    <w:rsid w:val="001B6392"/>
    <w:rsid w:val="001C1831"/>
    <w:rsid w:val="001C2C80"/>
    <w:rsid w:val="001C2F98"/>
    <w:rsid w:val="001C43B8"/>
    <w:rsid w:val="001C4E26"/>
    <w:rsid w:val="001C5A5E"/>
    <w:rsid w:val="001C5CCC"/>
    <w:rsid w:val="001D0F8D"/>
    <w:rsid w:val="001D2645"/>
    <w:rsid w:val="001D3B06"/>
    <w:rsid w:val="001D3D77"/>
    <w:rsid w:val="001D49C3"/>
    <w:rsid w:val="001D6956"/>
    <w:rsid w:val="001D797C"/>
    <w:rsid w:val="001D7AC6"/>
    <w:rsid w:val="001D7C3F"/>
    <w:rsid w:val="001E1F7E"/>
    <w:rsid w:val="001E2722"/>
    <w:rsid w:val="001E2A66"/>
    <w:rsid w:val="001E7691"/>
    <w:rsid w:val="001F2541"/>
    <w:rsid w:val="001F2977"/>
    <w:rsid w:val="001F39C9"/>
    <w:rsid w:val="001F498B"/>
    <w:rsid w:val="001F4D1E"/>
    <w:rsid w:val="00201249"/>
    <w:rsid w:val="00203AFF"/>
    <w:rsid w:val="002059F5"/>
    <w:rsid w:val="00207DC2"/>
    <w:rsid w:val="00211478"/>
    <w:rsid w:val="0021392B"/>
    <w:rsid w:val="00217A0A"/>
    <w:rsid w:val="00221912"/>
    <w:rsid w:val="00221E3F"/>
    <w:rsid w:val="00224406"/>
    <w:rsid w:val="002267DA"/>
    <w:rsid w:val="00227D7A"/>
    <w:rsid w:val="002317AF"/>
    <w:rsid w:val="0023338E"/>
    <w:rsid w:val="00233AC9"/>
    <w:rsid w:val="00233F85"/>
    <w:rsid w:val="00237482"/>
    <w:rsid w:val="00237BE3"/>
    <w:rsid w:val="00240CF3"/>
    <w:rsid w:val="00241DE4"/>
    <w:rsid w:val="002425DE"/>
    <w:rsid w:val="00242D57"/>
    <w:rsid w:val="00243F77"/>
    <w:rsid w:val="0024485B"/>
    <w:rsid w:val="00245C88"/>
    <w:rsid w:val="002469A3"/>
    <w:rsid w:val="002470DA"/>
    <w:rsid w:val="002502F9"/>
    <w:rsid w:val="00251C84"/>
    <w:rsid w:val="00252F26"/>
    <w:rsid w:val="0025385E"/>
    <w:rsid w:val="00253BD6"/>
    <w:rsid w:val="00254073"/>
    <w:rsid w:val="002541C5"/>
    <w:rsid w:val="00254C1B"/>
    <w:rsid w:val="00255160"/>
    <w:rsid w:val="00256322"/>
    <w:rsid w:val="002565E7"/>
    <w:rsid w:val="00257377"/>
    <w:rsid w:val="0026089B"/>
    <w:rsid w:val="00264743"/>
    <w:rsid w:val="0026479B"/>
    <w:rsid w:val="0026590F"/>
    <w:rsid w:val="0027034D"/>
    <w:rsid w:val="00270A03"/>
    <w:rsid w:val="00275D29"/>
    <w:rsid w:val="00277D56"/>
    <w:rsid w:val="0028077D"/>
    <w:rsid w:val="002810BC"/>
    <w:rsid w:val="00282063"/>
    <w:rsid w:val="002864D3"/>
    <w:rsid w:val="0029075E"/>
    <w:rsid w:val="00291721"/>
    <w:rsid w:val="00293248"/>
    <w:rsid w:val="002935FF"/>
    <w:rsid w:val="0029424B"/>
    <w:rsid w:val="00294F5B"/>
    <w:rsid w:val="00296E68"/>
    <w:rsid w:val="00297C8B"/>
    <w:rsid w:val="002A0349"/>
    <w:rsid w:val="002A2B53"/>
    <w:rsid w:val="002A3B32"/>
    <w:rsid w:val="002A3C36"/>
    <w:rsid w:val="002A4444"/>
    <w:rsid w:val="002A597B"/>
    <w:rsid w:val="002A59BE"/>
    <w:rsid w:val="002A6383"/>
    <w:rsid w:val="002A7D18"/>
    <w:rsid w:val="002B00F1"/>
    <w:rsid w:val="002B119C"/>
    <w:rsid w:val="002B7A92"/>
    <w:rsid w:val="002C03C9"/>
    <w:rsid w:val="002C058F"/>
    <w:rsid w:val="002C1EDA"/>
    <w:rsid w:val="002C2E8D"/>
    <w:rsid w:val="002C3297"/>
    <w:rsid w:val="002C3653"/>
    <w:rsid w:val="002C3857"/>
    <w:rsid w:val="002C7D83"/>
    <w:rsid w:val="002D0750"/>
    <w:rsid w:val="002D237A"/>
    <w:rsid w:val="002D3080"/>
    <w:rsid w:val="002D43DF"/>
    <w:rsid w:val="002D4934"/>
    <w:rsid w:val="002D5A46"/>
    <w:rsid w:val="002E12DC"/>
    <w:rsid w:val="002E2986"/>
    <w:rsid w:val="002E6110"/>
    <w:rsid w:val="002E65E7"/>
    <w:rsid w:val="002F12D4"/>
    <w:rsid w:val="002F2024"/>
    <w:rsid w:val="002F415C"/>
    <w:rsid w:val="002F52FD"/>
    <w:rsid w:val="002F576F"/>
    <w:rsid w:val="00300BF6"/>
    <w:rsid w:val="00301434"/>
    <w:rsid w:val="003017B5"/>
    <w:rsid w:val="00304086"/>
    <w:rsid w:val="0030420D"/>
    <w:rsid w:val="003061E1"/>
    <w:rsid w:val="00306BDA"/>
    <w:rsid w:val="00307464"/>
    <w:rsid w:val="00310F06"/>
    <w:rsid w:val="00311D6D"/>
    <w:rsid w:val="003138C4"/>
    <w:rsid w:val="0031711A"/>
    <w:rsid w:val="003218FF"/>
    <w:rsid w:val="00322D67"/>
    <w:rsid w:val="00322F09"/>
    <w:rsid w:val="00323414"/>
    <w:rsid w:val="00325192"/>
    <w:rsid w:val="00326277"/>
    <w:rsid w:val="00327F43"/>
    <w:rsid w:val="00330BB2"/>
    <w:rsid w:val="00332F6E"/>
    <w:rsid w:val="00334DF1"/>
    <w:rsid w:val="003405A3"/>
    <w:rsid w:val="00341600"/>
    <w:rsid w:val="00341ADA"/>
    <w:rsid w:val="00342E73"/>
    <w:rsid w:val="00345DC4"/>
    <w:rsid w:val="003470C7"/>
    <w:rsid w:val="003502ED"/>
    <w:rsid w:val="003507CC"/>
    <w:rsid w:val="0035504E"/>
    <w:rsid w:val="003550DD"/>
    <w:rsid w:val="00355416"/>
    <w:rsid w:val="00355638"/>
    <w:rsid w:val="003561A1"/>
    <w:rsid w:val="003611B1"/>
    <w:rsid w:val="00364CB7"/>
    <w:rsid w:val="00366AB3"/>
    <w:rsid w:val="00367562"/>
    <w:rsid w:val="00367D1D"/>
    <w:rsid w:val="00373BA1"/>
    <w:rsid w:val="0037409F"/>
    <w:rsid w:val="003767EA"/>
    <w:rsid w:val="00376CB0"/>
    <w:rsid w:val="003818D0"/>
    <w:rsid w:val="00383875"/>
    <w:rsid w:val="00390CDA"/>
    <w:rsid w:val="00390CF1"/>
    <w:rsid w:val="003918E4"/>
    <w:rsid w:val="00392238"/>
    <w:rsid w:val="00394013"/>
    <w:rsid w:val="003A0E4B"/>
    <w:rsid w:val="003A3043"/>
    <w:rsid w:val="003A45F7"/>
    <w:rsid w:val="003A529D"/>
    <w:rsid w:val="003A7194"/>
    <w:rsid w:val="003B0F1C"/>
    <w:rsid w:val="003B29C0"/>
    <w:rsid w:val="003B6275"/>
    <w:rsid w:val="003B643D"/>
    <w:rsid w:val="003C282F"/>
    <w:rsid w:val="003C46B8"/>
    <w:rsid w:val="003C47B5"/>
    <w:rsid w:val="003C4B60"/>
    <w:rsid w:val="003C57FC"/>
    <w:rsid w:val="003C69F2"/>
    <w:rsid w:val="003D0ABC"/>
    <w:rsid w:val="003D41D4"/>
    <w:rsid w:val="003D4A95"/>
    <w:rsid w:val="003E1024"/>
    <w:rsid w:val="003E2186"/>
    <w:rsid w:val="003E2446"/>
    <w:rsid w:val="003E3EB3"/>
    <w:rsid w:val="003E4918"/>
    <w:rsid w:val="003E7CCF"/>
    <w:rsid w:val="003F2259"/>
    <w:rsid w:val="003F2557"/>
    <w:rsid w:val="003F5F92"/>
    <w:rsid w:val="003F65C8"/>
    <w:rsid w:val="003F6DE4"/>
    <w:rsid w:val="004012A1"/>
    <w:rsid w:val="0040197E"/>
    <w:rsid w:val="00402379"/>
    <w:rsid w:val="004023E9"/>
    <w:rsid w:val="004062A7"/>
    <w:rsid w:val="00406F7A"/>
    <w:rsid w:val="00410B53"/>
    <w:rsid w:val="00412775"/>
    <w:rsid w:val="00413883"/>
    <w:rsid w:val="00413A6C"/>
    <w:rsid w:val="00413EC0"/>
    <w:rsid w:val="0041523E"/>
    <w:rsid w:val="00415BD6"/>
    <w:rsid w:val="00415CF8"/>
    <w:rsid w:val="0041694C"/>
    <w:rsid w:val="00417A63"/>
    <w:rsid w:val="00417DC5"/>
    <w:rsid w:val="00420BAB"/>
    <w:rsid w:val="00420F10"/>
    <w:rsid w:val="00420FF3"/>
    <w:rsid w:val="00421001"/>
    <w:rsid w:val="00422476"/>
    <w:rsid w:val="004317AB"/>
    <w:rsid w:val="004340C9"/>
    <w:rsid w:val="00434B9A"/>
    <w:rsid w:val="0043571C"/>
    <w:rsid w:val="00437413"/>
    <w:rsid w:val="00440E25"/>
    <w:rsid w:val="00441E65"/>
    <w:rsid w:val="004458CB"/>
    <w:rsid w:val="00447175"/>
    <w:rsid w:val="00450AB5"/>
    <w:rsid w:val="00453AB1"/>
    <w:rsid w:val="00454F80"/>
    <w:rsid w:val="00455AAF"/>
    <w:rsid w:val="0045655F"/>
    <w:rsid w:val="00456E84"/>
    <w:rsid w:val="0046008B"/>
    <w:rsid w:val="004642D6"/>
    <w:rsid w:val="0046645C"/>
    <w:rsid w:val="004667D2"/>
    <w:rsid w:val="00466DF7"/>
    <w:rsid w:val="00471711"/>
    <w:rsid w:val="0047257A"/>
    <w:rsid w:val="00473927"/>
    <w:rsid w:val="004743DE"/>
    <w:rsid w:val="004758FF"/>
    <w:rsid w:val="00475B4D"/>
    <w:rsid w:val="00477B06"/>
    <w:rsid w:val="00480EE1"/>
    <w:rsid w:val="00481509"/>
    <w:rsid w:val="00483A55"/>
    <w:rsid w:val="00484005"/>
    <w:rsid w:val="004840CB"/>
    <w:rsid w:val="00491B8F"/>
    <w:rsid w:val="00492305"/>
    <w:rsid w:val="0049348E"/>
    <w:rsid w:val="00494877"/>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D6C7C"/>
    <w:rsid w:val="004E02D8"/>
    <w:rsid w:val="004E0A3F"/>
    <w:rsid w:val="004E3C16"/>
    <w:rsid w:val="004E3E78"/>
    <w:rsid w:val="004E3FED"/>
    <w:rsid w:val="004F68FF"/>
    <w:rsid w:val="004F79A0"/>
    <w:rsid w:val="00500E77"/>
    <w:rsid w:val="005026D4"/>
    <w:rsid w:val="005029AE"/>
    <w:rsid w:val="00504CE8"/>
    <w:rsid w:val="005061BF"/>
    <w:rsid w:val="005072AA"/>
    <w:rsid w:val="005125B8"/>
    <w:rsid w:val="00512D4B"/>
    <w:rsid w:val="00515882"/>
    <w:rsid w:val="00521510"/>
    <w:rsid w:val="00522EDD"/>
    <w:rsid w:val="00525FBA"/>
    <w:rsid w:val="00531D29"/>
    <w:rsid w:val="005328EE"/>
    <w:rsid w:val="00533646"/>
    <w:rsid w:val="00534C3F"/>
    <w:rsid w:val="00534F27"/>
    <w:rsid w:val="00535EA9"/>
    <w:rsid w:val="00536A2C"/>
    <w:rsid w:val="00537F11"/>
    <w:rsid w:val="005403DB"/>
    <w:rsid w:val="00542E6E"/>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7410B"/>
    <w:rsid w:val="00577688"/>
    <w:rsid w:val="0058019B"/>
    <w:rsid w:val="00583B74"/>
    <w:rsid w:val="00586B53"/>
    <w:rsid w:val="00590FD9"/>
    <w:rsid w:val="00591C59"/>
    <w:rsid w:val="005953D7"/>
    <w:rsid w:val="00596856"/>
    <w:rsid w:val="00597AD0"/>
    <w:rsid w:val="005A342D"/>
    <w:rsid w:val="005A5EF5"/>
    <w:rsid w:val="005A77FA"/>
    <w:rsid w:val="005B2BEB"/>
    <w:rsid w:val="005B45F6"/>
    <w:rsid w:val="005B4E18"/>
    <w:rsid w:val="005B615F"/>
    <w:rsid w:val="005B7259"/>
    <w:rsid w:val="005B7750"/>
    <w:rsid w:val="005B7E05"/>
    <w:rsid w:val="005C07A7"/>
    <w:rsid w:val="005C5274"/>
    <w:rsid w:val="005D0A88"/>
    <w:rsid w:val="005D1999"/>
    <w:rsid w:val="005D1EC2"/>
    <w:rsid w:val="005D5875"/>
    <w:rsid w:val="005D5C20"/>
    <w:rsid w:val="005E0008"/>
    <w:rsid w:val="005E0203"/>
    <w:rsid w:val="005E2BAA"/>
    <w:rsid w:val="005E2E9C"/>
    <w:rsid w:val="005E4587"/>
    <w:rsid w:val="005E475A"/>
    <w:rsid w:val="005E52CB"/>
    <w:rsid w:val="005E6CD4"/>
    <w:rsid w:val="005E6DE2"/>
    <w:rsid w:val="005E7F41"/>
    <w:rsid w:val="005F3194"/>
    <w:rsid w:val="005F3F26"/>
    <w:rsid w:val="005F5AF2"/>
    <w:rsid w:val="005F6BEC"/>
    <w:rsid w:val="00602D02"/>
    <w:rsid w:val="006031DA"/>
    <w:rsid w:val="006035F2"/>
    <w:rsid w:val="00605208"/>
    <w:rsid w:val="006067FC"/>
    <w:rsid w:val="00610887"/>
    <w:rsid w:val="00612205"/>
    <w:rsid w:val="00612A31"/>
    <w:rsid w:val="00616F15"/>
    <w:rsid w:val="00617688"/>
    <w:rsid w:val="00621184"/>
    <w:rsid w:val="00621C5D"/>
    <w:rsid w:val="00625990"/>
    <w:rsid w:val="006277F3"/>
    <w:rsid w:val="00627AF4"/>
    <w:rsid w:val="00633887"/>
    <w:rsid w:val="00641049"/>
    <w:rsid w:val="0064189C"/>
    <w:rsid w:val="00645A7A"/>
    <w:rsid w:val="00647757"/>
    <w:rsid w:val="00647923"/>
    <w:rsid w:val="00647AEE"/>
    <w:rsid w:val="00650C7F"/>
    <w:rsid w:val="00650D6A"/>
    <w:rsid w:val="0065510C"/>
    <w:rsid w:val="006567D0"/>
    <w:rsid w:val="0066243B"/>
    <w:rsid w:val="0066562E"/>
    <w:rsid w:val="00666E40"/>
    <w:rsid w:val="00672032"/>
    <w:rsid w:val="00672056"/>
    <w:rsid w:val="00673654"/>
    <w:rsid w:val="00680239"/>
    <w:rsid w:val="006807A5"/>
    <w:rsid w:val="006828A9"/>
    <w:rsid w:val="00691853"/>
    <w:rsid w:val="00696609"/>
    <w:rsid w:val="00697099"/>
    <w:rsid w:val="00697D1A"/>
    <w:rsid w:val="006A107D"/>
    <w:rsid w:val="006A10B7"/>
    <w:rsid w:val="006A1D31"/>
    <w:rsid w:val="006A209A"/>
    <w:rsid w:val="006A5639"/>
    <w:rsid w:val="006A7C2E"/>
    <w:rsid w:val="006B0BBA"/>
    <w:rsid w:val="006B1799"/>
    <w:rsid w:val="006B29E8"/>
    <w:rsid w:val="006B2CD7"/>
    <w:rsid w:val="006B7F79"/>
    <w:rsid w:val="006C0284"/>
    <w:rsid w:val="006C27E1"/>
    <w:rsid w:val="006C2EAE"/>
    <w:rsid w:val="006C36DE"/>
    <w:rsid w:val="006C55CF"/>
    <w:rsid w:val="006C6E52"/>
    <w:rsid w:val="006C7977"/>
    <w:rsid w:val="006D05B7"/>
    <w:rsid w:val="006D0BC9"/>
    <w:rsid w:val="006D1207"/>
    <w:rsid w:val="006D44D6"/>
    <w:rsid w:val="006E03D3"/>
    <w:rsid w:val="006E0DEB"/>
    <w:rsid w:val="006E1B30"/>
    <w:rsid w:val="006E46F5"/>
    <w:rsid w:val="006E4D11"/>
    <w:rsid w:val="006E76F0"/>
    <w:rsid w:val="006F21FC"/>
    <w:rsid w:val="006F433C"/>
    <w:rsid w:val="006F43A7"/>
    <w:rsid w:val="006F52D5"/>
    <w:rsid w:val="0070594A"/>
    <w:rsid w:val="00715874"/>
    <w:rsid w:val="00715E62"/>
    <w:rsid w:val="00717A06"/>
    <w:rsid w:val="00720C6C"/>
    <w:rsid w:val="00721003"/>
    <w:rsid w:val="00724969"/>
    <w:rsid w:val="007258F2"/>
    <w:rsid w:val="00726043"/>
    <w:rsid w:val="00726E62"/>
    <w:rsid w:val="00727A8D"/>
    <w:rsid w:val="00727D22"/>
    <w:rsid w:val="00732C60"/>
    <w:rsid w:val="00732E1D"/>
    <w:rsid w:val="007363AE"/>
    <w:rsid w:val="00737340"/>
    <w:rsid w:val="007430B9"/>
    <w:rsid w:val="00743F7E"/>
    <w:rsid w:val="0074420E"/>
    <w:rsid w:val="00744264"/>
    <w:rsid w:val="00744B41"/>
    <w:rsid w:val="00745EFE"/>
    <w:rsid w:val="00750A50"/>
    <w:rsid w:val="00750BBB"/>
    <w:rsid w:val="00750CE5"/>
    <w:rsid w:val="007514A9"/>
    <w:rsid w:val="007518D9"/>
    <w:rsid w:val="007537B8"/>
    <w:rsid w:val="00755CAC"/>
    <w:rsid w:val="007561C0"/>
    <w:rsid w:val="00756D9F"/>
    <w:rsid w:val="0076012A"/>
    <w:rsid w:val="007610D5"/>
    <w:rsid w:val="00764AFE"/>
    <w:rsid w:val="00765673"/>
    <w:rsid w:val="00765D9D"/>
    <w:rsid w:val="0076610C"/>
    <w:rsid w:val="00767087"/>
    <w:rsid w:val="00767AF7"/>
    <w:rsid w:val="00767C52"/>
    <w:rsid w:val="00767CD5"/>
    <w:rsid w:val="00771C2C"/>
    <w:rsid w:val="0077271D"/>
    <w:rsid w:val="00772A10"/>
    <w:rsid w:val="00774292"/>
    <w:rsid w:val="00774A80"/>
    <w:rsid w:val="00777800"/>
    <w:rsid w:val="007805FB"/>
    <w:rsid w:val="0078182F"/>
    <w:rsid w:val="007868ED"/>
    <w:rsid w:val="00790263"/>
    <w:rsid w:val="00792315"/>
    <w:rsid w:val="00792C78"/>
    <w:rsid w:val="007947F2"/>
    <w:rsid w:val="0079530C"/>
    <w:rsid w:val="00795424"/>
    <w:rsid w:val="007970BD"/>
    <w:rsid w:val="007979B3"/>
    <w:rsid w:val="00797ADC"/>
    <w:rsid w:val="007A1F6A"/>
    <w:rsid w:val="007A24E9"/>
    <w:rsid w:val="007A42FD"/>
    <w:rsid w:val="007A4B59"/>
    <w:rsid w:val="007A584F"/>
    <w:rsid w:val="007B0A34"/>
    <w:rsid w:val="007B13E2"/>
    <w:rsid w:val="007B18D4"/>
    <w:rsid w:val="007B1A23"/>
    <w:rsid w:val="007B1F40"/>
    <w:rsid w:val="007B493C"/>
    <w:rsid w:val="007B4DE8"/>
    <w:rsid w:val="007B5F4E"/>
    <w:rsid w:val="007B782D"/>
    <w:rsid w:val="007B78F9"/>
    <w:rsid w:val="007B7FF5"/>
    <w:rsid w:val="007C0E99"/>
    <w:rsid w:val="007C2682"/>
    <w:rsid w:val="007C3A7E"/>
    <w:rsid w:val="007C652B"/>
    <w:rsid w:val="007C706C"/>
    <w:rsid w:val="007D0718"/>
    <w:rsid w:val="007D2D75"/>
    <w:rsid w:val="007E1438"/>
    <w:rsid w:val="007E1654"/>
    <w:rsid w:val="007E1FB0"/>
    <w:rsid w:val="007E36D1"/>
    <w:rsid w:val="007E3E7D"/>
    <w:rsid w:val="007E40BA"/>
    <w:rsid w:val="007E6A47"/>
    <w:rsid w:val="007E6AB9"/>
    <w:rsid w:val="007E7FF7"/>
    <w:rsid w:val="007F0354"/>
    <w:rsid w:val="007F1F4C"/>
    <w:rsid w:val="007F1F75"/>
    <w:rsid w:val="007F25D4"/>
    <w:rsid w:val="007F4DD9"/>
    <w:rsid w:val="007F55B0"/>
    <w:rsid w:val="00800730"/>
    <w:rsid w:val="0080152B"/>
    <w:rsid w:val="008028F2"/>
    <w:rsid w:val="00802A32"/>
    <w:rsid w:val="00804F70"/>
    <w:rsid w:val="00806AF2"/>
    <w:rsid w:val="008107A9"/>
    <w:rsid w:val="00812242"/>
    <w:rsid w:val="00812E91"/>
    <w:rsid w:val="00813504"/>
    <w:rsid w:val="0081476E"/>
    <w:rsid w:val="00815F51"/>
    <w:rsid w:val="008200D5"/>
    <w:rsid w:val="00820ABD"/>
    <w:rsid w:val="0082101E"/>
    <w:rsid w:val="00822208"/>
    <w:rsid w:val="00831C80"/>
    <w:rsid w:val="008327BB"/>
    <w:rsid w:val="00837BD6"/>
    <w:rsid w:val="00837C1A"/>
    <w:rsid w:val="00837E6C"/>
    <w:rsid w:val="00837F3A"/>
    <w:rsid w:val="00840058"/>
    <w:rsid w:val="008416C4"/>
    <w:rsid w:val="0084418D"/>
    <w:rsid w:val="008475D0"/>
    <w:rsid w:val="0085058A"/>
    <w:rsid w:val="008508C7"/>
    <w:rsid w:val="00851BDB"/>
    <w:rsid w:val="008528EF"/>
    <w:rsid w:val="00852E74"/>
    <w:rsid w:val="00852FE3"/>
    <w:rsid w:val="0085744F"/>
    <w:rsid w:val="00861BEF"/>
    <w:rsid w:val="00861D9E"/>
    <w:rsid w:val="008621E7"/>
    <w:rsid w:val="008630F6"/>
    <w:rsid w:val="00864E83"/>
    <w:rsid w:val="00867C2D"/>
    <w:rsid w:val="0087026E"/>
    <w:rsid w:val="008715E3"/>
    <w:rsid w:val="008723D4"/>
    <w:rsid w:val="00872606"/>
    <w:rsid w:val="008730A8"/>
    <w:rsid w:val="00873E8E"/>
    <w:rsid w:val="008746D8"/>
    <w:rsid w:val="0087476E"/>
    <w:rsid w:val="008770CF"/>
    <w:rsid w:val="00880584"/>
    <w:rsid w:val="00880D36"/>
    <w:rsid w:val="008865DB"/>
    <w:rsid w:val="008870DC"/>
    <w:rsid w:val="0088758B"/>
    <w:rsid w:val="00887DA5"/>
    <w:rsid w:val="008910CC"/>
    <w:rsid w:val="0089267B"/>
    <w:rsid w:val="008944CD"/>
    <w:rsid w:val="00894D7E"/>
    <w:rsid w:val="00895257"/>
    <w:rsid w:val="0089770D"/>
    <w:rsid w:val="008A1AFE"/>
    <w:rsid w:val="008A1F96"/>
    <w:rsid w:val="008A2177"/>
    <w:rsid w:val="008A2748"/>
    <w:rsid w:val="008A44E4"/>
    <w:rsid w:val="008A5100"/>
    <w:rsid w:val="008B164B"/>
    <w:rsid w:val="008B1776"/>
    <w:rsid w:val="008B7FAC"/>
    <w:rsid w:val="008C1B22"/>
    <w:rsid w:val="008C27A8"/>
    <w:rsid w:val="008C34F7"/>
    <w:rsid w:val="008C40B7"/>
    <w:rsid w:val="008C449A"/>
    <w:rsid w:val="008C6056"/>
    <w:rsid w:val="008C68AC"/>
    <w:rsid w:val="008C6CC3"/>
    <w:rsid w:val="008D003C"/>
    <w:rsid w:val="008D27BE"/>
    <w:rsid w:val="008D5F38"/>
    <w:rsid w:val="008D6D1C"/>
    <w:rsid w:val="008D797C"/>
    <w:rsid w:val="008E03A5"/>
    <w:rsid w:val="008E1E38"/>
    <w:rsid w:val="008E2972"/>
    <w:rsid w:val="008E2AB5"/>
    <w:rsid w:val="008E4239"/>
    <w:rsid w:val="008E6453"/>
    <w:rsid w:val="008F018A"/>
    <w:rsid w:val="008F1D14"/>
    <w:rsid w:val="008F6B7C"/>
    <w:rsid w:val="00900AA7"/>
    <w:rsid w:val="009039CD"/>
    <w:rsid w:val="00907130"/>
    <w:rsid w:val="00907189"/>
    <w:rsid w:val="00910FC2"/>
    <w:rsid w:val="009110E4"/>
    <w:rsid w:val="00911C5A"/>
    <w:rsid w:val="0091295D"/>
    <w:rsid w:val="0091566D"/>
    <w:rsid w:val="0092073E"/>
    <w:rsid w:val="00921D0A"/>
    <w:rsid w:val="00922739"/>
    <w:rsid w:val="00930B96"/>
    <w:rsid w:val="00931327"/>
    <w:rsid w:val="00937DF5"/>
    <w:rsid w:val="009413C9"/>
    <w:rsid w:val="00942B81"/>
    <w:rsid w:val="009435B1"/>
    <w:rsid w:val="009450F4"/>
    <w:rsid w:val="00946108"/>
    <w:rsid w:val="009464C8"/>
    <w:rsid w:val="00947174"/>
    <w:rsid w:val="009504F1"/>
    <w:rsid w:val="00950B13"/>
    <w:rsid w:val="0095177D"/>
    <w:rsid w:val="00951B22"/>
    <w:rsid w:val="009527BD"/>
    <w:rsid w:val="00954D57"/>
    <w:rsid w:val="00956394"/>
    <w:rsid w:val="0095648A"/>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1BF2"/>
    <w:rsid w:val="00983C8D"/>
    <w:rsid w:val="0098473B"/>
    <w:rsid w:val="00985150"/>
    <w:rsid w:val="009875D8"/>
    <w:rsid w:val="00991E35"/>
    <w:rsid w:val="00993BD7"/>
    <w:rsid w:val="009950D8"/>
    <w:rsid w:val="00995605"/>
    <w:rsid w:val="00995A0A"/>
    <w:rsid w:val="009A0822"/>
    <w:rsid w:val="009A1965"/>
    <w:rsid w:val="009A1B83"/>
    <w:rsid w:val="009A2F7B"/>
    <w:rsid w:val="009A38DD"/>
    <w:rsid w:val="009A42A1"/>
    <w:rsid w:val="009A515E"/>
    <w:rsid w:val="009A5FE3"/>
    <w:rsid w:val="009A69AF"/>
    <w:rsid w:val="009A75A3"/>
    <w:rsid w:val="009B1406"/>
    <w:rsid w:val="009B1AFB"/>
    <w:rsid w:val="009B1B6D"/>
    <w:rsid w:val="009B23A4"/>
    <w:rsid w:val="009B514A"/>
    <w:rsid w:val="009B615A"/>
    <w:rsid w:val="009B7272"/>
    <w:rsid w:val="009C0A5E"/>
    <w:rsid w:val="009C4737"/>
    <w:rsid w:val="009C540B"/>
    <w:rsid w:val="009C58E7"/>
    <w:rsid w:val="009C6943"/>
    <w:rsid w:val="009C6C4F"/>
    <w:rsid w:val="009C6D6C"/>
    <w:rsid w:val="009D0065"/>
    <w:rsid w:val="009D1CA5"/>
    <w:rsid w:val="009D1E55"/>
    <w:rsid w:val="009D1F36"/>
    <w:rsid w:val="009D6666"/>
    <w:rsid w:val="009D6C0B"/>
    <w:rsid w:val="009D6C16"/>
    <w:rsid w:val="009E005D"/>
    <w:rsid w:val="009E47A6"/>
    <w:rsid w:val="009E49CE"/>
    <w:rsid w:val="009E4AF6"/>
    <w:rsid w:val="009E4F6D"/>
    <w:rsid w:val="009E5C7A"/>
    <w:rsid w:val="009E64CF"/>
    <w:rsid w:val="009F0595"/>
    <w:rsid w:val="009F09C5"/>
    <w:rsid w:val="009F4655"/>
    <w:rsid w:val="009F6DC5"/>
    <w:rsid w:val="009F7AF0"/>
    <w:rsid w:val="00A0021B"/>
    <w:rsid w:val="00A008F4"/>
    <w:rsid w:val="00A0255A"/>
    <w:rsid w:val="00A0308B"/>
    <w:rsid w:val="00A068EB"/>
    <w:rsid w:val="00A07D2A"/>
    <w:rsid w:val="00A10E00"/>
    <w:rsid w:val="00A110DE"/>
    <w:rsid w:val="00A14182"/>
    <w:rsid w:val="00A167B7"/>
    <w:rsid w:val="00A1797C"/>
    <w:rsid w:val="00A17B8D"/>
    <w:rsid w:val="00A21AC0"/>
    <w:rsid w:val="00A2308F"/>
    <w:rsid w:val="00A23BE5"/>
    <w:rsid w:val="00A24EE5"/>
    <w:rsid w:val="00A262B4"/>
    <w:rsid w:val="00A27750"/>
    <w:rsid w:val="00A27BCE"/>
    <w:rsid w:val="00A31CCE"/>
    <w:rsid w:val="00A32E95"/>
    <w:rsid w:val="00A33ED6"/>
    <w:rsid w:val="00A34BC9"/>
    <w:rsid w:val="00A34F50"/>
    <w:rsid w:val="00A4045E"/>
    <w:rsid w:val="00A4299A"/>
    <w:rsid w:val="00A430B3"/>
    <w:rsid w:val="00A43B20"/>
    <w:rsid w:val="00A45914"/>
    <w:rsid w:val="00A514F1"/>
    <w:rsid w:val="00A52138"/>
    <w:rsid w:val="00A54BBB"/>
    <w:rsid w:val="00A60753"/>
    <w:rsid w:val="00A628D6"/>
    <w:rsid w:val="00A6376F"/>
    <w:rsid w:val="00A70634"/>
    <w:rsid w:val="00A71DB1"/>
    <w:rsid w:val="00A7224B"/>
    <w:rsid w:val="00A73CD3"/>
    <w:rsid w:val="00A77EA0"/>
    <w:rsid w:val="00A80B3D"/>
    <w:rsid w:val="00A8142D"/>
    <w:rsid w:val="00A8257B"/>
    <w:rsid w:val="00A83697"/>
    <w:rsid w:val="00A8401C"/>
    <w:rsid w:val="00A84555"/>
    <w:rsid w:val="00A846C7"/>
    <w:rsid w:val="00A84F57"/>
    <w:rsid w:val="00A86AD5"/>
    <w:rsid w:val="00A9172F"/>
    <w:rsid w:val="00A92BA0"/>
    <w:rsid w:val="00A92E97"/>
    <w:rsid w:val="00A96D9E"/>
    <w:rsid w:val="00AA35D1"/>
    <w:rsid w:val="00AA639F"/>
    <w:rsid w:val="00AA7C7B"/>
    <w:rsid w:val="00AB274B"/>
    <w:rsid w:val="00AB49C4"/>
    <w:rsid w:val="00AB768D"/>
    <w:rsid w:val="00AC27AF"/>
    <w:rsid w:val="00AC4280"/>
    <w:rsid w:val="00AC61BF"/>
    <w:rsid w:val="00AD102C"/>
    <w:rsid w:val="00AD235E"/>
    <w:rsid w:val="00AD2713"/>
    <w:rsid w:val="00AD35D3"/>
    <w:rsid w:val="00AD4421"/>
    <w:rsid w:val="00AE21EF"/>
    <w:rsid w:val="00AE4292"/>
    <w:rsid w:val="00AE5B40"/>
    <w:rsid w:val="00AE7E44"/>
    <w:rsid w:val="00AF06AF"/>
    <w:rsid w:val="00AF0EDC"/>
    <w:rsid w:val="00AF1BC7"/>
    <w:rsid w:val="00AF239D"/>
    <w:rsid w:val="00AF6547"/>
    <w:rsid w:val="00AF7A13"/>
    <w:rsid w:val="00B0058F"/>
    <w:rsid w:val="00B014C8"/>
    <w:rsid w:val="00B07331"/>
    <w:rsid w:val="00B10CC8"/>
    <w:rsid w:val="00B11A6D"/>
    <w:rsid w:val="00B127A5"/>
    <w:rsid w:val="00B12E19"/>
    <w:rsid w:val="00B13E82"/>
    <w:rsid w:val="00B1468B"/>
    <w:rsid w:val="00B153C0"/>
    <w:rsid w:val="00B16FD4"/>
    <w:rsid w:val="00B22036"/>
    <w:rsid w:val="00B23E61"/>
    <w:rsid w:val="00B24383"/>
    <w:rsid w:val="00B253E0"/>
    <w:rsid w:val="00B26DAF"/>
    <w:rsid w:val="00B26F7C"/>
    <w:rsid w:val="00B30413"/>
    <w:rsid w:val="00B353B1"/>
    <w:rsid w:val="00B35A6F"/>
    <w:rsid w:val="00B410DA"/>
    <w:rsid w:val="00B437ED"/>
    <w:rsid w:val="00B50041"/>
    <w:rsid w:val="00B50FA7"/>
    <w:rsid w:val="00B541C7"/>
    <w:rsid w:val="00B5427A"/>
    <w:rsid w:val="00B542F8"/>
    <w:rsid w:val="00B54D17"/>
    <w:rsid w:val="00B55584"/>
    <w:rsid w:val="00B55C92"/>
    <w:rsid w:val="00B56979"/>
    <w:rsid w:val="00B64477"/>
    <w:rsid w:val="00B66045"/>
    <w:rsid w:val="00B73341"/>
    <w:rsid w:val="00B73F17"/>
    <w:rsid w:val="00B7414D"/>
    <w:rsid w:val="00B7458A"/>
    <w:rsid w:val="00B74D8E"/>
    <w:rsid w:val="00B750C8"/>
    <w:rsid w:val="00B77329"/>
    <w:rsid w:val="00B806C7"/>
    <w:rsid w:val="00B8115B"/>
    <w:rsid w:val="00B82EF4"/>
    <w:rsid w:val="00B83483"/>
    <w:rsid w:val="00B838AD"/>
    <w:rsid w:val="00B83965"/>
    <w:rsid w:val="00B83D10"/>
    <w:rsid w:val="00B8489D"/>
    <w:rsid w:val="00B85E00"/>
    <w:rsid w:val="00B97C74"/>
    <w:rsid w:val="00BA0AAC"/>
    <w:rsid w:val="00BA0CC2"/>
    <w:rsid w:val="00BA2658"/>
    <w:rsid w:val="00BB0021"/>
    <w:rsid w:val="00BB1A76"/>
    <w:rsid w:val="00BB2B2A"/>
    <w:rsid w:val="00BB2CAA"/>
    <w:rsid w:val="00BB32B9"/>
    <w:rsid w:val="00BB39BF"/>
    <w:rsid w:val="00BB3A43"/>
    <w:rsid w:val="00BB4AB7"/>
    <w:rsid w:val="00BB6C44"/>
    <w:rsid w:val="00BB7956"/>
    <w:rsid w:val="00BC0322"/>
    <w:rsid w:val="00BC0FC7"/>
    <w:rsid w:val="00BC162D"/>
    <w:rsid w:val="00BC2BCD"/>
    <w:rsid w:val="00BC4032"/>
    <w:rsid w:val="00BC78BD"/>
    <w:rsid w:val="00BD4466"/>
    <w:rsid w:val="00BD4575"/>
    <w:rsid w:val="00BE1062"/>
    <w:rsid w:val="00BE6461"/>
    <w:rsid w:val="00BE6D8A"/>
    <w:rsid w:val="00BE6F2C"/>
    <w:rsid w:val="00BE7AF5"/>
    <w:rsid w:val="00BF2976"/>
    <w:rsid w:val="00BF2FF1"/>
    <w:rsid w:val="00BF3004"/>
    <w:rsid w:val="00BF57B7"/>
    <w:rsid w:val="00C01380"/>
    <w:rsid w:val="00C0404A"/>
    <w:rsid w:val="00C040E7"/>
    <w:rsid w:val="00C057BA"/>
    <w:rsid w:val="00C100B7"/>
    <w:rsid w:val="00C11AC2"/>
    <w:rsid w:val="00C14279"/>
    <w:rsid w:val="00C15C4E"/>
    <w:rsid w:val="00C20FE5"/>
    <w:rsid w:val="00C316AA"/>
    <w:rsid w:val="00C3189F"/>
    <w:rsid w:val="00C3232F"/>
    <w:rsid w:val="00C32C35"/>
    <w:rsid w:val="00C32CFB"/>
    <w:rsid w:val="00C3343D"/>
    <w:rsid w:val="00C3524C"/>
    <w:rsid w:val="00C406D0"/>
    <w:rsid w:val="00C41FD0"/>
    <w:rsid w:val="00C44C8A"/>
    <w:rsid w:val="00C455C9"/>
    <w:rsid w:val="00C5131C"/>
    <w:rsid w:val="00C55438"/>
    <w:rsid w:val="00C56904"/>
    <w:rsid w:val="00C57567"/>
    <w:rsid w:val="00C60717"/>
    <w:rsid w:val="00C60BFA"/>
    <w:rsid w:val="00C624AD"/>
    <w:rsid w:val="00C63081"/>
    <w:rsid w:val="00C6334E"/>
    <w:rsid w:val="00C63436"/>
    <w:rsid w:val="00C63503"/>
    <w:rsid w:val="00C64961"/>
    <w:rsid w:val="00C704C7"/>
    <w:rsid w:val="00C70930"/>
    <w:rsid w:val="00C70A1B"/>
    <w:rsid w:val="00C740F6"/>
    <w:rsid w:val="00C744BC"/>
    <w:rsid w:val="00C75086"/>
    <w:rsid w:val="00C81086"/>
    <w:rsid w:val="00C8271B"/>
    <w:rsid w:val="00C82882"/>
    <w:rsid w:val="00C843A7"/>
    <w:rsid w:val="00C86040"/>
    <w:rsid w:val="00C90A8D"/>
    <w:rsid w:val="00C91212"/>
    <w:rsid w:val="00C93F75"/>
    <w:rsid w:val="00C95B66"/>
    <w:rsid w:val="00C9610E"/>
    <w:rsid w:val="00C9714D"/>
    <w:rsid w:val="00C97EEA"/>
    <w:rsid w:val="00CA0169"/>
    <w:rsid w:val="00CA19BF"/>
    <w:rsid w:val="00CA1C39"/>
    <w:rsid w:val="00CA2D06"/>
    <w:rsid w:val="00CA38DC"/>
    <w:rsid w:val="00CA60D8"/>
    <w:rsid w:val="00CA6126"/>
    <w:rsid w:val="00CA76D5"/>
    <w:rsid w:val="00CB166A"/>
    <w:rsid w:val="00CB1B42"/>
    <w:rsid w:val="00CB2091"/>
    <w:rsid w:val="00CB629A"/>
    <w:rsid w:val="00CC16A6"/>
    <w:rsid w:val="00CC1ED1"/>
    <w:rsid w:val="00CC2DD5"/>
    <w:rsid w:val="00CC2E47"/>
    <w:rsid w:val="00CC3C80"/>
    <w:rsid w:val="00CC52C0"/>
    <w:rsid w:val="00CC61F4"/>
    <w:rsid w:val="00CD13EC"/>
    <w:rsid w:val="00CD18A6"/>
    <w:rsid w:val="00CD4E21"/>
    <w:rsid w:val="00CD4E56"/>
    <w:rsid w:val="00CD527C"/>
    <w:rsid w:val="00CD5A79"/>
    <w:rsid w:val="00CD5CD1"/>
    <w:rsid w:val="00CD62B5"/>
    <w:rsid w:val="00CD6912"/>
    <w:rsid w:val="00CD79C0"/>
    <w:rsid w:val="00CE2EAE"/>
    <w:rsid w:val="00CE4387"/>
    <w:rsid w:val="00CE4462"/>
    <w:rsid w:val="00CE5388"/>
    <w:rsid w:val="00CE5555"/>
    <w:rsid w:val="00CE6E62"/>
    <w:rsid w:val="00CE75CF"/>
    <w:rsid w:val="00CF1A69"/>
    <w:rsid w:val="00D0096C"/>
    <w:rsid w:val="00D013C2"/>
    <w:rsid w:val="00D01593"/>
    <w:rsid w:val="00D0457B"/>
    <w:rsid w:val="00D04DEC"/>
    <w:rsid w:val="00D05327"/>
    <w:rsid w:val="00D058C6"/>
    <w:rsid w:val="00D05BEB"/>
    <w:rsid w:val="00D07E0C"/>
    <w:rsid w:val="00D12397"/>
    <w:rsid w:val="00D129A4"/>
    <w:rsid w:val="00D13BE5"/>
    <w:rsid w:val="00D20648"/>
    <w:rsid w:val="00D20B84"/>
    <w:rsid w:val="00D22FE0"/>
    <w:rsid w:val="00D23270"/>
    <w:rsid w:val="00D23CF5"/>
    <w:rsid w:val="00D26870"/>
    <w:rsid w:val="00D270F3"/>
    <w:rsid w:val="00D3480A"/>
    <w:rsid w:val="00D36649"/>
    <w:rsid w:val="00D4148C"/>
    <w:rsid w:val="00D42194"/>
    <w:rsid w:val="00D42DCC"/>
    <w:rsid w:val="00D43FC9"/>
    <w:rsid w:val="00D462CB"/>
    <w:rsid w:val="00D47C95"/>
    <w:rsid w:val="00D505E2"/>
    <w:rsid w:val="00D620CC"/>
    <w:rsid w:val="00D623EA"/>
    <w:rsid w:val="00D63C9D"/>
    <w:rsid w:val="00D67502"/>
    <w:rsid w:val="00D70AC7"/>
    <w:rsid w:val="00D7424C"/>
    <w:rsid w:val="00D77684"/>
    <w:rsid w:val="00D80D48"/>
    <w:rsid w:val="00D82467"/>
    <w:rsid w:val="00D824C4"/>
    <w:rsid w:val="00D82AAC"/>
    <w:rsid w:val="00D82E6A"/>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0C7E"/>
    <w:rsid w:val="00DB2364"/>
    <w:rsid w:val="00DC3435"/>
    <w:rsid w:val="00DC3B39"/>
    <w:rsid w:val="00DC556B"/>
    <w:rsid w:val="00DC7A73"/>
    <w:rsid w:val="00DD020A"/>
    <w:rsid w:val="00DD1B9C"/>
    <w:rsid w:val="00DD2B2C"/>
    <w:rsid w:val="00DD2E97"/>
    <w:rsid w:val="00DD620B"/>
    <w:rsid w:val="00DD6DF9"/>
    <w:rsid w:val="00DD7BBD"/>
    <w:rsid w:val="00DE02B2"/>
    <w:rsid w:val="00DE049C"/>
    <w:rsid w:val="00DE09D2"/>
    <w:rsid w:val="00DE18C1"/>
    <w:rsid w:val="00DE1D1E"/>
    <w:rsid w:val="00DE31F2"/>
    <w:rsid w:val="00DE5664"/>
    <w:rsid w:val="00DE5955"/>
    <w:rsid w:val="00DE66FB"/>
    <w:rsid w:val="00DE6BBB"/>
    <w:rsid w:val="00DF3BE8"/>
    <w:rsid w:val="00DF4FE3"/>
    <w:rsid w:val="00DF74A6"/>
    <w:rsid w:val="00E005BE"/>
    <w:rsid w:val="00E0133A"/>
    <w:rsid w:val="00E05384"/>
    <w:rsid w:val="00E06438"/>
    <w:rsid w:val="00E077CA"/>
    <w:rsid w:val="00E115B8"/>
    <w:rsid w:val="00E168F9"/>
    <w:rsid w:val="00E16D6B"/>
    <w:rsid w:val="00E1795A"/>
    <w:rsid w:val="00E22378"/>
    <w:rsid w:val="00E223C7"/>
    <w:rsid w:val="00E2343D"/>
    <w:rsid w:val="00E23B35"/>
    <w:rsid w:val="00E24231"/>
    <w:rsid w:val="00E245D6"/>
    <w:rsid w:val="00E30134"/>
    <w:rsid w:val="00E309EE"/>
    <w:rsid w:val="00E30B69"/>
    <w:rsid w:val="00E30C9F"/>
    <w:rsid w:val="00E321CD"/>
    <w:rsid w:val="00E32FA5"/>
    <w:rsid w:val="00E3749D"/>
    <w:rsid w:val="00E42B06"/>
    <w:rsid w:val="00E549B9"/>
    <w:rsid w:val="00E57E8E"/>
    <w:rsid w:val="00E604FC"/>
    <w:rsid w:val="00E61AF0"/>
    <w:rsid w:val="00E61B64"/>
    <w:rsid w:val="00E64350"/>
    <w:rsid w:val="00E6497E"/>
    <w:rsid w:val="00E66AC3"/>
    <w:rsid w:val="00E66FC2"/>
    <w:rsid w:val="00E7043E"/>
    <w:rsid w:val="00E71184"/>
    <w:rsid w:val="00E717CA"/>
    <w:rsid w:val="00E737E7"/>
    <w:rsid w:val="00E76F95"/>
    <w:rsid w:val="00E77502"/>
    <w:rsid w:val="00E81A08"/>
    <w:rsid w:val="00E825E6"/>
    <w:rsid w:val="00E8556E"/>
    <w:rsid w:val="00E855A4"/>
    <w:rsid w:val="00E86DA8"/>
    <w:rsid w:val="00E87324"/>
    <w:rsid w:val="00E87738"/>
    <w:rsid w:val="00E915BE"/>
    <w:rsid w:val="00E93B34"/>
    <w:rsid w:val="00E96093"/>
    <w:rsid w:val="00EA293B"/>
    <w:rsid w:val="00EA4EF2"/>
    <w:rsid w:val="00EA7C27"/>
    <w:rsid w:val="00EB1809"/>
    <w:rsid w:val="00EB3FDA"/>
    <w:rsid w:val="00EB4FA4"/>
    <w:rsid w:val="00EB60E5"/>
    <w:rsid w:val="00EC037A"/>
    <w:rsid w:val="00EC33E3"/>
    <w:rsid w:val="00EC5301"/>
    <w:rsid w:val="00ED38E7"/>
    <w:rsid w:val="00ED57B9"/>
    <w:rsid w:val="00ED685B"/>
    <w:rsid w:val="00ED6C51"/>
    <w:rsid w:val="00EE14F0"/>
    <w:rsid w:val="00EE18B9"/>
    <w:rsid w:val="00EE2D2A"/>
    <w:rsid w:val="00EE664F"/>
    <w:rsid w:val="00EE67EC"/>
    <w:rsid w:val="00EE7170"/>
    <w:rsid w:val="00EE7227"/>
    <w:rsid w:val="00EF07C7"/>
    <w:rsid w:val="00EF18C5"/>
    <w:rsid w:val="00EF3399"/>
    <w:rsid w:val="00EF3A3D"/>
    <w:rsid w:val="00F0064F"/>
    <w:rsid w:val="00F01D4B"/>
    <w:rsid w:val="00F02511"/>
    <w:rsid w:val="00F027C4"/>
    <w:rsid w:val="00F03755"/>
    <w:rsid w:val="00F03782"/>
    <w:rsid w:val="00F0519F"/>
    <w:rsid w:val="00F05871"/>
    <w:rsid w:val="00F07433"/>
    <w:rsid w:val="00F07859"/>
    <w:rsid w:val="00F13A6A"/>
    <w:rsid w:val="00F1412B"/>
    <w:rsid w:val="00F14257"/>
    <w:rsid w:val="00F14482"/>
    <w:rsid w:val="00F147CA"/>
    <w:rsid w:val="00F21369"/>
    <w:rsid w:val="00F220CC"/>
    <w:rsid w:val="00F240C8"/>
    <w:rsid w:val="00F24FFF"/>
    <w:rsid w:val="00F259B8"/>
    <w:rsid w:val="00F30BF2"/>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57E16"/>
    <w:rsid w:val="00F6183C"/>
    <w:rsid w:val="00F622AA"/>
    <w:rsid w:val="00F66115"/>
    <w:rsid w:val="00F71AE1"/>
    <w:rsid w:val="00F72202"/>
    <w:rsid w:val="00F726EC"/>
    <w:rsid w:val="00F75553"/>
    <w:rsid w:val="00F75D16"/>
    <w:rsid w:val="00F75F43"/>
    <w:rsid w:val="00F76A34"/>
    <w:rsid w:val="00F772AD"/>
    <w:rsid w:val="00F77683"/>
    <w:rsid w:val="00F81E2A"/>
    <w:rsid w:val="00F862E6"/>
    <w:rsid w:val="00F9038D"/>
    <w:rsid w:val="00F91583"/>
    <w:rsid w:val="00F918E8"/>
    <w:rsid w:val="00F92C21"/>
    <w:rsid w:val="00F9340F"/>
    <w:rsid w:val="00F93748"/>
    <w:rsid w:val="00F93A55"/>
    <w:rsid w:val="00F95DD6"/>
    <w:rsid w:val="00F96F63"/>
    <w:rsid w:val="00FA239A"/>
    <w:rsid w:val="00FA5D78"/>
    <w:rsid w:val="00FB12BE"/>
    <w:rsid w:val="00FB1512"/>
    <w:rsid w:val="00FB2259"/>
    <w:rsid w:val="00FB2401"/>
    <w:rsid w:val="00FC00C6"/>
    <w:rsid w:val="00FC2C9C"/>
    <w:rsid w:val="00FC40B7"/>
    <w:rsid w:val="00FC41D6"/>
    <w:rsid w:val="00FC4C03"/>
    <w:rsid w:val="00FC5A6E"/>
    <w:rsid w:val="00FC6FF9"/>
    <w:rsid w:val="00FD0235"/>
    <w:rsid w:val="00FD526C"/>
    <w:rsid w:val="00FD5331"/>
    <w:rsid w:val="00FE20DD"/>
    <w:rsid w:val="00FE2820"/>
    <w:rsid w:val="00FE2EC9"/>
    <w:rsid w:val="00FE490C"/>
    <w:rsid w:val="00FE557D"/>
    <w:rsid w:val="00FF0414"/>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6E51B"/>
  <w15:docId w15:val="{1613F7D6-1245-44A5-841A-B9C06F4F5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9D1CA5"/>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styleId="HTMLCode">
    <w:name w:val="HTML Code"/>
    <w:basedOn w:val="DefaultParagraphFont"/>
    <w:uiPriority w:val="99"/>
    <w:semiHidden/>
    <w:unhideWhenUsed/>
    <w:rsid w:val="00BB2CAA"/>
    <w:rPr>
      <w:rFonts w:ascii="Courier New" w:eastAsia="Times New Roman" w:hAnsi="Courier New" w:cs="Courier New"/>
      <w:sz w:val="20"/>
      <w:szCs w:val="20"/>
    </w:rPr>
  </w:style>
  <w:style w:type="character" w:customStyle="1" w:styleId="mord">
    <w:name w:val="mord"/>
    <w:basedOn w:val="DefaultParagraphFont"/>
    <w:rsid w:val="00BB2CAA"/>
  </w:style>
  <w:style w:type="character" w:customStyle="1" w:styleId="mpunct">
    <w:name w:val="mpunct"/>
    <w:basedOn w:val="DefaultParagraphFont"/>
    <w:rsid w:val="00BB2CAA"/>
  </w:style>
  <w:style w:type="character" w:customStyle="1" w:styleId="vlist-s">
    <w:name w:val="vlist-s"/>
    <w:basedOn w:val="DefaultParagraphFont"/>
    <w:rsid w:val="00DC3B39"/>
  </w:style>
  <w:style w:type="table" w:styleId="GridTable4-Accent1">
    <w:name w:val="Grid Table 4 Accent 1"/>
    <w:basedOn w:val="TableNormal"/>
    <w:uiPriority w:val="49"/>
    <w:rsid w:val="0087026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ath-inline">
    <w:name w:val="math-inline"/>
    <w:basedOn w:val="DefaultParagraphFont"/>
    <w:rsid w:val="00AA7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11"/><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aclanthology.org/2020.findings-emnlp.92.pdf?utm_source=chatgpt.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272;&#7840;I%20H&#7884;C%20T&#212;N%20&#272;&#7912;C%20TH&#7854;NG\D&#7920;%20&#193;N%20CNTT\Report_N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Report_N11</Template>
  <TotalTime>2</TotalTime>
  <Pages>1</Pages>
  <Words>10788</Words>
  <Characters>61497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Pờ Đệ</dc:creator>
  <cp:keywords/>
  <dc:description/>
  <cp:lastModifiedBy>Pờ Đệ</cp:lastModifiedBy>
  <cp:revision>5</cp:revision>
  <cp:lastPrinted>2025-12-13T04:07:00Z</cp:lastPrinted>
  <dcterms:created xsi:type="dcterms:W3CDTF">2025-12-13T04:05:00Z</dcterms:created>
  <dcterms:modified xsi:type="dcterms:W3CDTF">2025-12-13T04:07:00Z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